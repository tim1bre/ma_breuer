
<file path=[Content_Types].xml><?xml version="1.0" encoding="utf-8"?>
<Types xmlns="http://schemas.openxmlformats.org/package/2006/content-types">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1E0" w:firstRow="1" w:lastRow="1" w:firstColumn="1" w:lastColumn="1" w:noHBand="0" w:noVBand="0"/>
      </w:tblPr>
      <w:tblGrid>
        <w:gridCol w:w="283"/>
        <w:gridCol w:w="9355"/>
      </w:tblGrid>
      <w:tr w:rsidR="001163A8" w:rsidRPr="000253B2" w:rsidTr="00BE4037">
        <w:trPr>
          <w:trHeight w:val="3943"/>
        </w:trPr>
        <w:tc>
          <w:tcPr>
            <w:tcW w:w="147" w:type="pct"/>
            <w:tcBorders>
              <w:bottom w:val="single" w:sz="4" w:space="0" w:color="auto"/>
            </w:tcBorders>
            <w:shd w:val="clear" w:color="auto" w:fill="auto"/>
          </w:tcPr>
          <w:p w:rsidR="00DC7D8A" w:rsidRPr="00447B12" w:rsidRDefault="00DC7D8A" w:rsidP="000253B2"/>
          <w:p w:rsidR="000373CC" w:rsidRPr="000253B2" w:rsidRDefault="000373CC" w:rsidP="00476955">
            <w:pPr>
              <w:pStyle w:val="Haupttitel"/>
              <w:rPr>
                <w:rFonts w:cs="Arial"/>
                <w:b w:val="0"/>
                <w:bCs w:val="0"/>
                <w:color w:val="auto"/>
                <w:sz w:val="26"/>
                <w:szCs w:val="26"/>
              </w:rPr>
            </w:pPr>
          </w:p>
          <w:p w:rsidR="00DC7D8A" w:rsidRPr="000253B2" w:rsidRDefault="00DC7D8A" w:rsidP="00BE4037">
            <w:pPr>
              <w:pStyle w:val="Haupttitel"/>
              <w:rPr>
                <w:rFonts w:cs="Arial"/>
                <w:b w:val="0"/>
                <w:bCs w:val="0"/>
                <w:color w:val="auto"/>
                <w:sz w:val="18"/>
                <w:szCs w:val="18"/>
              </w:rPr>
            </w:pPr>
          </w:p>
        </w:tc>
        <w:tc>
          <w:tcPr>
            <w:tcW w:w="4853" w:type="pct"/>
            <w:tcBorders>
              <w:bottom w:val="single" w:sz="4" w:space="0" w:color="auto"/>
            </w:tcBorders>
            <w:shd w:val="clear" w:color="auto" w:fill="auto"/>
          </w:tcPr>
          <w:p w:rsidR="003C4822" w:rsidRPr="000253B2" w:rsidRDefault="003C4822" w:rsidP="00C37575">
            <w:pPr>
              <w:pStyle w:val="Haupttitel"/>
              <w:rPr>
                <w:color w:val="auto"/>
                <w:sz w:val="40"/>
                <w:szCs w:val="40"/>
              </w:rPr>
            </w:pPr>
          </w:p>
          <w:p w:rsidR="00447B12" w:rsidRPr="000253B2" w:rsidRDefault="00447B12" w:rsidP="00C37575">
            <w:pPr>
              <w:pStyle w:val="Haupttitel"/>
              <w:rPr>
                <w:color w:val="auto"/>
                <w:sz w:val="40"/>
                <w:szCs w:val="40"/>
              </w:rPr>
            </w:pPr>
          </w:p>
          <w:p w:rsidR="001163A8" w:rsidRDefault="00BE4037" w:rsidP="00C37575">
            <w:pPr>
              <w:pStyle w:val="Haupttitel"/>
              <w:rPr>
                <w:color w:val="auto"/>
              </w:rPr>
            </w:pPr>
            <w:r>
              <w:rPr>
                <w:color w:val="auto"/>
              </w:rPr>
              <w:t>Bedienungsanleitung</w:t>
            </w:r>
          </w:p>
          <w:p w:rsidR="00BE4037" w:rsidRPr="000253B2" w:rsidRDefault="00BE4037" w:rsidP="00C37575">
            <w:pPr>
              <w:pStyle w:val="Haupttitel"/>
              <w:rPr>
                <w:color w:val="auto"/>
              </w:rPr>
            </w:pPr>
            <w:r>
              <w:rPr>
                <w:color w:val="auto"/>
              </w:rPr>
              <w:t>Resilienz Prüfstand</w:t>
            </w:r>
          </w:p>
        </w:tc>
      </w:tr>
      <w:tr w:rsidR="00330EF6" w:rsidRPr="000253B2" w:rsidTr="00983A03">
        <w:trPr>
          <w:trHeight w:val="1256"/>
        </w:trPr>
        <w:tc>
          <w:tcPr>
            <w:tcW w:w="5000" w:type="pct"/>
            <w:gridSpan w:val="2"/>
            <w:tcBorders>
              <w:bottom w:val="single" w:sz="4" w:space="0" w:color="auto"/>
            </w:tcBorders>
            <w:shd w:val="clear" w:color="auto" w:fill="auto"/>
          </w:tcPr>
          <w:p w:rsidR="00330EF6" w:rsidRPr="00BE4037" w:rsidRDefault="00BE4037" w:rsidP="000253B2">
            <w:pPr>
              <w:pStyle w:val="Sub-Titel"/>
              <w:ind w:left="-108"/>
              <w:jc w:val="left"/>
              <w:rPr>
                <w:color w:val="auto"/>
                <w:sz w:val="28"/>
                <w:szCs w:val="28"/>
                <w:lang w:val="en-US"/>
              </w:rPr>
            </w:pPr>
            <w:r w:rsidRPr="00BE4037">
              <w:rPr>
                <w:color w:val="auto"/>
                <w:sz w:val="28"/>
                <w:szCs w:val="28"/>
                <w:lang w:val="en-US"/>
              </w:rPr>
              <w:t>Manual for the resilience test rig</w:t>
            </w:r>
          </w:p>
          <w:p w:rsidR="00330EF6" w:rsidRPr="00BA1C53" w:rsidRDefault="00330EF6" w:rsidP="000253B2">
            <w:pPr>
              <w:pStyle w:val="FormatvorlageSub-TitelNichtFett"/>
              <w:jc w:val="left"/>
              <w:rPr>
                <w:rFonts w:ascii="FrontPage" w:hAnsi="FrontPage"/>
                <w:color w:val="auto"/>
                <w:lang w:val="en-US"/>
              </w:rPr>
            </w:pPr>
          </w:p>
          <w:p w:rsidR="00330EF6" w:rsidRPr="000253B2" w:rsidRDefault="00330EF6" w:rsidP="00BE4037">
            <w:pPr>
              <w:pStyle w:val="Text"/>
              <w:jc w:val="left"/>
              <w:rPr>
                <w:rFonts w:cs="Arial"/>
                <w:b/>
                <w:bCs/>
                <w:color w:val="FFFFFF"/>
                <w:sz w:val="28"/>
              </w:rPr>
            </w:pPr>
            <w:r w:rsidRPr="00BA1C53">
              <w:rPr>
                <w:rFonts w:ascii="FrontPage" w:hAnsi="FrontPage"/>
                <w:lang w:val="en-US"/>
              </w:rPr>
              <w:t xml:space="preserve"> </w:t>
            </w:r>
            <w:r w:rsidRPr="000253B2">
              <w:rPr>
                <w:rFonts w:ascii="FrontPage" w:hAnsi="FrontPage"/>
              </w:rPr>
              <w:t xml:space="preserve">Fluidsystemtechnik, </w:t>
            </w:r>
            <w:r w:rsidR="00BE4037">
              <w:rPr>
                <w:rFonts w:ascii="FrontPage" w:hAnsi="FrontPage"/>
              </w:rPr>
              <w:t>Darmstadt</w:t>
            </w:r>
            <w:r w:rsidRPr="000253B2">
              <w:rPr>
                <w:rFonts w:ascii="FrontPage" w:hAnsi="FrontPage"/>
              </w:rPr>
              <w:t xml:space="preserve">, </w:t>
            </w:r>
            <w:r w:rsidR="00FF1521">
              <w:rPr>
                <w:rFonts w:ascii="FrontPage" w:hAnsi="FrontPage"/>
              </w:rPr>
              <w:t>16.03.2020</w:t>
            </w:r>
          </w:p>
        </w:tc>
      </w:tr>
    </w:tbl>
    <w:p w:rsidR="001163A8" w:rsidRPr="00DE73A9" w:rsidRDefault="009B6249" w:rsidP="001163A8">
      <w:pPr>
        <w:pStyle w:val="Text"/>
        <w:jc w:val="center"/>
        <w:rPr>
          <w:rFonts w:cs="Arial"/>
        </w:rPr>
      </w:pPr>
      <w:r>
        <w:rPr>
          <w:noProof/>
        </w:rPr>
        <w:drawing>
          <wp:anchor distT="0" distB="0" distL="114300" distR="114300" simplePos="0" relativeHeight="251657728" behindDoc="0" locked="0" layoutInCell="1" allowOverlap="1">
            <wp:simplePos x="0" y="0"/>
            <wp:positionH relativeFrom="column">
              <wp:posOffset>4229100</wp:posOffset>
            </wp:positionH>
            <wp:positionV relativeFrom="paragraph">
              <wp:posOffset>237490</wp:posOffset>
            </wp:positionV>
            <wp:extent cx="1983105" cy="795655"/>
            <wp:effectExtent l="0" t="0" r="0" b="4445"/>
            <wp:wrapNone/>
            <wp:docPr id="36" name="Bild 36"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ud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795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63A8" w:rsidRPr="00DE73A9" w:rsidRDefault="001163A8" w:rsidP="001163A8">
      <w:pPr>
        <w:pStyle w:val="Text"/>
        <w:ind w:right="71"/>
        <w:jc w:val="right"/>
        <w:rPr>
          <w:rFonts w:cs="Arial"/>
        </w:rPr>
      </w:pPr>
    </w:p>
    <w:p w:rsidR="001163A8" w:rsidRPr="00DE73A9" w:rsidRDefault="001163A8" w:rsidP="001163A8">
      <w:pPr>
        <w:pStyle w:val="Text"/>
        <w:jc w:val="center"/>
        <w:rPr>
          <w:rFonts w:cs="Arial"/>
        </w:rPr>
      </w:pPr>
    </w:p>
    <w:p w:rsidR="001163A8" w:rsidRPr="00DE73A9" w:rsidRDefault="001163A8" w:rsidP="001163A8">
      <w:pPr>
        <w:pStyle w:val="Text"/>
        <w:jc w:val="center"/>
        <w:rPr>
          <w:rFonts w:cs="Arial"/>
        </w:rPr>
      </w:pPr>
    </w:p>
    <w:p w:rsidR="001163A8" w:rsidRPr="00DE73A9" w:rsidRDefault="001163A8" w:rsidP="001163A8">
      <w:pPr>
        <w:pStyle w:val="Text"/>
        <w:jc w:val="center"/>
        <w:rPr>
          <w:rFonts w:cs="Arial"/>
        </w:rPr>
      </w:pPr>
    </w:p>
    <w:p w:rsidR="001163A8" w:rsidRPr="00D04F51" w:rsidRDefault="001163A8" w:rsidP="001163A8">
      <w:pPr>
        <w:pStyle w:val="Text"/>
        <w:sectPr w:rsidR="001163A8" w:rsidRPr="00D04F51" w:rsidSect="003714E2">
          <w:headerReference w:type="even" r:id="rId9"/>
          <w:headerReference w:type="default" r:id="rId10"/>
          <w:footerReference w:type="even" r:id="rId11"/>
          <w:footerReference w:type="default" r:id="rId12"/>
          <w:headerReference w:type="first" r:id="rId13"/>
          <w:footerReference w:type="first" r:id="rId14"/>
          <w:pgSz w:w="11906" w:h="16838" w:code="9"/>
          <w:pgMar w:top="851" w:right="1134" w:bottom="1134" w:left="1134" w:header="709" w:footer="709" w:gutter="0"/>
          <w:pgNumType w:fmt="upperRoman" w:start="1"/>
          <w:cols w:space="708"/>
          <w:docGrid w:linePitch="360"/>
        </w:sectPr>
      </w:pPr>
    </w:p>
    <w:p w:rsidR="00830D4F" w:rsidRPr="00DE73A9" w:rsidRDefault="00830D4F">
      <w:pPr>
        <w:pStyle w:val="Text"/>
        <w:rPr>
          <w:rFonts w:cs="Arial"/>
          <w:bCs/>
          <w:sz w:val="28"/>
        </w:rPr>
        <w:sectPr w:rsidR="00830D4F" w:rsidRPr="00DE73A9" w:rsidSect="005302D1">
          <w:headerReference w:type="default" r:id="rId15"/>
          <w:footerReference w:type="default" r:id="rId16"/>
          <w:pgSz w:w="11906" w:h="16838" w:code="9"/>
          <w:pgMar w:top="851" w:right="1134" w:bottom="1134" w:left="1134" w:header="709" w:footer="709" w:gutter="0"/>
          <w:pgNumType w:fmt="upperRoman" w:start="1"/>
          <w:cols w:space="708"/>
          <w:docGrid w:linePitch="360"/>
        </w:sectPr>
      </w:pPr>
    </w:p>
    <w:p w:rsidR="00783045" w:rsidRPr="00D631C4" w:rsidRDefault="00783045">
      <w:pPr>
        <w:pStyle w:val="Text"/>
        <w:rPr>
          <w:rFonts w:ascii="FrontPage" w:hAnsi="FrontPage" w:cs="Arial"/>
          <w:sz w:val="40"/>
          <w:szCs w:val="40"/>
        </w:rPr>
      </w:pPr>
      <w:r w:rsidRPr="00D631C4">
        <w:rPr>
          <w:rFonts w:ascii="FrontPage" w:hAnsi="FrontPage" w:cs="Arial"/>
          <w:b/>
          <w:bCs/>
          <w:sz w:val="40"/>
          <w:szCs w:val="40"/>
        </w:rPr>
        <w:lastRenderedPageBreak/>
        <w:t>Inhalt</w:t>
      </w:r>
    </w:p>
    <w:p w:rsidR="00FB1AEC" w:rsidRDefault="00C56A57">
      <w:pPr>
        <w:pStyle w:val="Verzeichnis1"/>
        <w:tabs>
          <w:tab w:val="left" w:pos="400"/>
          <w:tab w:val="right" w:leader="dot" w:pos="9628"/>
        </w:tabs>
        <w:rPr>
          <w:rFonts w:asciiTheme="minorHAnsi" w:eastAsiaTheme="minorEastAsia" w:hAnsiTheme="minorHAnsi" w:cstheme="minorBidi"/>
          <w:b w:val="0"/>
          <w:bCs w:val="0"/>
          <w:caps w:val="0"/>
          <w:noProof/>
          <w:sz w:val="22"/>
          <w:szCs w:val="22"/>
        </w:rPr>
      </w:pPr>
      <w:r>
        <w:rPr>
          <w:bCs w:val="0"/>
          <w:caps w:val="0"/>
        </w:rPr>
        <w:fldChar w:fldCharType="begin"/>
      </w:r>
      <w:r>
        <w:rPr>
          <w:bCs w:val="0"/>
          <w:caps w:val="0"/>
        </w:rPr>
        <w:instrText xml:space="preserve"> TOC \o \u </w:instrText>
      </w:r>
      <w:r>
        <w:rPr>
          <w:bCs w:val="0"/>
          <w:caps w:val="0"/>
        </w:rPr>
        <w:fldChar w:fldCharType="separate"/>
      </w:r>
      <w:r w:rsidR="00FB1AEC" w:rsidRPr="00993E1C">
        <w:rPr>
          <w:noProof/>
          <w:color w:val="075578" w:themeColor="text2"/>
        </w:rPr>
        <w:t>1</w:t>
      </w:r>
      <w:r w:rsidR="00FB1AEC">
        <w:rPr>
          <w:rFonts w:asciiTheme="minorHAnsi" w:eastAsiaTheme="minorEastAsia" w:hAnsiTheme="minorHAnsi" w:cstheme="minorBidi"/>
          <w:b w:val="0"/>
          <w:bCs w:val="0"/>
          <w:caps w:val="0"/>
          <w:noProof/>
          <w:sz w:val="22"/>
          <w:szCs w:val="22"/>
        </w:rPr>
        <w:tab/>
      </w:r>
      <w:r w:rsidR="00FB1AEC">
        <w:rPr>
          <w:noProof/>
        </w:rPr>
        <w:t>Einleitung</w:t>
      </w:r>
      <w:r w:rsidR="00FB1AEC">
        <w:rPr>
          <w:noProof/>
        </w:rPr>
        <w:tab/>
      </w:r>
      <w:r w:rsidR="00FB1AEC">
        <w:rPr>
          <w:noProof/>
        </w:rPr>
        <w:fldChar w:fldCharType="begin"/>
      </w:r>
      <w:r w:rsidR="00FB1AEC">
        <w:rPr>
          <w:noProof/>
        </w:rPr>
        <w:instrText xml:space="preserve"> PAGEREF _Toc19525114 \h </w:instrText>
      </w:r>
      <w:r w:rsidR="00FB1AEC">
        <w:rPr>
          <w:noProof/>
        </w:rPr>
      </w:r>
      <w:r w:rsidR="00FB1AEC">
        <w:rPr>
          <w:noProof/>
        </w:rPr>
        <w:fldChar w:fldCharType="separate"/>
      </w:r>
      <w:r w:rsidR="00FB1AEC">
        <w:rPr>
          <w:noProof/>
        </w:rPr>
        <w:t>1</w:t>
      </w:r>
      <w:r w:rsidR="00FB1AEC">
        <w:rPr>
          <w:noProof/>
        </w:rPr>
        <w:fldChar w:fldCharType="end"/>
      </w:r>
    </w:p>
    <w:p w:rsidR="00FB1AEC" w:rsidRDefault="00FB1AEC">
      <w:pPr>
        <w:pStyle w:val="Verzeichnis2"/>
        <w:tabs>
          <w:tab w:val="left" w:pos="600"/>
          <w:tab w:val="right" w:leader="dot" w:pos="9628"/>
        </w:tabs>
        <w:rPr>
          <w:rFonts w:asciiTheme="minorHAnsi" w:eastAsiaTheme="minorEastAsia" w:hAnsiTheme="minorHAnsi" w:cstheme="minorBidi"/>
          <w:b w:val="0"/>
          <w:bCs w:val="0"/>
          <w:noProof/>
          <w:szCs w:val="22"/>
        </w:rPr>
      </w:pPr>
      <w:r>
        <w:rPr>
          <w:noProof/>
        </w:rPr>
        <w:t>1.1</w:t>
      </w:r>
      <w:r>
        <w:rPr>
          <w:rFonts w:asciiTheme="minorHAnsi" w:eastAsiaTheme="minorEastAsia" w:hAnsiTheme="minorHAnsi" w:cstheme="minorBidi"/>
          <w:b w:val="0"/>
          <w:bCs w:val="0"/>
          <w:noProof/>
          <w:szCs w:val="22"/>
        </w:rPr>
        <w:tab/>
      </w:r>
      <w:r>
        <w:rPr>
          <w:noProof/>
        </w:rPr>
        <w:t>Allgemeine Notrufnummern</w:t>
      </w:r>
      <w:r>
        <w:rPr>
          <w:noProof/>
        </w:rPr>
        <w:tab/>
      </w:r>
      <w:r>
        <w:rPr>
          <w:noProof/>
        </w:rPr>
        <w:fldChar w:fldCharType="begin"/>
      </w:r>
      <w:r>
        <w:rPr>
          <w:noProof/>
        </w:rPr>
        <w:instrText xml:space="preserve"> PAGEREF _Toc19525115 \h </w:instrText>
      </w:r>
      <w:r>
        <w:rPr>
          <w:noProof/>
        </w:rPr>
      </w:r>
      <w:r>
        <w:rPr>
          <w:noProof/>
        </w:rPr>
        <w:fldChar w:fldCharType="separate"/>
      </w:r>
      <w:r>
        <w:rPr>
          <w:noProof/>
        </w:rPr>
        <w:t>1</w:t>
      </w:r>
      <w:r>
        <w:rPr>
          <w:noProof/>
        </w:rPr>
        <w:fldChar w:fldCharType="end"/>
      </w:r>
    </w:p>
    <w:p w:rsidR="00FB1AEC" w:rsidRDefault="00FB1AEC">
      <w:pPr>
        <w:pStyle w:val="Verzeichnis3"/>
        <w:tabs>
          <w:tab w:val="right" w:leader="dot" w:pos="9628"/>
        </w:tabs>
        <w:rPr>
          <w:rFonts w:asciiTheme="minorHAnsi" w:eastAsiaTheme="minorEastAsia" w:hAnsiTheme="minorHAnsi" w:cstheme="minorBidi"/>
          <w:noProof/>
          <w:szCs w:val="22"/>
        </w:rPr>
      </w:pPr>
      <w:r>
        <w:rPr>
          <w:noProof/>
        </w:rPr>
        <w:t>Zentrale Notrufnummer der TU Darmstadt</w:t>
      </w:r>
      <w:r>
        <w:rPr>
          <w:noProof/>
        </w:rPr>
        <w:tab/>
      </w:r>
      <w:r>
        <w:rPr>
          <w:noProof/>
        </w:rPr>
        <w:fldChar w:fldCharType="begin"/>
      </w:r>
      <w:r>
        <w:rPr>
          <w:noProof/>
        </w:rPr>
        <w:instrText xml:space="preserve"> PAGEREF _Toc19525116 \h </w:instrText>
      </w:r>
      <w:r>
        <w:rPr>
          <w:noProof/>
        </w:rPr>
      </w:r>
      <w:r>
        <w:rPr>
          <w:noProof/>
        </w:rPr>
        <w:fldChar w:fldCharType="separate"/>
      </w:r>
      <w:r>
        <w:rPr>
          <w:noProof/>
        </w:rPr>
        <w:t>1</w:t>
      </w:r>
      <w:r>
        <w:rPr>
          <w:noProof/>
        </w:rPr>
        <w:fldChar w:fldCharType="end"/>
      </w:r>
    </w:p>
    <w:p w:rsidR="00FB1AEC" w:rsidRDefault="00FB1AEC">
      <w:pPr>
        <w:pStyle w:val="Verzeichnis2"/>
        <w:tabs>
          <w:tab w:val="left" w:pos="600"/>
          <w:tab w:val="right" w:leader="dot" w:pos="9628"/>
        </w:tabs>
        <w:rPr>
          <w:rFonts w:asciiTheme="minorHAnsi" w:eastAsiaTheme="minorEastAsia" w:hAnsiTheme="minorHAnsi" w:cstheme="minorBidi"/>
          <w:b w:val="0"/>
          <w:bCs w:val="0"/>
          <w:noProof/>
          <w:szCs w:val="22"/>
        </w:rPr>
      </w:pPr>
      <w:r>
        <w:rPr>
          <w:noProof/>
        </w:rPr>
        <w:t>1.2</w:t>
      </w:r>
      <w:r>
        <w:rPr>
          <w:rFonts w:asciiTheme="minorHAnsi" w:eastAsiaTheme="minorEastAsia" w:hAnsiTheme="minorHAnsi" w:cstheme="minorBidi"/>
          <w:b w:val="0"/>
          <w:bCs w:val="0"/>
          <w:noProof/>
          <w:szCs w:val="22"/>
        </w:rPr>
        <w:tab/>
      </w:r>
      <w:r>
        <w:rPr>
          <w:noProof/>
        </w:rPr>
        <w:t>Allgemeine Hinweise</w:t>
      </w:r>
      <w:r>
        <w:rPr>
          <w:noProof/>
        </w:rPr>
        <w:tab/>
      </w:r>
      <w:r>
        <w:rPr>
          <w:noProof/>
        </w:rPr>
        <w:fldChar w:fldCharType="begin"/>
      </w:r>
      <w:r>
        <w:rPr>
          <w:noProof/>
        </w:rPr>
        <w:instrText xml:space="preserve"> PAGEREF _Toc19525117 \h </w:instrText>
      </w:r>
      <w:r>
        <w:rPr>
          <w:noProof/>
        </w:rPr>
      </w:r>
      <w:r>
        <w:rPr>
          <w:noProof/>
        </w:rPr>
        <w:fldChar w:fldCharType="separate"/>
      </w:r>
      <w:r>
        <w:rPr>
          <w:noProof/>
        </w:rPr>
        <w:t>2</w:t>
      </w:r>
      <w:r>
        <w:rPr>
          <w:noProof/>
        </w:rPr>
        <w:fldChar w:fldCharType="end"/>
      </w:r>
    </w:p>
    <w:p w:rsidR="00FB1AEC" w:rsidRDefault="00FB1AEC">
      <w:pPr>
        <w:pStyle w:val="Verzeichnis1"/>
        <w:tabs>
          <w:tab w:val="left" w:pos="400"/>
          <w:tab w:val="right" w:leader="dot" w:pos="9628"/>
        </w:tabs>
        <w:rPr>
          <w:rFonts w:asciiTheme="minorHAnsi" w:eastAsiaTheme="minorEastAsia" w:hAnsiTheme="minorHAnsi" w:cstheme="minorBidi"/>
          <w:b w:val="0"/>
          <w:bCs w:val="0"/>
          <w:caps w:val="0"/>
          <w:noProof/>
          <w:sz w:val="22"/>
          <w:szCs w:val="22"/>
        </w:rPr>
      </w:pPr>
      <w:r w:rsidRPr="00993E1C">
        <w:rPr>
          <w:noProof/>
          <w:color w:val="075578" w:themeColor="text2"/>
        </w:rPr>
        <w:t>2</w:t>
      </w:r>
      <w:r>
        <w:rPr>
          <w:rFonts w:asciiTheme="minorHAnsi" w:eastAsiaTheme="minorEastAsia" w:hAnsiTheme="minorHAnsi" w:cstheme="minorBidi"/>
          <w:b w:val="0"/>
          <w:bCs w:val="0"/>
          <w:caps w:val="0"/>
          <w:noProof/>
          <w:sz w:val="22"/>
          <w:szCs w:val="22"/>
        </w:rPr>
        <w:tab/>
      </w:r>
      <w:r>
        <w:rPr>
          <w:noProof/>
        </w:rPr>
        <w:t>Aufbau des Prüfstands</w:t>
      </w:r>
      <w:r>
        <w:rPr>
          <w:noProof/>
        </w:rPr>
        <w:tab/>
      </w:r>
      <w:r>
        <w:rPr>
          <w:noProof/>
        </w:rPr>
        <w:fldChar w:fldCharType="begin"/>
      </w:r>
      <w:r>
        <w:rPr>
          <w:noProof/>
        </w:rPr>
        <w:instrText xml:space="preserve"> PAGEREF _Toc19525118 \h </w:instrText>
      </w:r>
      <w:r>
        <w:rPr>
          <w:noProof/>
        </w:rPr>
      </w:r>
      <w:r>
        <w:rPr>
          <w:noProof/>
        </w:rPr>
        <w:fldChar w:fldCharType="separate"/>
      </w:r>
      <w:r>
        <w:rPr>
          <w:noProof/>
        </w:rPr>
        <w:t>2</w:t>
      </w:r>
      <w:r>
        <w:rPr>
          <w:noProof/>
        </w:rPr>
        <w:fldChar w:fldCharType="end"/>
      </w:r>
    </w:p>
    <w:p w:rsidR="00FB1AEC" w:rsidRDefault="00FB1AEC">
      <w:pPr>
        <w:pStyle w:val="Verzeichnis1"/>
        <w:tabs>
          <w:tab w:val="left" w:pos="400"/>
          <w:tab w:val="right" w:leader="dot" w:pos="9628"/>
        </w:tabs>
        <w:rPr>
          <w:rFonts w:asciiTheme="minorHAnsi" w:eastAsiaTheme="minorEastAsia" w:hAnsiTheme="minorHAnsi" w:cstheme="minorBidi"/>
          <w:b w:val="0"/>
          <w:bCs w:val="0"/>
          <w:caps w:val="0"/>
          <w:noProof/>
          <w:sz w:val="22"/>
          <w:szCs w:val="22"/>
        </w:rPr>
      </w:pPr>
      <w:r w:rsidRPr="00993E1C">
        <w:rPr>
          <w:noProof/>
          <w:color w:val="075578" w:themeColor="text2"/>
        </w:rPr>
        <w:t>3</w:t>
      </w:r>
      <w:r>
        <w:rPr>
          <w:rFonts w:asciiTheme="minorHAnsi" w:eastAsiaTheme="minorEastAsia" w:hAnsiTheme="minorHAnsi" w:cstheme="minorBidi"/>
          <w:b w:val="0"/>
          <w:bCs w:val="0"/>
          <w:caps w:val="0"/>
          <w:noProof/>
          <w:sz w:val="22"/>
          <w:szCs w:val="22"/>
        </w:rPr>
        <w:tab/>
      </w:r>
      <w:r>
        <w:rPr>
          <w:noProof/>
        </w:rPr>
        <w:t>Nutzungshinweise</w:t>
      </w:r>
      <w:r>
        <w:rPr>
          <w:noProof/>
        </w:rPr>
        <w:tab/>
      </w:r>
      <w:r>
        <w:rPr>
          <w:noProof/>
        </w:rPr>
        <w:fldChar w:fldCharType="begin"/>
      </w:r>
      <w:r>
        <w:rPr>
          <w:noProof/>
        </w:rPr>
        <w:instrText xml:space="preserve"> PAGEREF _Toc19525119 \h </w:instrText>
      </w:r>
      <w:r>
        <w:rPr>
          <w:noProof/>
        </w:rPr>
      </w:r>
      <w:r>
        <w:rPr>
          <w:noProof/>
        </w:rPr>
        <w:fldChar w:fldCharType="separate"/>
      </w:r>
      <w:r>
        <w:rPr>
          <w:noProof/>
        </w:rPr>
        <w:t>2</w:t>
      </w:r>
      <w:r>
        <w:rPr>
          <w:noProof/>
        </w:rPr>
        <w:fldChar w:fldCharType="end"/>
      </w:r>
    </w:p>
    <w:p w:rsidR="00FB1AEC" w:rsidRDefault="00FB1AEC">
      <w:pPr>
        <w:pStyle w:val="Verzeichnis2"/>
        <w:tabs>
          <w:tab w:val="left" w:pos="600"/>
          <w:tab w:val="right" w:leader="dot" w:pos="9628"/>
        </w:tabs>
        <w:rPr>
          <w:rFonts w:asciiTheme="minorHAnsi" w:eastAsiaTheme="minorEastAsia" w:hAnsiTheme="minorHAnsi" w:cstheme="minorBidi"/>
          <w:b w:val="0"/>
          <w:bCs w:val="0"/>
          <w:noProof/>
          <w:szCs w:val="22"/>
        </w:rPr>
      </w:pPr>
      <w:r>
        <w:rPr>
          <w:noProof/>
        </w:rPr>
        <w:t>3.1</w:t>
      </w:r>
      <w:r>
        <w:rPr>
          <w:rFonts w:asciiTheme="minorHAnsi" w:eastAsiaTheme="minorEastAsia" w:hAnsiTheme="minorHAnsi" w:cstheme="minorBidi"/>
          <w:b w:val="0"/>
          <w:bCs w:val="0"/>
          <w:noProof/>
          <w:szCs w:val="22"/>
        </w:rPr>
        <w:tab/>
      </w:r>
      <w:r>
        <w:rPr>
          <w:noProof/>
        </w:rPr>
        <w:t>Allgemein</w:t>
      </w:r>
      <w:r>
        <w:rPr>
          <w:noProof/>
        </w:rPr>
        <w:tab/>
      </w:r>
      <w:r>
        <w:rPr>
          <w:noProof/>
        </w:rPr>
        <w:fldChar w:fldCharType="begin"/>
      </w:r>
      <w:r>
        <w:rPr>
          <w:noProof/>
        </w:rPr>
        <w:instrText xml:space="preserve"> PAGEREF _Toc19525120 \h </w:instrText>
      </w:r>
      <w:r>
        <w:rPr>
          <w:noProof/>
        </w:rPr>
      </w:r>
      <w:r>
        <w:rPr>
          <w:noProof/>
        </w:rPr>
        <w:fldChar w:fldCharType="separate"/>
      </w:r>
      <w:r>
        <w:rPr>
          <w:noProof/>
        </w:rPr>
        <w:t>2</w:t>
      </w:r>
      <w:r>
        <w:rPr>
          <w:noProof/>
        </w:rPr>
        <w:fldChar w:fldCharType="end"/>
      </w:r>
    </w:p>
    <w:p w:rsidR="00FB1AEC" w:rsidRDefault="00FB1AEC">
      <w:pPr>
        <w:pStyle w:val="Verzeichnis2"/>
        <w:tabs>
          <w:tab w:val="left" w:pos="600"/>
          <w:tab w:val="right" w:leader="dot" w:pos="9628"/>
        </w:tabs>
        <w:rPr>
          <w:rFonts w:asciiTheme="minorHAnsi" w:eastAsiaTheme="minorEastAsia" w:hAnsiTheme="minorHAnsi" w:cstheme="minorBidi"/>
          <w:b w:val="0"/>
          <w:bCs w:val="0"/>
          <w:noProof/>
          <w:szCs w:val="22"/>
        </w:rPr>
      </w:pPr>
      <w:r>
        <w:rPr>
          <w:noProof/>
        </w:rPr>
        <w:t>3.2</w:t>
      </w:r>
      <w:r>
        <w:rPr>
          <w:rFonts w:asciiTheme="minorHAnsi" w:eastAsiaTheme="minorEastAsia" w:hAnsiTheme="minorHAnsi" w:cstheme="minorBidi"/>
          <w:b w:val="0"/>
          <w:bCs w:val="0"/>
          <w:noProof/>
          <w:szCs w:val="22"/>
        </w:rPr>
        <w:tab/>
      </w:r>
      <w:r>
        <w:rPr>
          <w:noProof/>
        </w:rPr>
        <w:t>Korrekte Entlüftung des Systems</w:t>
      </w:r>
      <w:r>
        <w:rPr>
          <w:noProof/>
        </w:rPr>
        <w:tab/>
      </w:r>
      <w:r>
        <w:rPr>
          <w:noProof/>
        </w:rPr>
        <w:fldChar w:fldCharType="begin"/>
      </w:r>
      <w:r>
        <w:rPr>
          <w:noProof/>
        </w:rPr>
        <w:instrText xml:space="preserve"> PAGEREF _Toc19525121 \h </w:instrText>
      </w:r>
      <w:r>
        <w:rPr>
          <w:noProof/>
        </w:rPr>
      </w:r>
      <w:r>
        <w:rPr>
          <w:noProof/>
        </w:rPr>
        <w:fldChar w:fldCharType="separate"/>
      </w:r>
      <w:r>
        <w:rPr>
          <w:noProof/>
        </w:rPr>
        <w:t>2</w:t>
      </w:r>
      <w:r>
        <w:rPr>
          <w:noProof/>
        </w:rPr>
        <w:fldChar w:fldCharType="end"/>
      </w:r>
    </w:p>
    <w:p w:rsidR="00FB1AEC" w:rsidRDefault="00FB1AEC">
      <w:pPr>
        <w:pStyle w:val="Verzeichnis2"/>
        <w:tabs>
          <w:tab w:val="left" w:pos="600"/>
          <w:tab w:val="right" w:leader="dot" w:pos="9628"/>
        </w:tabs>
        <w:rPr>
          <w:rFonts w:asciiTheme="minorHAnsi" w:eastAsiaTheme="minorEastAsia" w:hAnsiTheme="minorHAnsi" w:cstheme="minorBidi"/>
          <w:b w:val="0"/>
          <w:bCs w:val="0"/>
          <w:noProof/>
          <w:szCs w:val="22"/>
        </w:rPr>
      </w:pPr>
      <w:r>
        <w:rPr>
          <w:noProof/>
        </w:rPr>
        <w:t>3.3</w:t>
      </w:r>
      <w:r>
        <w:rPr>
          <w:rFonts w:asciiTheme="minorHAnsi" w:eastAsiaTheme="minorEastAsia" w:hAnsiTheme="minorHAnsi" w:cstheme="minorBidi"/>
          <w:b w:val="0"/>
          <w:bCs w:val="0"/>
          <w:noProof/>
          <w:szCs w:val="22"/>
        </w:rPr>
        <w:tab/>
      </w:r>
      <w:r>
        <w:rPr>
          <w:noProof/>
        </w:rPr>
        <w:t>Zuweisung der Channels zu Signalen</w:t>
      </w:r>
      <w:r>
        <w:rPr>
          <w:noProof/>
        </w:rPr>
        <w:tab/>
      </w:r>
      <w:r>
        <w:rPr>
          <w:noProof/>
        </w:rPr>
        <w:fldChar w:fldCharType="begin"/>
      </w:r>
      <w:r>
        <w:rPr>
          <w:noProof/>
        </w:rPr>
        <w:instrText xml:space="preserve"> PAGEREF _Toc19525122 \h </w:instrText>
      </w:r>
      <w:r>
        <w:rPr>
          <w:noProof/>
        </w:rPr>
      </w:r>
      <w:r>
        <w:rPr>
          <w:noProof/>
        </w:rPr>
        <w:fldChar w:fldCharType="separate"/>
      </w:r>
      <w:r>
        <w:rPr>
          <w:noProof/>
        </w:rPr>
        <w:t>2</w:t>
      </w:r>
      <w:r>
        <w:rPr>
          <w:noProof/>
        </w:rPr>
        <w:fldChar w:fldCharType="end"/>
      </w:r>
    </w:p>
    <w:p w:rsidR="00FB1AEC" w:rsidRDefault="00FB1AEC">
      <w:pPr>
        <w:pStyle w:val="Verzeichnis2"/>
        <w:tabs>
          <w:tab w:val="left" w:pos="600"/>
          <w:tab w:val="right" w:leader="dot" w:pos="9628"/>
        </w:tabs>
        <w:rPr>
          <w:rFonts w:asciiTheme="minorHAnsi" w:eastAsiaTheme="minorEastAsia" w:hAnsiTheme="minorHAnsi" w:cstheme="minorBidi"/>
          <w:b w:val="0"/>
          <w:bCs w:val="0"/>
          <w:noProof/>
          <w:szCs w:val="22"/>
        </w:rPr>
      </w:pPr>
      <w:r>
        <w:rPr>
          <w:noProof/>
        </w:rPr>
        <w:t>3.4</w:t>
      </w:r>
      <w:r>
        <w:rPr>
          <w:rFonts w:asciiTheme="minorHAnsi" w:eastAsiaTheme="minorEastAsia" w:hAnsiTheme="minorHAnsi" w:cstheme="minorBidi"/>
          <w:b w:val="0"/>
          <w:bCs w:val="0"/>
          <w:noProof/>
          <w:szCs w:val="22"/>
        </w:rPr>
        <w:tab/>
      </w:r>
      <w:r>
        <w:rPr>
          <w:noProof/>
        </w:rPr>
        <w:t>Pumpensteuerung mit NI Max</w:t>
      </w:r>
      <w:r>
        <w:rPr>
          <w:noProof/>
        </w:rPr>
        <w:tab/>
      </w:r>
      <w:r>
        <w:rPr>
          <w:noProof/>
        </w:rPr>
        <w:fldChar w:fldCharType="begin"/>
      </w:r>
      <w:r>
        <w:rPr>
          <w:noProof/>
        </w:rPr>
        <w:instrText xml:space="preserve"> PAGEREF _Toc19525123 \h </w:instrText>
      </w:r>
      <w:r>
        <w:rPr>
          <w:noProof/>
        </w:rPr>
      </w:r>
      <w:r>
        <w:rPr>
          <w:noProof/>
        </w:rPr>
        <w:fldChar w:fldCharType="separate"/>
      </w:r>
      <w:r>
        <w:rPr>
          <w:noProof/>
        </w:rPr>
        <w:t>3</w:t>
      </w:r>
      <w:r>
        <w:rPr>
          <w:noProof/>
        </w:rPr>
        <w:fldChar w:fldCharType="end"/>
      </w:r>
    </w:p>
    <w:p w:rsidR="00FB1AEC" w:rsidRDefault="00FB1AEC">
      <w:pPr>
        <w:pStyle w:val="Verzeichnis2"/>
        <w:tabs>
          <w:tab w:val="left" w:pos="600"/>
          <w:tab w:val="right" w:leader="dot" w:pos="9628"/>
        </w:tabs>
        <w:rPr>
          <w:rFonts w:asciiTheme="minorHAnsi" w:eastAsiaTheme="minorEastAsia" w:hAnsiTheme="minorHAnsi" w:cstheme="minorBidi"/>
          <w:b w:val="0"/>
          <w:bCs w:val="0"/>
          <w:noProof/>
          <w:szCs w:val="22"/>
        </w:rPr>
      </w:pPr>
      <w:r>
        <w:rPr>
          <w:noProof/>
        </w:rPr>
        <w:t>3.5</w:t>
      </w:r>
      <w:r>
        <w:rPr>
          <w:rFonts w:asciiTheme="minorHAnsi" w:eastAsiaTheme="minorEastAsia" w:hAnsiTheme="minorHAnsi" w:cstheme="minorBidi"/>
          <w:b w:val="0"/>
          <w:bCs w:val="0"/>
          <w:noProof/>
          <w:szCs w:val="22"/>
        </w:rPr>
        <w:tab/>
      </w:r>
      <w:r>
        <w:rPr>
          <w:noProof/>
        </w:rPr>
        <w:t>Leistungsmessung</w:t>
      </w:r>
      <w:r>
        <w:rPr>
          <w:noProof/>
        </w:rPr>
        <w:tab/>
      </w:r>
      <w:r>
        <w:rPr>
          <w:noProof/>
        </w:rPr>
        <w:fldChar w:fldCharType="begin"/>
      </w:r>
      <w:r>
        <w:rPr>
          <w:noProof/>
        </w:rPr>
        <w:instrText xml:space="preserve"> PAGEREF _Toc19525124 \h </w:instrText>
      </w:r>
      <w:r>
        <w:rPr>
          <w:noProof/>
        </w:rPr>
      </w:r>
      <w:r>
        <w:rPr>
          <w:noProof/>
        </w:rPr>
        <w:fldChar w:fldCharType="separate"/>
      </w:r>
      <w:r>
        <w:rPr>
          <w:noProof/>
        </w:rPr>
        <w:t>4</w:t>
      </w:r>
      <w:r>
        <w:rPr>
          <w:noProof/>
        </w:rPr>
        <w:fldChar w:fldCharType="end"/>
      </w:r>
    </w:p>
    <w:p w:rsidR="00FB1AEC" w:rsidRDefault="00FB1AEC">
      <w:pPr>
        <w:pStyle w:val="Verzeichnis2"/>
        <w:tabs>
          <w:tab w:val="left" w:pos="600"/>
          <w:tab w:val="right" w:leader="dot" w:pos="9628"/>
        </w:tabs>
        <w:rPr>
          <w:rFonts w:asciiTheme="minorHAnsi" w:eastAsiaTheme="minorEastAsia" w:hAnsiTheme="minorHAnsi" w:cstheme="minorBidi"/>
          <w:b w:val="0"/>
          <w:bCs w:val="0"/>
          <w:noProof/>
          <w:szCs w:val="22"/>
        </w:rPr>
      </w:pPr>
      <w:r>
        <w:rPr>
          <w:noProof/>
        </w:rPr>
        <w:t>3.6</w:t>
      </w:r>
      <w:r>
        <w:rPr>
          <w:rFonts w:asciiTheme="minorHAnsi" w:eastAsiaTheme="minorEastAsia" w:hAnsiTheme="minorHAnsi" w:cstheme="minorBidi"/>
          <w:b w:val="0"/>
          <w:bCs w:val="0"/>
          <w:noProof/>
          <w:szCs w:val="22"/>
        </w:rPr>
        <w:tab/>
      </w:r>
      <w:r>
        <w:rPr>
          <w:noProof/>
        </w:rPr>
        <w:t>JUMO Messumformer</w:t>
      </w:r>
      <w:r>
        <w:rPr>
          <w:noProof/>
        </w:rPr>
        <w:tab/>
      </w:r>
      <w:r>
        <w:rPr>
          <w:noProof/>
        </w:rPr>
        <w:fldChar w:fldCharType="begin"/>
      </w:r>
      <w:r>
        <w:rPr>
          <w:noProof/>
        </w:rPr>
        <w:instrText xml:space="preserve"> PAGEREF _Toc19525125 \h </w:instrText>
      </w:r>
      <w:r>
        <w:rPr>
          <w:noProof/>
        </w:rPr>
      </w:r>
      <w:r>
        <w:rPr>
          <w:noProof/>
        </w:rPr>
        <w:fldChar w:fldCharType="separate"/>
      </w:r>
      <w:r>
        <w:rPr>
          <w:noProof/>
        </w:rPr>
        <w:t>4</w:t>
      </w:r>
      <w:r>
        <w:rPr>
          <w:noProof/>
        </w:rPr>
        <w:fldChar w:fldCharType="end"/>
      </w:r>
    </w:p>
    <w:p w:rsidR="00FB1AEC" w:rsidRDefault="00FB1AEC">
      <w:pPr>
        <w:pStyle w:val="Verzeichnis1"/>
        <w:tabs>
          <w:tab w:val="left" w:pos="400"/>
          <w:tab w:val="right" w:leader="dot" w:pos="9628"/>
        </w:tabs>
        <w:rPr>
          <w:rFonts w:asciiTheme="minorHAnsi" w:eastAsiaTheme="minorEastAsia" w:hAnsiTheme="minorHAnsi" w:cstheme="minorBidi"/>
          <w:b w:val="0"/>
          <w:bCs w:val="0"/>
          <w:caps w:val="0"/>
          <w:noProof/>
          <w:sz w:val="22"/>
          <w:szCs w:val="22"/>
        </w:rPr>
      </w:pPr>
      <w:r w:rsidRPr="00993E1C">
        <w:rPr>
          <w:noProof/>
          <w:color w:val="075578" w:themeColor="text2"/>
        </w:rPr>
        <w:t>4</w:t>
      </w:r>
      <w:r>
        <w:rPr>
          <w:rFonts w:asciiTheme="minorHAnsi" w:eastAsiaTheme="minorEastAsia" w:hAnsiTheme="minorHAnsi" w:cstheme="minorBidi"/>
          <w:b w:val="0"/>
          <w:bCs w:val="0"/>
          <w:caps w:val="0"/>
          <w:noProof/>
          <w:sz w:val="22"/>
          <w:szCs w:val="22"/>
        </w:rPr>
        <w:tab/>
      </w:r>
      <w:r>
        <w:rPr>
          <w:noProof/>
        </w:rPr>
        <w:t>Wartungshinweise</w:t>
      </w:r>
      <w:r>
        <w:rPr>
          <w:noProof/>
        </w:rPr>
        <w:tab/>
      </w:r>
      <w:r>
        <w:rPr>
          <w:noProof/>
        </w:rPr>
        <w:fldChar w:fldCharType="begin"/>
      </w:r>
      <w:r>
        <w:rPr>
          <w:noProof/>
        </w:rPr>
        <w:instrText xml:space="preserve"> PAGEREF _Toc19525126 \h </w:instrText>
      </w:r>
      <w:r>
        <w:rPr>
          <w:noProof/>
        </w:rPr>
      </w:r>
      <w:r>
        <w:rPr>
          <w:noProof/>
        </w:rPr>
        <w:fldChar w:fldCharType="separate"/>
      </w:r>
      <w:r>
        <w:rPr>
          <w:noProof/>
        </w:rPr>
        <w:t>4</w:t>
      </w:r>
      <w:r>
        <w:rPr>
          <w:noProof/>
        </w:rPr>
        <w:fldChar w:fldCharType="end"/>
      </w:r>
    </w:p>
    <w:p w:rsidR="00FB1AEC" w:rsidRDefault="00FB1AEC">
      <w:pPr>
        <w:pStyle w:val="Verzeichnis2"/>
        <w:tabs>
          <w:tab w:val="left" w:pos="600"/>
          <w:tab w:val="right" w:leader="dot" w:pos="9628"/>
        </w:tabs>
        <w:rPr>
          <w:rFonts w:asciiTheme="minorHAnsi" w:eastAsiaTheme="minorEastAsia" w:hAnsiTheme="minorHAnsi" w:cstheme="minorBidi"/>
          <w:b w:val="0"/>
          <w:bCs w:val="0"/>
          <w:noProof/>
          <w:szCs w:val="22"/>
        </w:rPr>
      </w:pPr>
      <w:r>
        <w:rPr>
          <w:noProof/>
        </w:rPr>
        <w:t>4.1</w:t>
      </w:r>
      <w:r>
        <w:rPr>
          <w:rFonts w:asciiTheme="minorHAnsi" w:eastAsiaTheme="minorEastAsia" w:hAnsiTheme="minorHAnsi" w:cstheme="minorBidi"/>
          <w:b w:val="0"/>
          <w:bCs w:val="0"/>
          <w:noProof/>
          <w:szCs w:val="22"/>
        </w:rPr>
        <w:tab/>
      </w:r>
      <w:r>
        <w:rPr>
          <w:noProof/>
        </w:rPr>
        <w:t>Allgemein</w:t>
      </w:r>
      <w:r>
        <w:rPr>
          <w:noProof/>
        </w:rPr>
        <w:tab/>
      </w:r>
      <w:r>
        <w:rPr>
          <w:noProof/>
        </w:rPr>
        <w:fldChar w:fldCharType="begin"/>
      </w:r>
      <w:r>
        <w:rPr>
          <w:noProof/>
        </w:rPr>
        <w:instrText xml:space="preserve"> PAGEREF _Toc19525127 \h </w:instrText>
      </w:r>
      <w:r>
        <w:rPr>
          <w:noProof/>
        </w:rPr>
      </w:r>
      <w:r>
        <w:rPr>
          <w:noProof/>
        </w:rPr>
        <w:fldChar w:fldCharType="separate"/>
      </w:r>
      <w:r>
        <w:rPr>
          <w:noProof/>
        </w:rPr>
        <w:t>4</w:t>
      </w:r>
      <w:r>
        <w:rPr>
          <w:noProof/>
        </w:rPr>
        <w:fldChar w:fldCharType="end"/>
      </w:r>
    </w:p>
    <w:p w:rsidR="00FB1AEC" w:rsidRDefault="00FB1AEC">
      <w:pPr>
        <w:pStyle w:val="Verzeichnis2"/>
        <w:tabs>
          <w:tab w:val="left" w:pos="600"/>
          <w:tab w:val="right" w:leader="dot" w:pos="9628"/>
        </w:tabs>
        <w:rPr>
          <w:rFonts w:asciiTheme="minorHAnsi" w:eastAsiaTheme="minorEastAsia" w:hAnsiTheme="minorHAnsi" w:cstheme="minorBidi"/>
          <w:b w:val="0"/>
          <w:bCs w:val="0"/>
          <w:noProof/>
          <w:szCs w:val="22"/>
        </w:rPr>
      </w:pPr>
      <w:r>
        <w:rPr>
          <w:noProof/>
        </w:rPr>
        <w:t>4.2</w:t>
      </w:r>
      <w:r>
        <w:rPr>
          <w:rFonts w:asciiTheme="minorHAnsi" w:eastAsiaTheme="minorEastAsia" w:hAnsiTheme="minorHAnsi" w:cstheme="minorBidi"/>
          <w:b w:val="0"/>
          <w:bCs w:val="0"/>
          <w:noProof/>
          <w:szCs w:val="22"/>
        </w:rPr>
        <w:tab/>
      </w:r>
      <w:r>
        <w:rPr>
          <w:noProof/>
        </w:rPr>
        <w:t>Temperatur-Messumformer von Jumo</w:t>
      </w:r>
      <w:r>
        <w:rPr>
          <w:noProof/>
        </w:rPr>
        <w:tab/>
      </w:r>
      <w:r>
        <w:rPr>
          <w:noProof/>
        </w:rPr>
        <w:fldChar w:fldCharType="begin"/>
      </w:r>
      <w:r>
        <w:rPr>
          <w:noProof/>
        </w:rPr>
        <w:instrText xml:space="preserve"> PAGEREF _Toc19525128 \h </w:instrText>
      </w:r>
      <w:r>
        <w:rPr>
          <w:noProof/>
        </w:rPr>
      </w:r>
      <w:r>
        <w:rPr>
          <w:noProof/>
        </w:rPr>
        <w:fldChar w:fldCharType="separate"/>
      </w:r>
      <w:r>
        <w:rPr>
          <w:noProof/>
        </w:rPr>
        <w:t>4</w:t>
      </w:r>
      <w:r>
        <w:rPr>
          <w:noProof/>
        </w:rPr>
        <w:fldChar w:fldCharType="end"/>
      </w:r>
    </w:p>
    <w:p w:rsidR="00FB1AEC" w:rsidRDefault="00FB1AEC">
      <w:pPr>
        <w:pStyle w:val="Verzeichnis3"/>
        <w:tabs>
          <w:tab w:val="left" w:pos="100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noProof/>
        </w:rPr>
        <w:t>Anbindung Messumformer an PC (Windows 10)</w:t>
      </w:r>
      <w:r>
        <w:rPr>
          <w:noProof/>
        </w:rPr>
        <w:tab/>
      </w:r>
      <w:r>
        <w:rPr>
          <w:noProof/>
        </w:rPr>
        <w:fldChar w:fldCharType="begin"/>
      </w:r>
      <w:r>
        <w:rPr>
          <w:noProof/>
        </w:rPr>
        <w:instrText xml:space="preserve"> PAGEREF _Toc19525129 \h </w:instrText>
      </w:r>
      <w:r>
        <w:rPr>
          <w:noProof/>
        </w:rPr>
      </w:r>
      <w:r>
        <w:rPr>
          <w:noProof/>
        </w:rPr>
        <w:fldChar w:fldCharType="separate"/>
      </w:r>
      <w:r>
        <w:rPr>
          <w:noProof/>
        </w:rPr>
        <w:t>5</w:t>
      </w:r>
      <w:r>
        <w:rPr>
          <w:noProof/>
        </w:rPr>
        <w:fldChar w:fldCharType="end"/>
      </w:r>
    </w:p>
    <w:p w:rsidR="00FB1AEC" w:rsidRDefault="00FB1AEC">
      <w:pPr>
        <w:pStyle w:val="Verzeichnis3"/>
        <w:tabs>
          <w:tab w:val="left" w:pos="100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noProof/>
        </w:rPr>
        <w:t>Entfernen USB/TTL von Messumformer (Windows 10)</w:t>
      </w:r>
      <w:r>
        <w:rPr>
          <w:noProof/>
        </w:rPr>
        <w:tab/>
      </w:r>
      <w:r>
        <w:rPr>
          <w:noProof/>
        </w:rPr>
        <w:fldChar w:fldCharType="begin"/>
      </w:r>
      <w:r>
        <w:rPr>
          <w:noProof/>
        </w:rPr>
        <w:instrText xml:space="preserve"> PAGEREF _Toc19525130 \h </w:instrText>
      </w:r>
      <w:r>
        <w:rPr>
          <w:noProof/>
        </w:rPr>
      </w:r>
      <w:r>
        <w:rPr>
          <w:noProof/>
        </w:rPr>
        <w:fldChar w:fldCharType="separate"/>
      </w:r>
      <w:r>
        <w:rPr>
          <w:noProof/>
        </w:rPr>
        <w:t>6</w:t>
      </w:r>
      <w:r>
        <w:rPr>
          <w:noProof/>
        </w:rPr>
        <w:fldChar w:fldCharType="end"/>
      </w:r>
    </w:p>
    <w:p w:rsidR="00FB1AEC" w:rsidRDefault="00FB1AEC">
      <w:pPr>
        <w:pStyle w:val="Verzeichnis3"/>
        <w:tabs>
          <w:tab w:val="left" w:pos="100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Pr>
          <w:noProof/>
        </w:rPr>
        <w:t>PT-100 – Messaufbau</w:t>
      </w:r>
      <w:r>
        <w:rPr>
          <w:noProof/>
        </w:rPr>
        <w:tab/>
      </w:r>
      <w:r>
        <w:rPr>
          <w:noProof/>
        </w:rPr>
        <w:fldChar w:fldCharType="begin"/>
      </w:r>
      <w:r>
        <w:rPr>
          <w:noProof/>
        </w:rPr>
        <w:instrText xml:space="preserve"> PAGEREF _Toc19525131 \h </w:instrText>
      </w:r>
      <w:r>
        <w:rPr>
          <w:noProof/>
        </w:rPr>
      </w:r>
      <w:r>
        <w:rPr>
          <w:noProof/>
        </w:rPr>
        <w:fldChar w:fldCharType="separate"/>
      </w:r>
      <w:r>
        <w:rPr>
          <w:noProof/>
        </w:rPr>
        <w:t>7</w:t>
      </w:r>
      <w:r>
        <w:rPr>
          <w:noProof/>
        </w:rPr>
        <w:fldChar w:fldCharType="end"/>
      </w:r>
    </w:p>
    <w:p w:rsidR="00FB1AEC" w:rsidRDefault="00FB1AEC">
      <w:pPr>
        <w:pStyle w:val="Verzeichnis2"/>
        <w:tabs>
          <w:tab w:val="left" w:pos="600"/>
          <w:tab w:val="right" w:leader="dot" w:pos="9628"/>
        </w:tabs>
        <w:rPr>
          <w:rFonts w:asciiTheme="minorHAnsi" w:eastAsiaTheme="minorEastAsia" w:hAnsiTheme="minorHAnsi" w:cstheme="minorBidi"/>
          <w:b w:val="0"/>
          <w:bCs w:val="0"/>
          <w:noProof/>
          <w:szCs w:val="22"/>
        </w:rPr>
      </w:pPr>
      <w:r>
        <w:rPr>
          <w:noProof/>
        </w:rPr>
        <w:t>4.3</w:t>
      </w:r>
      <w:r>
        <w:rPr>
          <w:rFonts w:asciiTheme="minorHAnsi" w:eastAsiaTheme="minorEastAsia" w:hAnsiTheme="minorHAnsi" w:cstheme="minorBidi"/>
          <w:b w:val="0"/>
          <w:bCs w:val="0"/>
          <w:noProof/>
          <w:szCs w:val="22"/>
        </w:rPr>
        <w:tab/>
      </w:r>
      <w:r>
        <w:rPr>
          <w:noProof/>
        </w:rPr>
        <w:t>Ventile</w:t>
      </w:r>
      <w:r>
        <w:rPr>
          <w:noProof/>
        </w:rPr>
        <w:tab/>
      </w:r>
      <w:r>
        <w:rPr>
          <w:noProof/>
        </w:rPr>
        <w:fldChar w:fldCharType="begin"/>
      </w:r>
      <w:r>
        <w:rPr>
          <w:noProof/>
        </w:rPr>
        <w:instrText xml:space="preserve"> PAGEREF _Toc19525132 \h </w:instrText>
      </w:r>
      <w:r>
        <w:rPr>
          <w:noProof/>
        </w:rPr>
      </w:r>
      <w:r>
        <w:rPr>
          <w:noProof/>
        </w:rPr>
        <w:fldChar w:fldCharType="separate"/>
      </w:r>
      <w:r>
        <w:rPr>
          <w:noProof/>
        </w:rPr>
        <w:t>7</w:t>
      </w:r>
      <w:r>
        <w:rPr>
          <w:noProof/>
        </w:rPr>
        <w:fldChar w:fldCharType="end"/>
      </w:r>
    </w:p>
    <w:p w:rsidR="00FB1AEC" w:rsidRDefault="00FB1AEC">
      <w:pPr>
        <w:pStyle w:val="Verzeichnis3"/>
        <w:tabs>
          <w:tab w:val="left" w:pos="1000"/>
          <w:tab w:val="right" w:leader="dot" w:pos="9628"/>
        </w:tabs>
        <w:rPr>
          <w:rFonts w:asciiTheme="minorHAnsi" w:eastAsiaTheme="minorEastAsia" w:hAnsiTheme="minorHAnsi" w:cstheme="minorBidi"/>
          <w:noProof/>
          <w:szCs w:val="22"/>
        </w:rPr>
      </w:pPr>
      <w:r>
        <w:rPr>
          <w:noProof/>
        </w:rPr>
        <w:t>4.3.1</w:t>
      </w:r>
      <w:r>
        <w:rPr>
          <w:rFonts w:asciiTheme="minorHAnsi" w:eastAsiaTheme="minorEastAsia" w:hAnsiTheme="minorHAnsi" w:cstheme="minorBidi"/>
          <w:noProof/>
          <w:szCs w:val="22"/>
        </w:rPr>
        <w:tab/>
      </w:r>
      <w:r>
        <w:rPr>
          <w:noProof/>
        </w:rPr>
        <w:t>Ventilgruppe 1</w:t>
      </w:r>
      <w:r>
        <w:rPr>
          <w:noProof/>
        </w:rPr>
        <w:tab/>
      </w:r>
      <w:r>
        <w:rPr>
          <w:noProof/>
        </w:rPr>
        <w:fldChar w:fldCharType="begin"/>
      </w:r>
      <w:r>
        <w:rPr>
          <w:noProof/>
        </w:rPr>
        <w:instrText xml:space="preserve"> PAGEREF _Toc19525133 \h </w:instrText>
      </w:r>
      <w:r>
        <w:rPr>
          <w:noProof/>
        </w:rPr>
      </w:r>
      <w:r>
        <w:rPr>
          <w:noProof/>
        </w:rPr>
        <w:fldChar w:fldCharType="separate"/>
      </w:r>
      <w:r>
        <w:rPr>
          <w:noProof/>
        </w:rPr>
        <w:t>7</w:t>
      </w:r>
      <w:r>
        <w:rPr>
          <w:noProof/>
        </w:rPr>
        <w:fldChar w:fldCharType="end"/>
      </w:r>
    </w:p>
    <w:p w:rsidR="00FB1AEC" w:rsidRDefault="00FB1AEC">
      <w:pPr>
        <w:pStyle w:val="Verzeichnis4"/>
        <w:tabs>
          <w:tab w:val="left" w:pos="1400"/>
          <w:tab w:val="right" w:leader="dot" w:pos="9628"/>
        </w:tabs>
        <w:rPr>
          <w:rFonts w:asciiTheme="minorHAnsi" w:eastAsiaTheme="minorEastAsia" w:hAnsiTheme="minorHAnsi" w:cstheme="minorBidi"/>
          <w:noProof/>
          <w:szCs w:val="22"/>
        </w:rPr>
      </w:pPr>
      <w:r>
        <w:rPr>
          <w:noProof/>
        </w:rPr>
        <w:t>4.3.1.1</w:t>
      </w:r>
      <w:r>
        <w:rPr>
          <w:rFonts w:asciiTheme="minorHAnsi" w:eastAsiaTheme="minorEastAsia" w:hAnsiTheme="minorHAnsi" w:cstheme="minorBidi"/>
          <w:noProof/>
          <w:szCs w:val="22"/>
        </w:rPr>
        <w:tab/>
      </w:r>
      <w:r>
        <w:rPr>
          <w:noProof/>
        </w:rPr>
        <w:t>Anschluss an NI-Messboxen</w:t>
      </w:r>
      <w:r>
        <w:rPr>
          <w:noProof/>
        </w:rPr>
        <w:tab/>
      </w:r>
      <w:r>
        <w:rPr>
          <w:noProof/>
        </w:rPr>
        <w:fldChar w:fldCharType="begin"/>
      </w:r>
      <w:r>
        <w:rPr>
          <w:noProof/>
        </w:rPr>
        <w:instrText xml:space="preserve"> PAGEREF _Toc19525134 \h </w:instrText>
      </w:r>
      <w:r>
        <w:rPr>
          <w:noProof/>
        </w:rPr>
      </w:r>
      <w:r>
        <w:rPr>
          <w:noProof/>
        </w:rPr>
        <w:fldChar w:fldCharType="separate"/>
      </w:r>
      <w:r>
        <w:rPr>
          <w:noProof/>
        </w:rPr>
        <w:t>8</w:t>
      </w:r>
      <w:r>
        <w:rPr>
          <w:noProof/>
        </w:rPr>
        <w:fldChar w:fldCharType="end"/>
      </w:r>
    </w:p>
    <w:p w:rsidR="00FB1AEC" w:rsidRDefault="00FB1AEC">
      <w:pPr>
        <w:pStyle w:val="Verzeichnis3"/>
        <w:tabs>
          <w:tab w:val="left" w:pos="1000"/>
          <w:tab w:val="right" w:leader="dot" w:pos="9628"/>
        </w:tabs>
        <w:rPr>
          <w:rFonts w:asciiTheme="minorHAnsi" w:eastAsiaTheme="minorEastAsia" w:hAnsiTheme="minorHAnsi" w:cstheme="minorBidi"/>
          <w:noProof/>
          <w:szCs w:val="22"/>
        </w:rPr>
      </w:pPr>
      <w:r>
        <w:rPr>
          <w:noProof/>
        </w:rPr>
        <w:t>4.3.2</w:t>
      </w:r>
      <w:r>
        <w:rPr>
          <w:rFonts w:asciiTheme="minorHAnsi" w:eastAsiaTheme="minorEastAsia" w:hAnsiTheme="minorHAnsi" w:cstheme="minorBidi"/>
          <w:noProof/>
          <w:szCs w:val="22"/>
        </w:rPr>
        <w:tab/>
      </w:r>
      <w:r>
        <w:rPr>
          <w:noProof/>
        </w:rPr>
        <w:t>Ventilgruppe 2</w:t>
      </w:r>
      <w:r>
        <w:rPr>
          <w:noProof/>
        </w:rPr>
        <w:tab/>
      </w:r>
      <w:r>
        <w:rPr>
          <w:noProof/>
        </w:rPr>
        <w:fldChar w:fldCharType="begin"/>
      </w:r>
      <w:r>
        <w:rPr>
          <w:noProof/>
        </w:rPr>
        <w:instrText xml:space="preserve"> PAGEREF _Toc19525135 \h </w:instrText>
      </w:r>
      <w:r>
        <w:rPr>
          <w:noProof/>
        </w:rPr>
      </w:r>
      <w:r>
        <w:rPr>
          <w:noProof/>
        </w:rPr>
        <w:fldChar w:fldCharType="separate"/>
      </w:r>
      <w:r>
        <w:rPr>
          <w:noProof/>
        </w:rPr>
        <w:t>8</w:t>
      </w:r>
      <w:r>
        <w:rPr>
          <w:noProof/>
        </w:rPr>
        <w:fldChar w:fldCharType="end"/>
      </w:r>
    </w:p>
    <w:p w:rsidR="00FB1AEC" w:rsidRDefault="00FB1AEC">
      <w:pPr>
        <w:pStyle w:val="Verzeichnis1"/>
        <w:tabs>
          <w:tab w:val="left" w:pos="400"/>
          <w:tab w:val="right" w:leader="dot" w:pos="9628"/>
        </w:tabs>
        <w:rPr>
          <w:rFonts w:asciiTheme="minorHAnsi" w:eastAsiaTheme="minorEastAsia" w:hAnsiTheme="minorHAnsi" w:cstheme="minorBidi"/>
          <w:b w:val="0"/>
          <w:bCs w:val="0"/>
          <w:caps w:val="0"/>
          <w:noProof/>
          <w:sz w:val="22"/>
          <w:szCs w:val="22"/>
        </w:rPr>
      </w:pPr>
      <w:r w:rsidRPr="00993E1C">
        <w:rPr>
          <w:noProof/>
          <w:color w:val="075578" w:themeColor="text2"/>
        </w:rPr>
        <w:t>5</w:t>
      </w:r>
      <w:r>
        <w:rPr>
          <w:rFonts w:asciiTheme="minorHAnsi" w:eastAsiaTheme="minorEastAsia" w:hAnsiTheme="minorHAnsi" w:cstheme="minorBidi"/>
          <w:b w:val="0"/>
          <w:bCs w:val="0"/>
          <w:caps w:val="0"/>
          <w:noProof/>
          <w:sz w:val="22"/>
          <w:szCs w:val="22"/>
        </w:rPr>
        <w:tab/>
      </w:r>
      <w:r>
        <w:rPr>
          <w:noProof/>
        </w:rPr>
        <w:t>Zusammenfassung</w:t>
      </w:r>
      <w:r>
        <w:rPr>
          <w:noProof/>
        </w:rPr>
        <w:tab/>
      </w:r>
      <w:r>
        <w:rPr>
          <w:noProof/>
        </w:rPr>
        <w:fldChar w:fldCharType="begin"/>
      </w:r>
      <w:r>
        <w:rPr>
          <w:noProof/>
        </w:rPr>
        <w:instrText xml:space="preserve"> PAGEREF _Toc19525136 \h </w:instrText>
      </w:r>
      <w:r>
        <w:rPr>
          <w:noProof/>
        </w:rPr>
      </w:r>
      <w:r>
        <w:rPr>
          <w:noProof/>
        </w:rPr>
        <w:fldChar w:fldCharType="separate"/>
      </w:r>
      <w:r>
        <w:rPr>
          <w:noProof/>
        </w:rPr>
        <w:t>8</w:t>
      </w:r>
      <w:r>
        <w:rPr>
          <w:noProof/>
        </w:rPr>
        <w:fldChar w:fldCharType="end"/>
      </w:r>
    </w:p>
    <w:p w:rsidR="00FB1AEC" w:rsidRDefault="00FB1AEC">
      <w:pPr>
        <w:pStyle w:val="Verzeichnis1"/>
        <w:tabs>
          <w:tab w:val="right" w:leader="dot" w:pos="9628"/>
        </w:tabs>
        <w:rPr>
          <w:rFonts w:asciiTheme="minorHAnsi" w:eastAsiaTheme="minorEastAsia" w:hAnsiTheme="minorHAnsi" w:cstheme="minorBidi"/>
          <w:b w:val="0"/>
          <w:bCs w:val="0"/>
          <w:caps w:val="0"/>
          <w:noProof/>
          <w:sz w:val="22"/>
          <w:szCs w:val="22"/>
        </w:rPr>
      </w:pPr>
      <w:r w:rsidRPr="00993E1C">
        <w:rPr>
          <w:noProof/>
        </w:rPr>
        <w:t>Anhang A</w:t>
      </w:r>
      <w:r>
        <w:rPr>
          <w:noProof/>
        </w:rPr>
        <w:tab/>
      </w:r>
      <w:r>
        <w:rPr>
          <w:noProof/>
        </w:rPr>
        <w:fldChar w:fldCharType="begin"/>
      </w:r>
      <w:r>
        <w:rPr>
          <w:noProof/>
        </w:rPr>
        <w:instrText xml:space="preserve"> PAGEREF _Toc19525137 \h </w:instrText>
      </w:r>
      <w:r>
        <w:rPr>
          <w:noProof/>
        </w:rPr>
      </w:r>
      <w:r>
        <w:rPr>
          <w:noProof/>
        </w:rPr>
        <w:fldChar w:fldCharType="separate"/>
      </w:r>
      <w:r>
        <w:rPr>
          <w:noProof/>
        </w:rPr>
        <w:t>9</w:t>
      </w:r>
      <w:r>
        <w:rPr>
          <w:noProof/>
        </w:rPr>
        <w:fldChar w:fldCharType="end"/>
      </w:r>
    </w:p>
    <w:p w:rsidR="00097734" w:rsidRPr="00DE73A9" w:rsidRDefault="00C56A57" w:rsidP="00FB1AEC">
      <w:pPr>
        <w:pStyle w:val="VerzFormelzeichenberschrift"/>
        <w:rPr>
          <w:rFonts w:cs="Arial"/>
        </w:rPr>
      </w:pPr>
      <w:r>
        <w:rPr>
          <w:rFonts w:cs="Arial"/>
          <w:bCs/>
          <w:caps/>
          <w:szCs w:val="24"/>
        </w:rPr>
        <w:fldChar w:fldCharType="end"/>
      </w:r>
      <w:r w:rsidR="00FB1AEC" w:rsidRPr="00DE73A9">
        <w:rPr>
          <w:rFonts w:cs="Arial"/>
        </w:rPr>
        <w:t xml:space="preserve"> </w:t>
      </w:r>
    </w:p>
    <w:p w:rsidR="00783045" w:rsidRPr="00DE73A9" w:rsidRDefault="00783045" w:rsidP="009B284D">
      <w:pPr>
        <w:pStyle w:val="VerzFormelzeichen2"/>
        <w:ind w:left="0" w:firstLine="0"/>
        <w:rPr>
          <w:rFonts w:cs="Arial"/>
        </w:rPr>
        <w:sectPr w:rsidR="00783045" w:rsidRPr="00DE73A9" w:rsidSect="005302D1">
          <w:footerReference w:type="default" r:id="rId17"/>
          <w:pgSz w:w="11906" w:h="16838" w:code="9"/>
          <w:pgMar w:top="851" w:right="1134" w:bottom="1134" w:left="1134" w:header="709" w:footer="567" w:gutter="0"/>
          <w:pgNumType w:fmt="upperRoman" w:start="1"/>
          <w:cols w:space="708"/>
          <w:docGrid w:linePitch="360"/>
        </w:sectPr>
      </w:pPr>
      <w:bookmarkStart w:id="0" w:name="_Toc4226740"/>
    </w:p>
    <w:p w:rsidR="00783045" w:rsidRPr="00DE73A9" w:rsidRDefault="00372305" w:rsidP="008F0536">
      <w:pPr>
        <w:pStyle w:val="berschrift1"/>
      </w:pPr>
      <w:bookmarkStart w:id="1" w:name="_Toc141530530"/>
      <w:bookmarkStart w:id="2" w:name="_Toc19525114"/>
      <w:bookmarkEnd w:id="0"/>
      <w:r w:rsidRPr="00DE73A9">
        <w:lastRenderedPageBreak/>
        <w:t>Einleitung</w:t>
      </w:r>
      <w:bookmarkEnd w:id="1"/>
      <w:bookmarkEnd w:id="2"/>
    </w:p>
    <w:p w:rsidR="0015286D" w:rsidRDefault="00BA1C53" w:rsidP="00970AC7">
      <w:r>
        <w:t xml:space="preserve">Dieses Dokument beschreibt die ordnungsgemäße Nutzung und Wartung des Resilienzprüfstands. </w:t>
      </w:r>
    </w:p>
    <w:p w:rsidR="00BA1C53" w:rsidRDefault="00BA1C53" w:rsidP="00970AC7">
      <w:r>
        <w:t>Sämtliche hier enthaltene Informationen sind während der Nutzung zu beachten und einzuhalten.</w:t>
      </w:r>
    </w:p>
    <w:p w:rsidR="00BA1C53" w:rsidRDefault="00BA1C53" w:rsidP="00970AC7">
      <w:r>
        <w:t>Darüber hinaus gelten die allgemeinen Sicherheitsvorkehrungen im Rahmen der TU Darmstadt.</w:t>
      </w:r>
    </w:p>
    <w:p w:rsidR="00BA1C53" w:rsidRDefault="00BA1C53" w:rsidP="00970AC7">
      <w:pPr>
        <w:rPr>
          <w:rFonts w:cs="Arial"/>
        </w:rPr>
      </w:pPr>
      <w:r w:rsidRPr="00BA1C53">
        <w:rPr>
          <w:rFonts w:cs="Arial"/>
        </w:rPr>
        <w:t>Für die sachgemäße Behandlung der Prüfstandskomponenten, Messgeräte und am Prüfstand vorhandenen Werkzeuge sind sowohl die Mitarbeiter als auch die Studierenden verantwortlich.</w:t>
      </w:r>
    </w:p>
    <w:p w:rsidR="00BA1C53" w:rsidRDefault="00BA1C53" w:rsidP="00970AC7">
      <w:pPr>
        <w:rPr>
          <w:rFonts w:cs="Arial"/>
        </w:rPr>
      </w:pPr>
      <w:r w:rsidRPr="00BA1C53">
        <w:rPr>
          <w:rFonts w:cs="Arial"/>
        </w:rPr>
        <w:t>Sie sind auch verpflichtet am Versuchsstand für Ordnung und Sauberkeit zu sorgen. Insbesondere Stolperfallen sollten sofort weggeräumt werden. Fehlfunktionen oder Defekte an den Versuchseinrichtungen sind von Studierenden umgehend den betreuenden Mitarbeitern zu melden.</w:t>
      </w:r>
    </w:p>
    <w:p w:rsidR="00BA1C53" w:rsidRDefault="00BA1C53" w:rsidP="00BA1C53">
      <w:pPr>
        <w:pStyle w:val="berschrift2"/>
      </w:pPr>
      <w:bookmarkStart w:id="3" w:name="_Toc19525115"/>
      <w:r>
        <w:t>Allgemeine Notrufnummern</w:t>
      </w:r>
      <w:bookmarkEnd w:id="3"/>
    </w:p>
    <w:p w:rsidR="00BA1C53" w:rsidRDefault="00BA1C53" w:rsidP="00BA1C53">
      <w:r>
        <w:rPr>
          <w:rFonts w:ascii="Tahoma" w:hAnsi="Tahoma" w:cs="Tahoma"/>
          <w:noProof/>
          <w:color w:val="333333"/>
          <w:sz w:val="11"/>
          <w:szCs w:val="11"/>
        </w:rPr>
        <w:drawing>
          <wp:inline distT="0" distB="0" distL="0" distR="0" wp14:anchorId="335DBD02" wp14:editId="2E28D39D">
            <wp:extent cx="4072270" cy="3436571"/>
            <wp:effectExtent l="0" t="0" r="4445" b="0"/>
            <wp:docPr id="12" name="Grafik 12" descr="notrufnumm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rufnumm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2467" cy="3436737"/>
                    </a:xfrm>
                    <a:prstGeom prst="rect">
                      <a:avLst/>
                    </a:prstGeom>
                    <a:noFill/>
                    <a:ln>
                      <a:noFill/>
                    </a:ln>
                  </pic:spPr>
                </pic:pic>
              </a:graphicData>
            </a:graphic>
          </wp:inline>
        </w:drawing>
      </w:r>
    </w:p>
    <w:p w:rsidR="00BA1C53" w:rsidRPr="00A9639F" w:rsidRDefault="00BA1C53" w:rsidP="00BA1C53">
      <w:pPr>
        <w:pStyle w:val="StandardWeb"/>
        <w:spacing w:line="384" w:lineRule="atLeast"/>
        <w:rPr>
          <w:rFonts w:ascii="Charter" w:hAnsi="Charter" w:cs="Tahoma"/>
          <w:color w:val="333333"/>
          <w:sz w:val="22"/>
          <w:szCs w:val="22"/>
        </w:rPr>
      </w:pPr>
      <w:r w:rsidRPr="007114C3">
        <w:rPr>
          <w:rFonts w:ascii="Charter" w:hAnsi="Charter" w:cs="Tahoma"/>
          <w:color w:val="333333"/>
          <w:sz w:val="22"/>
          <w:szCs w:val="22"/>
        </w:rPr>
        <w:t>Die Rufnummern 110 und 112 können von jedem Telefon der Telefonanlage der TU Darmstadt ohne Amtsleitung angewählt werden.</w:t>
      </w:r>
      <w:bookmarkStart w:id="4" w:name="giftnotruf"/>
      <w:bookmarkStart w:id="5" w:name="berschrifttunotruf"/>
      <w:bookmarkEnd w:id="4"/>
      <w:bookmarkEnd w:id="5"/>
    </w:p>
    <w:p w:rsidR="00BA1C53" w:rsidRPr="00CA2058" w:rsidRDefault="00BA1C53" w:rsidP="00BA1C53">
      <w:pPr>
        <w:pStyle w:val="berschrift3"/>
        <w:numPr>
          <w:ilvl w:val="0"/>
          <w:numId w:val="0"/>
        </w:numPr>
      </w:pPr>
      <w:bookmarkStart w:id="6" w:name="_Toc410279391"/>
      <w:bookmarkStart w:id="7" w:name="_Toc19525116"/>
      <w:r w:rsidRPr="00CA2058">
        <w:t>Zentrale Notrufnummer der TU Darmstadt</w:t>
      </w:r>
      <w:bookmarkEnd w:id="6"/>
      <w:bookmarkEnd w:id="7"/>
    </w:p>
    <w:p w:rsidR="00BA1C53" w:rsidRPr="009827A1" w:rsidRDefault="00BA1C53" w:rsidP="00BA1C53">
      <w:pPr>
        <w:spacing w:line="384" w:lineRule="atLeast"/>
        <w:rPr>
          <w:rFonts w:ascii="Tahoma" w:hAnsi="Tahoma" w:cs="Tahoma"/>
          <w:color w:val="B90F22"/>
          <w:sz w:val="52"/>
          <w:szCs w:val="11"/>
        </w:rPr>
      </w:pPr>
      <w:bookmarkStart w:id="8" w:name="textoptmbild_1"/>
      <w:bookmarkEnd w:id="8"/>
      <w:r w:rsidRPr="009827A1">
        <w:rPr>
          <w:rFonts w:ascii="Tahoma" w:hAnsi="Tahoma" w:cs="Tahoma"/>
          <w:noProof/>
          <w:color w:val="B90F22"/>
          <w:sz w:val="52"/>
          <w:szCs w:val="11"/>
        </w:rPr>
        <w:t>44 444</w:t>
      </w:r>
    </w:p>
    <w:p w:rsidR="00BA1C53" w:rsidRDefault="00BA1C53" w:rsidP="00BA1C53">
      <w:r w:rsidRPr="007114C3">
        <w:rPr>
          <w:rStyle w:val="farbig1"/>
          <w:rFonts w:cs="Tahoma"/>
          <w:b/>
          <w:bCs/>
          <w:szCs w:val="22"/>
        </w:rPr>
        <w:t>Bei allen Notfällen</w:t>
      </w:r>
      <w:r w:rsidRPr="007114C3">
        <w:t xml:space="preserve"> im Zusammenhang mit </w:t>
      </w:r>
      <w:r w:rsidRPr="007114C3">
        <w:rPr>
          <w:rStyle w:val="Fett"/>
          <w:rFonts w:cs="Tahoma"/>
          <w:szCs w:val="22"/>
        </w:rPr>
        <w:t>Feuer</w:t>
      </w:r>
      <w:r w:rsidRPr="007114C3">
        <w:t xml:space="preserve">, </w:t>
      </w:r>
      <w:r w:rsidRPr="007114C3">
        <w:rPr>
          <w:rStyle w:val="Fett"/>
          <w:rFonts w:cs="Tahoma"/>
          <w:szCs w:val="22"/>
        </w:rPr>
        <w:t>Gasaustritt</w:t>
      </w:r>
      <w:r w:rsidRPr="007114C3">
        <w:t xml:space="preserve">, </w:t>
      </w:r>
      <w:r w:rsidRPr="007114C3">
        <w:rPr>
          <w:rStyle w:val="Fett"/>
          <w:rFonts w:cs="Tahoma"/>
          <w:szCs w:val="22"/>
        </w:rPr>
        <w:t>Überfall</w:t>
      </w:r>
      <w:r w:rsidRPr="007114C3">
        <w:t xml:space="preserve">, </w:t>
      </w:r>
      <w:r w:rsidRPr="007114C3">
        <w:rPr>
          <w:rStyle w:val="Fett"/>
          <w:rFonts w:cs="Tahoma"/>
          <w:szCs w:val="22"/>
        </w:rPr>
        <w:t>Explosion</w:t>
      </w:r>
      <w:r w:rsidRPr="007114C3">
        <w:t xml:space="preserve">, </w:t>
      </w:r>
      <w:r w:rsidRPr="007114C3">
        <w:rPr>
          <w:rStyle w:val="Fett"/>
          <w:rFonts w:cs="Tahoma"/>
          <w:szCs w:val="22"/>
        </w:rPr>
        <w:t>Unfall</w:t>
      </w:r>
      <w:r w:rsidRPr="007114C3">
        <w:t xml:space="preserve">, </w:t>
      </w:r>
      <w:r w:rsidRPr="007114C3">
        <w:rPr>
          <w:rStyle w:val="Fett"/>
          <w:rFonts w:cs="Tahoma"/>
          <w:szCs w:val="22"/>
        </w:rPr>
        <w:t>Drohungen</w:t>
      </w:r>
      <w:r w:rsidRPr="007114C3">
        <w:t xml:space="preserve"> und </w:t>
      </w:r>
      <w:r w:rsidRPr="007114C3">
        <w:rPr>
          <w:rStyle w:val="Fett"/>
          <w:rFonts w:cs="Tahoma"/>
          <w:szCs w:val="22"/>
        </w:rPr>
        <w:t>Bedrohungen</w:t>
      </w:r>
      <w:r w:rsidRPr="007114C3">
        <w:t xml:space="preserve"> jeglicher Art (</w:t>
      </w:r>
      <w:r w:rsidRPr="007114C3">
        <w:rPr>
          <w:rStyle w:val="Fett"/>
          <w:rFonts w:cs="Tahoma"/>
          <w:szCs w:val="22"/>
        </w:rPr>
        <w:t>Androhung von Gewalt oder Bombendrohungen</w:t>
      </w:r>
      <w:r w:rsidRPr="007114C3">
        <w:t xml:space="preserve">) ist </w:t>
      </w:r>
      <w:r w:rsidRPr="007114C3">
        <w:rPr>
          <w:rStyle w:val="Fett"/>
          <w:rFonts w:cs="Tahoma"/>
          <w:szCs w:val="22"/>
        </w:rPr>
        <w:t xml:space="preserve">in jedem Fall zusätzlich die </w:t>
      </w:r>
      <w:r w:rsidRPr="007114C3">
        <w:rPr>
          <w:rStyle w:val="farbig1"/>
          <w:rFonts w:cs="Tahoma"/>
          <w:b/>
          <w:bCs/>
          <w:szCs w:val="22"/>
        </w:rPr>
        <w:t>TU Notrufnummer</w:t>
      </w:r>
      <w:r w:rsidRPr="007114C3">
        <w:t xml:space="preserve"> zu alarmieren. Die Leitstelle ist </w:t>
      </w:r>
      <w:r w:rsidRPr="007114C3">
        <w:rPr>
          <w:rStyle w:val="Fett"/>
          <w:rFonts w:cs="Tahoma"/>
          <w:szCs w:val="22"/>
        </w:rPr>
        <w:t>rund um die Uhr</w:t>
      </w:r>
      <w:r w:rsidRPr="007114C3">
        <w:t xml:space="preserve"> besetzt!</w:t>
      </w:r>
    </w:p>
    <w:p w:rsidR="009C2BE0" w:rsidRDefault="009C2BE0" w:rsidP="009C2BE0">
      <w:pPr>
        <w:pStyle w:val="berschrift2"/>
      </w:pPr>
      <w:bookmarkStart w:id="9" w:name="_Toc19525117"/>
      <w:r>
        <w:lastRenderedPageBreak/>
        <w:t>Allgemeine Hinweise</w:t>
      </w:r>
      <w:bookmarkEnd w:id="9"/>
    </w:p>
    <w:p w:rsidR="009C2BE0" w:rsidRPr="009C2BE0" w:rsidRDefault="009C2BE0" w:rsidP="009C2BE0">
      <w:pPr>
        <w:rPr>
          <w:b/>
        </w:rPr>
      </w:pPr>
      <w:r w:rsidRPr="009C2BE0">
        <w:rPr>
          <w:b/>
        </w:rPr>
        <w:t>Zur ordnungsgemäßen Nutzung der einzelnen verbauten Komponenten ist die Betriebsanleitung im dazugehörigen Bereich komplett zu lesen, bevor mit der Nutzung / Wartung begonnen wird.</w:t>
      </w:r>
    </w:p>
    <w:p w:rsidR="00BA1C53" w:rsidRPr="00BA1C53" w:rsidRDefault="00BA1C53" w:rsidP="00BA1C53"/>
    <w:p w:rsidR="00783045" w:rsidRDefault="009C2BE0" w:rsidP="00905E9C">
      <w:pPr>
        <w:pStyle w:val="berschrift1"/>
      </w:pPr>
      <w:bookmarkStart w:id="10" w:name="_Toc19525118"/>
      <w:r>
        <w:t>Aufbau des Prüfstands</w:t>
      </w:r>
      <w:bookmarkEnd w:id="10"/>
    </w:p>
    <w:p w:rsidR="0063443B" w:rsidRDefault="00820613" w:rsidP="009C2BE0">
      <w:r>
        <w:t xml:space="preserve">Der Prüfstand besteht aus 5 einzelnen Modulen mit jeweils unterschiedlicher Funktion. </w:t>
      </w:r>
      <w:r w:rsidR="0063443B">
        <w:t>Da am Prüfstand Wasser und Elektronik sehr nah beieinander sind, muss immer</w:t>
      </w:r>
      <w:r w:rsidR="002C02E8">
        <w:t xml:space="preserve"> </w:t>
      </w:r>
      <w:r w:rsidR="0063443B">
        <w:t xml:space="preserve">darauf geachtet werden, dass einzelne Elektronikkomponenten nicht mit Wasser in Kontakt kommen. </w:t>
      </w:r>
    </w:p>
    <w:p w:rsidR="0063443B" w:rsidRDefault="0063443B" w:rsidP="009C2BE0">
      <w:r>
        <w:t xml:space="preserve">Zur Erhöhung der Sicherheit befindet sich am Prüfstand ein Not-Aus, der in gefährlichen Situationen die Anlage weitestgehend Spannungsfrei schaltet. </w:t>
      </w:r>
    </w:p>
    <w:p w:rsidR="0063443B" w:rsidRDefault="0063443B" w:rsidP="009C2BE0">
      <w:r>
        <w:t xml:space="preserve">Zur Sicherheit sollte danach unmittelbar der Netzstecker gezogen werden, um einen Stromschlag an der Anlage </w:t>
      </w:r>
      <w:r w:rsidR="002C02E8">
        <w:t>zu reduzieren</w:t>
      </w:r>
      <w:r>
        <w:t>.</w:t>
      </w:r>
    </w:p>
    <w:p w:rsidR="009C2BE0" w:rsidRDefault="0063443B" w:rsidP="009C2BE0">
      <w:r>
        <w:t xml:space="preserve">Der Schaltschrank darf im eingeschalteten Zustand nicht geöffnet sein, um Stromschlag zu vermeiden. </w:t>
      </w:r>
    </w:p>
    <w:p w:rsidR="00EE4952" w:rsidRPr="009C2BE0" w:rsidRDefault="00EE4952" w:rsidP="009C2BE0">
      <w:r>
        <w:t>Austretendes Wasser muss unmittelbar mit Hilfe von Lappen</w:t>
      </w:r>
      <w:r w:rsidR="002C02E8">
        <w:t xml:space="preserve"> / Eimer</w:t>
      </w:r>
      <w:r>
        <w:t xml:space="preserve"> entfernet werden.</w:t>
      </w:r>
      <w:r w:rsidR="002C02E8">
        <w:t xml:space="preserve"> </w:t>
      </w:r>
    </w:p>
    <w:p w:rsidR="00783045" w:rsidRPr="00DE73A9" w:rsidRDefault="009C2BE0" w:rsidP="00905E9C">
      <w:pPr>
        <w:pStyle w:val="berschrift1"/>
      </w:pPr>
      <w:bookmarkStart w:id="11" w:name="_Toc19525119"/>
      <w:r>
        <w:t>Nutzungshinweise</w:t>
      </w:r>
      <w:bookmarkEnd w:id="11"/>
    </w:p>
    <w:p w:rsidR="008F4A64" w:rsidRDefault="00CD5C76" w:rsidP="00CD5C76">
      <w:pPr>
        <w:pStyle w:val="berschrift2"/>
      </w:pPr>
      <w:bookmarkStart w:id="12" w:name="_Toc19525120"/>
      <w:r>
        <w:t>Allgemein</w:t>
      </w:r>
      <w:bookmarkEnd w:id="12"/>
    </w:p>
    <w:p w:rsidR="00783A8C" w:rsidRDefault="00783A8C" w:rsidP="00783A8C">
      <w:pPr>
        <w:pStyle w:val="berschrift2"/>
      </w:pPr>
      <w:bookmarkStart w:id="13" w:name="_Toc19525121"/>
      <w:r>
        <w:t>Korrekte Entlüftung des Systems</w:t>
      </w:r>
      <w:bookmarkEnd w:id="13"/>
    </w:p>
    <w:p w:rsidR="00783A8C" w:rsidRPr="00594C3E" w:rsidRDefault="00783A8C" w:rsidP="00783A8C">
      <w:pPr>
        <w:pStyle w:val="Listenabsatz"/>
        <w:numPr>
          <w:ilvl w:val="0"/>
          <w:numId w:val="29"/>
        </w:numPr>
        <w:rPr>
          <w:lang w:val="en-US"/>
        </w:rPr>
      </w:pPr>
      <w:r w:rsidRPr="00594C3E">
        <w:rPr>
          <w:lang w:val="en-US"/>
        </w:rPr>
        <w:t>Connect the pump to the flow sensor and let the water flow out of the sensor directly to the reservoir</w:t>
      </w:r>
    </w:p>
    <w:p w:rsidR="00783A8C" w:rsidRPr="00594C3E" w:rsidRDefault="00783A8C" w:rsidP="00783A8C">
      <w:pPr>
        <w:pStyle w:val="Listenabsatz"/>
        <w:numPr>
          <w:ilvl w:val="0"/>
          <w:numId w:val="29"/>
        </w:numPr>
        <w:rPr>
          <w:lang w:val="en-US"/>
        </w:rPr>
      </w:pPr>
      <w:r w:rsidRPr="00594C3E">
        <w:rPr>
          <w:lang w:val="en-US"/>
        </w:rPr>
        <w:t>Set the pump to 4 V and increse the voltage of the pump slowly in 2V steps until the maximum is reached</w:t>
      </w:r>
    </w:p>
    <w:p w:rsidR="00783A8C" w:rsidRPr="00594C3E" w:rsidRDefault="00783A8C" w:rsidP="00783A8C">
      <w:pPr>
        <w:pStyle w:val="Listenabsatz"/>
        <w:numPr>
          <w:ilvl w:val="0"/>
          <w:numId w:val="29"/>
        </w:numPr>
        <w:rPr>
          <w:lang w:val="en-US"/>
        </w:rPr>
      </w:pPr>
      <w:r w:rsidRPr="00594C3E">
        <w:rPr>
          <w:lang w:val="en-US"/>
        </w:rPr>
        <w:t>With the pump at full power, the sensor should show 19-20 l/min</w:t>
      </w:r>
    </w:p>
    <w:p w:rsidR="00783A8C" w:rsidRPr="00594C3E" w:rsidRDefault="00783A8C" w:rsidP="00783A8C">
      <w:pPr>
        <w:pStyle w:val="Listenabsatz"/>
        <w:numPr>
          <w:ilvl w:val="0"/>
          <w:numId w:val="29"/>
        </w:numPr>
        <w:rPr>
          <w:lang w:val="en-US"/>
        </w:rPr>
      </w:pPr>
      <w:r w:rsidRPr="00594C3E">
        <w:rPr>
          <w:lang w:val="en-US"/>
        </w:rPr>
        <w:t>Now that the air is out of the system, close the valve leading to the sensor and re-connect the pipes after the sensor to the required configuration.</w:t>
      </w:r>
    </w:p>
    <w:p w:rsidR="00783A8C" w:rsidRPr="00594C3E" w:rsidRDefault="00783A8C" w:rsidP="00783A8C">
      <w:pPr>
        <w:pStyle w:val="Listenabsatz"/>
        <w:numPr>
          <w:ilvl w:val="0"/>
          <w:numId w:val="29"/>
        </w:numPr>
        <w:rPr>
          <w:lang w:val="en-US"/>
        </w:rPr>
      </w:pPr>
      <w:r w:rsidRPr="00594C3E">
        <w:rPr>
          <w:lang w:val="en-US"/>
        </w:rPr>
        <w:t>With the water running through to the tank, the flow sensor should show around 15 l/min</w:t>
      </w:r>
    </w:p>
    <w:p w:rsidR="00140856" w:rsidRDefault="00140856" w:rsidP="00140856">
      <w:pPr>
        <w:pStyle w:val="berschrift2"/>
      </w:pPr>
      <w:bookmarkStart w:id="14" w:name="_Toc19525122"/>
      <w:r>
        <w:t>Zuweisung der Channels zu Signalen</w:t>
      </w:r>
      <w:bookmarkEnd w:id="14"/>
    </w:p>
    <w:p w:rsidR="00140856" w:rsidRDefault="00073830" w:rsidP="00140856">
      <w:r>
        <w:t>Im Folgenden werden die 0-10 V Analogeingänge (Input) und Ausgänge für die einzelnen Komponenten dargestellt.</w:t>
      </w:r>
    </w:p>
    <w:p w:rsidR="00073830" w:rsidRDefault="00073830" w:rsidP="00140856"/>
    <w:p w:rsidR="00073830" w:rsidRDefault="00073830" w:rsidP="00073830">
      <w:pPr>
        <w:pStyle w:val="Beschriftung"/>
      </w:pPr>
      <w:r>
        <w:lastRenderedPageBreak/>
        <w:t xml:space="preserve">Tabelle </w:t>
      </w:r>
      <w:fldSimple w:instr=" SEQ Tabelle \* ARABIC ">
        <w:r>
          <w:rPr>
            <w:noProof/>
          </w:rPr>
          <w:t>1</w:t>
        </w:r>
      </w:fldSimple>
      <w:r>
        <w:t>: Analogausgänge</w:t>
      </w:r>
    </w:p>
    <w:tbl>
      <w:tblPr>
        <w:tblStyle w:val="Tabellenraster"/>
        <w:tblW w:w="0" w:type="auto"/>
        <w:tblLook w:val="04A0" w:firstRow="1" w:lastRow="0" w:firstColumn="1" w:lastColumn="0" w:noHBand="0" w:noVBand="1"/>
      </w:tblPr>
      <w:tblGrid>
        <w:gridCol w:w="4814"/>
        <w:gridCol w:w="4814"/>
      </w:tblGrid>
      <w:tr w:rsidR="00073830" w:rsidTr="00073830">
        <w:tc>
          <w:tcPr>
            <w:tcW w:w="4814" w:type="dxa"/>
          </w:tcPr>
          <w:p w:rsidR="00073830" w:rsidRPr="00073830" w:rsidRDefault="00073830" w:rsidP="00140856">
            <w:pPr>
              <w:rPr>
                <w:b/>
              </w:rPr>
            </w:pPr>
            <w:r w:rsidRPr="00073830">
              <w:rPr>
                <w:b/>
              </w:rPr>
              <w:t>KOMPONENTE</w:t>
            </w:r>
          </w:p>
        </w:tc>
        <w:tc>
          <w:tcPr>
            <w:tcW w:w="4814" w:type="dxa"/>
          </w:tcPr>
          <w:p w:rsidR="00073830" w:rsidRPr="00073830" w:rsidRDefault="00073830" w:rsidP="00140856">
            <w:pPr>
              <w:rPr>
                <w:b/>
              </w:rPr>
            </w:pPr>
            <w:r>
              <w:rPr>
                <w:b/>
              </w:rPr>
              <w:t>OUTPUT KANÄLE</w:t>
            </w:r>
          </w:p>
        </w:tc>
      </w:tr>
      <w:tr w:rsidR="00073830" w:rsidTr="00073830">
        <w:tc>
          <w:tcPr>
            <w:tcW w:w="4814" w:type="dxa"/>
          </w:tcPr>
          <w:p w:rsidR="00073830" w:rsidRDefault="00073830" w:rsidP="00140856">
            <w:r>
              <w:t>Pumpe 1 (0-115 W)</w:t>
            </w:r>
          </w:p>
        </w:tc>
        <w:tc>
          <w:tcPr>
            <w:tcW w:w="4814" w:type="dxa"/>
          </w:tcPr>
          <w:p w:rsidR="00073830" w:rsidRPr="00B2007A" w:rsidRDefault="00CF2ECD" w:rsidP="00D16A57">
            <w:pPr>
              <w:rPr>
                <w:b/>
              </w:rPr>
            </w:pPr>
            <w:r w:rsidRPr="00B2007A">
              <w:rPr>
                <w:b/>
              </w:rPr>
              <w:t>noch nicht belegt</w:t>
            </w:r>
          </w:p>
        </w:tc>
      </w:tr>
      <w:tr w:rsidR="00073830" w:rsidTr="00073830">
        <w:tc>
          <w:tcPr>
            <w:tcW w:w="4814" w:type="dxa"/>
          </w:tcPr>
          <w:p w:rsidR="00073830" w:rsidRDefault="00073830" w:rsidP="00140856">
            <w:r>
              <w:t>Pumpe 2 (0-230 W)</w:t>
            </w:r>
          </w:p>
        </w:tc>
        <w:tc>
          <w:tcPr>
            <w:tcW w:w="4814" w:type="dxa"/>
          </w:tcPr>
          <w:p w:rsidR="00073830" w:rsidRPr="00B2007A" w:rsidRDefault="00CF2ECD" w:rsidP="00140856">
            <w:pPr>
              <w:rPr>
                <w:b/>
              </w:rPr>
            </w:pPr>
            <w:r w:rsidRPr="00B2007A">
              <w:rPr>
                <w:b/>
              </w:rPr>
              <w:t>noch nicht belegt</w:t>
            </w:r>
          </w:p>
        </w:tc>
      </w:tr>
      <w:tr w:rsidR="00073830" w:rsidTr="00073830">
        <w:tc>
          <w:tcPr>
            <w:tcW w:w="4814" w:type="dxa"/>
          </w:tcPr>
          <w:p w:rsidR="00073830" w:rsidRPr="00B2007A" w:rsidRDefault="00073830" w:rsidP="00140856">
            <w:r w:rsidRPr="00B2007A">
              <w:t>Pumpe 3 (0-345 W)</w:t>
            </w:r>
            <w:r w:rsidR="00D16A57" w:rsidRPr="00B2007A">
              <w:t xml:space="preserve"> (geht in Ventil 1.3)</w:t>
            </w:r>
          </w:p>
        </w:tc>
        <w:tc>
          <w:tcPr>
            <w:tcW w:w="4814" w:type="dxa"/>
          </w:tcPr>
          <w:p w:rsidR="00073830" w:rsidRPr="00B2007A" w:rsidRDefault="00D16A57" w:rsidP="00140856">
            <w:r w:rsidRPr="00B2007A">
              <w:t>Mod3/ao6</w:t>
            </w:r>
          </w:p>
        </w:tc>
      </w:tr>
      <w:tr w:rsidR="00073830" w:rsidTr="00073830">
        <w:tc>
          <w:tcPr>
            <w:tcW w:w="4814" w:type="dxa"/>
          </w:tcPr>
          <w:p w:rsidR="00073830" w:rsidRPr="00B2007A" w:rsidRDefault="00073830" w:rsidP="00140856">
            <w:r w:rsidRPr="00B2007A">
              <w:t>Hubventil</w:t>
            </w:r>
          </w:p>
        </w:tc>
        <w:tc>
          <w:tcPr>
            <w:tcW w:w="4814" w:type="dxa"/>
          </w:tcPr>
          <w:p w:rsidR="00073830" w:rsidRPr="00B2007A" w:rsidRDefault="00D16A57" w:rsidP="00140856">
            <w:r w:rsidRPr="00B2007A">
              <w:t>Mod3/ao7</w:t>
            </w:r>
          </w:p>
        </w:tc>
      </w:tr>
      <w:tr w:rsidR="00073830" w:rsidTr="00073830">
        <w:tc>
          <w:tcPr>
            <w:tcW w:w="4814" w:type="dxa"/>
          </w:tcPr>
          <w:p w:rsidR="00073830" w:rsidRPr="00B2007A" w:rsidRDefault="0011398C" w:rsidP="00140856">
            <w:r w:rsidRPr="00B2007A">
              <w:t xml:space="preserve">Ventil 1.1 Steuerung </w:t>
            </w:r>
          </w:p>
        </w:tc>
        <w:tc>
          <w:tcPr>
            <w:tcW w:w="4814" w:type="dxa"/>
          </w:tcPr>
          <w:p w:rsidR="00073830" w:rsidRPr="00B2007A" w:rsidRDefault="00D16A57" w:rsidP="00140856">
            <w:r w:rsidRPr="00B2007A">
              <w:t>Mod3/ao</w:t>
            </w:r>
            <w:r w:rsidR="006540A2" w:rsidRPr="00B2007A">
              <w:t>0</w:t>
            </w:r>
          </w:p>
        </w:tc>
      </w:tr>
      <w:tr w:rsidR="00073830" w:rsidTr="00073830">
        <w:tc>
          <w:tcPr>
            <w:tcW w:w="4814" w:type="dxa"/>
          </w:tcPr>
          <w:p w:rsidR="00073830" w:rsidRPr="00B2007A" w:rsidRDefault="0011398C" w:rsidP="00140856">
            <w:r w:rsidRPr="00B2007A">
              <w:t>Ventil 1.2 Steuerung</w:t>
            </w:r>
          </w:p>
        </w:tc>
        <w:tc>
          <w:tcPr>
            <w:tcW w:w="4814" w:type="dxa"/>
          </w:tcPr>
          <w:p w:rsidR="00073830" w:rsidRPr="00B2007A" w:rsidRDefault="00D16A57" w:rsidP="00140856">
            <w:r w:rsidRPr="00B2007A">
              <w:t>Mod3/ao</w:t>
            </w:r>
            <w:r w:rsidR="006540A2" w:rsidRPr="00B2007A">
              <w:t>1</w:t>
            </w:r>
          </w:p>
        </w:tc>
      </w:tr>
      <w:tr w:rsidR="0011398C" w:rsidTr="00073830">
        <w:tc>
          <w:tcPr>
            <w:tcW w:w="4814" w:type="dxa"/>
          </w:tcPr>
          <w:p w:rsidR="0011398C" w:rsidRPr="00B2007A" w:rsidRDefault="0011398C" w:rsidP="00140856">
            <w:r w:rsidRPr="00B2007A">
              <w:t>Ventil 1.3 Steuerung</w:t>
            </w:r>
          </w:p>
        </w:tc>
        <w:tc>
          <w:tcPr>
            <w:tcW w:w="4814" w:type="dxa"/>
          </w:tcPr>
          <w:p w:rsidR="0011398C" w:rsidRPr="00B2007A" w:rsidRDefault="00D16A57" w:rsidP="00140856">
            <w:r w:rsidRPr="00B2007A">
              <w:t>Mod3/ao</w:t>
            </w:r>
            <w:r w:rsidR="006540A2" w:rsidRPr="00B2007A">
              <w:t>2</w:t>
            </w:r>
          </w:p>
        </w:tc>
      </w:tr>
      <w:tr w:rsidR="0011398C" w:rsidTr="00073830">
        <w:tc>
          <w:tcPr>
            <w:tcW w:w="4814" w:type="dxa"/>
          </w:tcPr>
          <w:p w:rsidR="0011398C" w:rsidRPr="00B2007A" w:rsidRDefault="0011398C" w:rsidP="00140856">
            <w:r w:rsidRPr="00B2007A">
              <w:t>Ventil 2.1 Steuerung</w:t>
            </w:r>
          </w:p>
        </w:tc>
        <w:tc>
          <w:tcPr>
            <w:tcW w:w="4814" w:type="dxa"/>
          </w:tcPr>
          <w:p w:rsidR="0011398C" w:rsidRPr="00B2007A" w:rsidRDefault="00D16A57" w:rsidP="00140856">
            <w:r w:rsidRPr="00B2007A">
              <w:t>Mod3/ao3</w:t>
            </w:r>
          </w:p>
        </w:tc>
      </w:tr>
      <w:tr w:rsidR="00073830" w:rsidTr="00073830">
        <w:tc>
          <w:tcPr>
            <w:tcW w:w="4814" w:type="dxa"/>
          </w:tcPr>
          <w:p w:rsidR="00073830" w:rsidRPr="00B2007A" w:rsidRDefault="0011398C" w:rsidP="0011398C">
            <w:r w:rsidRPr="00B2007A">
              <w:t>Ventil 2.2 Steuerung</w:t>
            </w:r>
          </w:p>
        </w:tc>
        <w:tc>
          <w:tcPr>
            <w:tcW w:w="4814" w:type="dxa"/>
          </w:tcPr>
          <w:p w:rsidR="00FA38BC" w:rsidRPr="00B2007A" w:rsidRDefault="00D16A57" w:rsidP="00140856">
            <w:r w:rsidRPr="00B2007A">
              <w:t>Mod3/ao4</w:t>
            </w:r>
          </w:p>
        </w:tc>
      </w:tr>
      <w:tr w:rsidR="00FA38BC" w:rsidTr="00073830">
        <w:tc>
          <w:tcPr>
            <w:tcW w:w="4814" w:type="dxa"/>
          </w:tcPr>
          <w:p w:rsidR="00FA38BC" w:rsidRPr="00B2007A" w:rsidRDefault="00FA38BC" w:rsidP="0011398C">
            <w:r>
              <w:t>Ventil 3.1 Steuerung (oben, Wand)</w:t>
            </w:r>
          </w:p>
        </w:tc>
        <w:tc>
          <w:tcPr>
            <w:tcW w:w="4814" w:type="dxa"/>
          </w:tcPr>
          <w:p w:rsidR="00FA38BC" w:rsidRPr="00B2007A" w:rsidRDefault="00FA38BC" w:rsidP="00140856">
            <w:r>
              <w:t>Mod3/ao9</w:t>
            </w:r>
          </w:p>
        </w:tc>
      </w:tr>
      <w:tr w:rsidR="00FA38BC" w:rsidTr="00073830">
        <w:tc>
          <w:tcPr>
            <w:tcW w:w="4814" w:type="dxa"/>
          </w:tcPr>
          <w:p w:rsidR="00FA38BC" w:rsidRPr="00B2007A" w:rsidRDefault="00FA38BC" w:rsidP="00FA38BC">
            <w:r>
              <w:t>V</w:t>
            </w:r>
            <w:r>
              <w:t>entil 3.2</w:t>
            </w:r>
            <w:r>
              <w:t xml:space="preserve"> Steuerung (oben, </w:t>
            </w:r>
            <w:r>
              <w:t>Raum</w:t>
            </w:r>
            <w:r>
              <w:t>)</w:t>
            </w:r>
          </w:p>
        </w:tc>
        <w:tc>
          <w:tcPr>
            <w:tcW w:w="4814" w:type="dxa"/>
          </w:tcPr>
          <w:p w:rsidR="00FA38BC" w:rsidRPr="00B2007A" w:rsidRDefault="00FA38BC" w:rsidP="00140856">
            <w:r>
              <w:t>Mod3/ao11</w:t>
            </w:r>
          </w:p>
        </w:tc>
      </w:tr>
      <w:tr w:rsidR="00FA38BC" w:rsidTr="00073830">
        <w:tc>
          <w:tcPr>
            <w:tcW w:w="4814" w:type="dxa"/>
          </w:tcPr>
          <w:p w:rsidR="00FA38BC" w:rsidRPr="00B2007A" w:rsidRDefault="00910911" w:rsidP="00FA38BC">
            <w:r>
              <w:t>Ventil 4.1 Steuerung (unten, Tür)</w:t>
            </w:r>
          </w:p>
        </w:tc>
        <w:tc>
          <w:tcPr>
            <w:tcW w:w="4814" w:type="dxa"/>
          </w:tcPr>
          <w:p w:rsidR="00FA38BC" w:rsidRPr="00B2007A" w:rsidRDefault="00910911" w:rsidP="00FA38BC">
            <w:r>
              <w:t>Mod3/ao12</w:t>
            </w:r>
          </w:p>
        </w:tc>
      </w:tr>
      <w:tr w:rsidR="00FA38BC" w:rsidTr="00073830">
        <w:tc>
          <w:tcPr>
            <w:tcW w:w="4814" w:type="dxa"/>
          </w:tcPr>
          <w:p w:rsidR="00FA38BC" w:rsidRPr="00B2007A" w:rsidRDefault="00910911" w:rsidP="00FA38BC">
            <w:r>
              <w:t>Ventil 4.2 Steuerung (unten, Schaltschrank)</w:t>
            </w:r>
          </w:p>
        </w:tc>
        <w:tc>
          <w:tcPr>
            <w:tcW w:w="4814" w:type="dxa"/>
          </w:tcPr>
          <w:p w:rsidR="00FA38BC" w:rsidRPr="00B2007A" w:rsidRDefault="00910911" w:rsidP="00FA38BC">
            <w:r>
              <w:t>Mod3/ao10</w:t>
            </w:r>
            <w:bookmarkStart w:id="15" w:name="_GoBack"/>
            <w:bookmarkEnd w:id="15"/>
          </w:p>
        </w:tc>
      </w:tr>
    </w:tbl>
    <w:p w:rsidR="00073830" w:rsidRDefault="00073830" w:rsidP="00140856"/>
    <w:p w:rsidR="00073830" w:rsidRDefault="00073830" w:rsidP="00073830">
      <w:pPr>
        <w:pStyle w:val="Beschriftung"/>
      </w:pPr>
      <w:r>
        <w:t xml:space="preserve">Tabelle </w:t>
      </w:r>
      <w:fldSimple w:instr=" SEQ Tabelle \* ARABIC ">
        <w:r>
          <w:rPr>
            <w:noProof/>
          </w:rPr>
          <w:t>2</w:t>
        </w:r>
      </w:fldSimple>
      <w:r>
        <w:t>: Analogeingänge</w:t>
      </w:r>
    </w:p>
    <w:tbl>
      <w:tblPr>
        <w:tblStyle w:val="Tabellenraster"/>
        <w:tblW w:w="0" w:type="auto"/>
        <w:tblLook w:val="04A0" w:firstRow="1" w:lastRow="0" w:firstColumn="1" w:lastColumn="0" w:noHBand="0" w:noVBand="1"/>
      </w:tblPr>
      <w:tblGrid>
        <w:gridCol w:w="4814"/>
        <w:gridCol w:w="4814"/>
      </w:tblGrid>
      <w:tr w:rsidR="00073830" w:rsidTr="00073830">
        <w:tc>
          <w:tcPr>
            <w:tcW w:w="4814" w:type="dxa"/>
          </w:tcPr>
          <w:p w:rsidR="00073830" w:rsidRPr="00073830" w:rsidRDefault="00073830" w:rsidP="00140856">
            <w:pPr>
              <w:rPr>
                <w:b/>
              </w:rPr>
            </w:pPr>
            <w:r w:rsidRPr="00073830">
              <w:rPr>
                <w:b/>
              </w:rPr>
              <w:t>KOMPONENTE</w:t>
            </w:r>
          </w:p>
        </w:tc>
        <w:tc>
          <w:tcPr>
            <w:tcW w:w="4814" w:type="dxa"/>
          </w:tcPr>
          <w:p w:rsidR="00073830" w:rsidRPr="00073830" w:rsidRDefault="00073830" w:rsidP="00140856">
            <w:pPr>
              <w:rPr>
                <w:b/>
              </w:rPr>
            </w:pPr>
            <w:r w:rsidRPr="00073830">
              <w:rPr>
                <w:b/>
              </w:rPr>
              <w:t>INPUT KANÄLE</w:t>
            </w:r>
          </w:p>
        </w:tc>
      </w:tr>
      <w:tr w:rsidR="00073830" w:rsidTr="00073830">
        <w:tc>
          <w:tcPr>
            <w:tcW w:w="4814" w:type="dxa"/>
          </w:tcPr>
          <w:p w:rsidR="00073830" w:rsidRPr="00B2007A" w:rsidRDefault="00073830" w:rsidP="00140856">
            <w:r w:rsidRPr="00B2007A">
              <w:t>Leistungsmessgerät Pumpe 1</w:t>
            </w:r>
          </w:p>
        </w:tc>
        <w:tc>
          <w:tcPr>
            <w:tcW w:w="4814" w:type="dxa"/>
          </w:tcPr>
          <w:p w:rsidR="00073830" w:rsidRPr="00B2007A" w:rsidRDefault="00227823" w:rsidP="00140856">
            <w:r>
              <w:t>Mod1/ai6</w:t>
            </w:r>
            <w:r w:rsidR="007424AF" w:rsidRPr="00B2007A">
              <w:t xml:space="preserve"> oder ai4 oder ai5</w:t>
            </w:r>
          </w:p>
        </w:tc>
      </w:tr>
      <w:tr w:rsidR="00073830" w:rsidTr="00073830">
        <w:tc>
          <w:tcPr>
            <w:tcW w:w="4814" w:type="dxa"/>
          </w:tcPr>
          <w:p w:rsidR="00073830" w:rsidRPr="00B2007A" w:rsidRDefault="00073830" w:rsidP="00140856">
            <w:r w:rsidRPr="00B2007A">
              <w:t>Leistungsmessgerät Pumpe 2</w:t>
            </w:r>
          </w:p>
        </w:tc>
        <w:tc>
          <w:tcPr>
            <w:tcW w:w="4814" w:type="dxa"/>
          </w:tcPr>
          <w:p w:rsidR="00073830" w:rsidRPr="00B2007A" w:rsidRDefault="00227823" w:rsidP="00140856">
            <w:r>
              <w:t>Mod1/ai6</w:t>
            </w:r>
            <w:r w:rsidR="007424AF" w:rsidRPr="00B2007A">
              <w:t xml:space="preserve"> oder ai4 oder ai5</w:t>
            </w:r>
          </w:p>
        </w:tc>
      </w:tr>
      <w:tr w:rsidR="00073830" w:rsidTr="00073830">
        <w:tc>
          <w:tcPr>
            <w:tcW w:w="4814" w:type="dxa"/>
          </w:tcPr>
          <w:p w:rsidR="00073830" w:rsidRPr="00B2007A" w:rsidRDefault="00073830" w:rsidP="00140856">
            <w:r w:rsidRPr="00B2007A">
              <w:t>Leistungsmessgerät Pumpe 3</w:t>
            </w:r>
          </w:p>
        </w:tc>
        <w:tc>
          <w:tcPr>
            <w:tcW w:w="4814" w:type="dxa"/>
          </w:tcPr>
          <w:p w:rsidR="00073830" w:rsidRPr="00B2007A" w:rsidRDefault="00594C3E" w:rsidP="00594C3E">
            <w:r>
              <w:t>Mod1/</w:t>
            </w:r>
            <w:r w:rsidR="007424AF" w:rsidRPr="00B2007A">
              <w:t>ai4</w:t>
            </w:r>
          </w:p>
        </w:tc>
      </w:tr>
      <w:tr w:rsidR="00073830" w:rsidTr="00073830">
        <w:tc>
          <w:tcPr>
            <w:tcW w:w="4814" w:type="dxa"/>
          </w:tcPr>
          <w:p w:rsidR="00073830" w:rsidRPr="00B2007A" w:rsidRDefault="00383308" w:rsidP="006A7B3D">
            <w:r w:rsidRPr="00B2007A">
              <w:t>Temperatursensor 1</w:t>
            </w:r>
            <w:r w:rsidR="006A7B3D" w:rsidRPr="00B2007A">
              <w:t xml:space="preserve"> (bei Ventil 2.2)</w:t>
            </w:r>
          </w:p>
        </w:tc>
        <w:tc>
          <w:tcPr>
            <w:tcW w:w="4814" w:type="dxa"/>
          </w:tcPr>
          <w:p w:rsidR="00073830" w:rsidRPr="00B2007A" w:rsidRDefault="006A7B3D" w:rsidP="00140856">
            <w:r w:rsidRPr="00B2007A">
              <w:t>Mod1/ai3</w:t>
            </w:r>
          </w:p>
        </w:tc>
      </w:tr>
      <w:tr w:rsidR="00073830" w:rsidTr="00073830">
        <w:tc>
          <w:tcPr>
            <w:tcW w:w="4814" w:type="dxa"/>
          </w:tcPr>
          <w:p w:rsidR="00073830" w:rsidRPr="00B2007A" w:rsidRDefault="00383308" w:rsidP="00140856">
            <w:r w:rsidRPr="00B2007A">
              <w:t>Temperatursensor 2</w:t>
            </w:r>
            <w:r w:rsidR="006A7B3D" w:rsidRPr="00B2007A">
              <w:t xml:space="preserve"> (bei Ventil 1.1)</w:t>
            </w:r>
          </w:p>
        </w:tc>
        <w:tc>
          <w:tcPr>
            <w:tcW w:w="4814" w:type="dxa"/>
          </w:tcPr>
          <w:p w:rsidR="00073830" w:rsidRPr="00B2007A" w:rsidRDefault="006A7B3D" w:rsidP="00140856">
            <w:r w:rsidRPr="00B2007A">
              <w:t>Mod1/ai0</w:t>
            </w:r>
          </w:p>
        </w:tc>
      </w:tr>
      <w:tr w:rsidR="00073830" w:rsidTr="00073830">
        <w:tc>
          <w:tcPr>
            <w:tcW w:w="4814" w:type="dxa"/>
          </w:tcPr>
          <w:p w:rsidR="00073830" w:rsidRPr="00B2007A" w:rsidRDefault="00383308" w:rsidP="00140856">
            <w:r w:rsidRPr="00B2007A">
              <w:t>Temperatursensor 3</w:t>
            </w:r>
            <w:r w:rsidR="00D54646" w:rsidRPr="00B2007A">
              <w:t xml:space="preserve"> (</w:t>
            </w:r>
            <w:r w:rsidR="006A7B3D" w:rsidRPr="00B2007A">
              <w:t xml:space="preserve">bei </w:t>
            </w:r>
            <w:r w:rsidR="00D54646" w:rsidRPr="00B2007A">
              <w:t>V</w:t>
            </w:r>
            <w:r w:rsidR="006A7B3D" w:rsidRPr="00B2007A">
              <w:t xml:space="preserve">entil </w:t>
            </w:r>
            <w:r w:rsidR="00D54646" w:rsidRPr="00B2007A">
              <w:t>1.3)</w:t>
            </w:r>
          </w:p>
        </w:tc>
        <w:tc>
          <w:tcPr>
            <w:tcW w:w="4814" w:type="dxa"/>
          </w:tcPr>
          <w:p w:rsidR="00073830" w:rsidRPr="00B2007A" w:rsidRDefault="006A7B3D" w:rsidP="00D54646">
            <w:r w:rsidRPr="00B2007A">
              <w:t>Mod1/</w:t>
            </w:r>
            <w:r w:rsidR="00992475" w:rsidRPr="00B2007A">
              <w:t>ai</w:t>
            </w:r>
            <w:r w:rsidR="00E0610E" w:rsidRPr="00B2007A">
              <w:t>1</w:t>
            </w:r>
          </w:p>
        </w:tc>
      </w:tr>
      <w:tr w:rsidR="00073830" w:rsidTr="00073830">
        <w:tc>
          <w:tcPr>
            <w:tcW w:w="4814" w:type="dxa"/>
          </w:tcPr>
          <w:p w:rsidR="00073830" w:rsidRPr="00B2007A" w:rsidRDefault="00383308" w:rsidP="00140856">
            <w:r w:rsidRPr="00B2007A">
              <w:t>Temperatursensor 4</w:t>
            </w:r>
            <w:r w:rsidR="006A7B3D" w:rsidRPr="00B2007A">
              <w:t xml:space="preserve"> (bei Ventil 2.1)</w:t>
            </w:r>
          </w:p>
        </w:tc>
        <w:tc>
          <w:tcPr>
            <w:tcW w:w="4814" w:type="dxa"/>
          </w:tcPr>
          <w:p w:rsidR="00073830" w:rsidRPr="00B2007A" w:rsidRDefault="006A7B3D" w:rsidP="00140856">
            <w:r w:rsidRPr="00B2007A">
              <w:t>Mod1/ai2</w:t>
            </w:r>
          </w:p>
        </w:tc>
      </w:tr>
      <w:tr w:rsidR="00383308" w:rsidTr="00073830">
        <w:tc>
          <w:tcPr>
            <w:tcW w:w="4814" w:type="dxa"/>
          </w:tcPr>
          <w:p w:rsidR="00383308" w:rsidRPr="00B2007A" w:rsidRDefault="009927C6" w:rsidP="00140856">
            <w:r w:rsidRPr="00B2007A">
              <w:t>Ventil 1.1 Feedback</w:t>
            </w:r>
          </w:p>
        </w:tc>
        <w:tc>
          <w:tcPr>
            <w:tcW w:w="4814" w:type="dxa"/>
          </w:tcPr>
          <w:p w:rsidR="00383308" w:rsidRPr="00B2007A" w:rsidRDefault="006540A2" w:rsidP="00140856">
            <w:r w:rsidRPr="00B2007A">
              <w:t>Mod2/ai0</w:t>
            </w:r>
          </w:p>
        </w:tc>
      </w:tr>
      <w:tr w:rsidR="00383308" w:rsidTr="00073830">
        <w:tc>
          <w:tcPr>
            <w:tcW w:w="4814" w:type="dxa"/>
          </w:tcPr>
          <w:p w:rsidR="00383308" w:rsidRPr="00B2007A" w:rsidRDefault="009927C6" w:rsidP="00140856">
            <w:r w:rsidRPr="00B2007A">
              <w:t>Ventil 1.2 Feedback</w:t>
            </w:r>
          </w:p>
        </w:tc>
        <w:tc>
          <w:tcPr>
            <w:tcW w:w="4814" w:type="dxa"/>
          </w:tcPr>
          <w:p w:rsidR="00383308" w:rsidRPr="00B2007A" w:rsidRDefault="006540A2" w:rsidP="00140856">
            <w:r w:rsidRPr="00B2007A">
              <w:t>Mod2/ai1</w:t>
            </w:r>
          </w:p>
        </w:tc>
      </w:tr>
      <w:tr w:rsidR="00383308" w:rsidTr="00073830">
        <w:tc>
          <w:tcPr>
            <w:tcW w:w="4814" w:type="dxa"/>
          </w:tcPr>
          <w:p w:rsidR="00383308" w:rsidRPr="00B2007A" w:rsidRDefault="009927C6" w:rsidP="00140856">
            <w:r w:rsidRPr="00B2007A">
              <w:t>Ventil 1.3 Feedback</w:t>
            </w:r>
          </w:p>
        </w:tc>
        <w:tc>
          <w:tcPr>
            <w:tcW w:w="4814" w:type="dxa"/>
          </w:tcPr>
          <w:p w:rsidR="00383308" w:rsidRPr="00B2007A" w:rsidRDefault="006540A2" w:rsidP="00140856">
            <w:r w:rsidRPr="00B2007A">
              <w:t>Mod2/ai2</w:t>
            </w:r>
          </w:p>
        </w:tc>
      </w:tr>
      <w:tr w:rsidR="00383308" w:rsidTr="00073830">
        <w:tc>
          <w:tcPr>
            <w:tcW w:w="4814" w:type="dxa"/>
          </w:tcPr>
          <w:p w:rsidR="00383308" w:rsidRPr="00B2007A" w:rsidRDefault="0011398C" w:rsidP="0011398C">
            <w:r w:rsidRPr="00B2007A">
              <w:t>Ventil 2.1 Feedback</w:t>
            </w:r>
          </w:p>
        </w:tc>
        <w:tc>
          <w:tcPr>
            <w:tcW w:w="4814" w:type="dxa"/>
          </w:tcPr>
          <w:p w:rsidR="00383308" w:rsidRPr="00B2007A" w:rsidRDefault="00D16A57" w:rsidP="00140856">
            <w:r w:rsidRPr="00B2007A">
              <w:t>Mod2/ai3</w:t>
            </w:r>
          </w:p>
        </w:tc>
      </w:tr>
      <w:tr w:rsidR="00383308" w:rsidTr="00073830">
        <w:tc>
          <w:tcPr>
            <w:tcW w:w="4814" w:type="dxa"/>
          </w:tcPr>
          <w:p w:rsidR="00383308" w:rsidRPr="00B2007A" w:rsidRDefault="0011398C" w:rsidP="0011398C">
            <w:r w:rsidRPr="00B2007A">
              <w:t>Ventil 2.2 Feedback</w:t>
            </w:r>
          </w:p>
        </w:tc>
        <w:tc>
          <w:tcPr>
            <w:tcW w:w="4814" w:type="dxa"/>
          </w:tcPr>
          <w:p w:rsidR="00B2007A" w:rsidRPr="00B2007A" w:rsidRDefault="00D16A57" w:rsidP="00140856">
            <w:r w:rsidRPr="00B2007A">
              <w:t>Mod2/ai4</w:t>
            </w:r>
          </w:p>
        </w:tc>
      </w:tr>
      <w:tr w:rsidR="00B2007A" w:rsidTr="00073830">
        <w:tc>
          <w:tcPr>
            <w:tcW w:w="4814" w:type="dxa"/>
          </w:tcPr>
          <w:p w:rsidR="00B2007A" w:rsidRPr="00B2007A" w:rsidRDefault="00B2007A" w:rsidP="0011398C">
            <w:r w:rsidRPr="00B2007A">
              <w:t>Drucksensor</w:t>
            </w:r>
          </w:p>
        </w:tc>
        <w:tc>
          <w:tcPr>
            <w:tcW w:w="4814" w:type="dxa"/>
          </w:tcPr>
          <w:p w:rsidR="00B2007A" w:rsidRPr="00B2007A" w:rsidRDefault="00B2007A" w:rsidP="00140856">
            <w:r w:rsidRPr="00B2007A">
              <w:t>Mod2/ai6</w:t>
            </w:r>
          </w:p>
        </w:tc>
      </w:tr>
    </w:tbl>
    <w:p w:rsidR="00073830" w:rsidRDefault="00073830" w:rsidP="00140856"/>
    <w:p w:rsidR="00073830" w:rsidRDefault="00073830" w:rsidP="00140856"/>
    <w:p w:rsidR="00F841F1" w:rsidRDefault="00F841F1" w:rsidP="00F841F1"/>
    <w:p w:rsidR="000B69AF" w:rsidRDefault="000B69AF" w:rsidP="00F841F1">
      <w:r>
        <w:t xml:space="preserve">Sämtliche Sensoren / Aktoren können individuell angesteuert werden. </w:t>
      </w:r>
    </w:p>
    <w:p w:rsidR="000B69AF" w:rsidRDefault="000B69AF" w:rsidP="00F841F1"/>
    <w:p w:rsidR="00C570AB" w:rsidRDefault="00C570AB" w:rsidP="00C570AB">
      <w:pPr>
        <w:pStyle w:val="berschrift2"/>
      </w:pPr>
      <w:bookmarkStart w:id="16" w:name="_Toc19525123"/>
      <w:r>
        <w:t>Pumpensteuerung mit NI Max</w:t>
      </w:r>
      <w:bookmarkEnd w:id="16"/>
    </w:p>
    <w:p w:rsidR="00C570AB" w:rsidRDefault="00C570AB" w:rsidP="00C570AB">
      <w:pPr>
        <w:pStyle w:val="Listenabsatz"/>
        <w:numPr>
          <w:ilvl w:val="0"/>
          <w:numId w:val="26"/>
        </w:numPr>
      </w:pPr>
      <w:r>
        <w:t>Open NI Max</w:t>
      </w:r>
    </w:p>
    <w:p w:rsidR="00C570AB" w:rsidRPr="00594C3E" w:rsidRDefault="00C570AB" w:rsidP="00C570AB">
      <w:pPr>
        <w:pStyle w:val="Listenabsatz"/>
        <w:numPr>
          <w:ilvl w:val="0"/>
          <w:numId w:val="26"/>
        </w:numPr>
        <w:rPr>
          <w:lang w:val="en-US"/>
        </w:rPr>
      </w:pPr>
      <w:r w:rsidRPr="00594C3E">
        <w:rPr>
          <w:lang w:val="en-US"/>
        </w:rPr>
        <w:t xml:space="preserve">On the left side go to Geräte und Schnittstellen -&gt; NI PCIe-6323 "Dev1" </w:t>
      </w:r>
    </w:p>
    <w:p w:rsidR="00C570AB" w:rsidRPr="00594C3E" w:rsidRDefault="00C570AB" w:rsidP="00C570AB">
      <w:pPr>
        <w:pStyle w:val="Listenabsatz"/>
        <w:numPr>
          <w:ilvl w:val="0"/>
          <w:numId w:val="26"/>
        </w:numPr>
        <w:rPr>
          <w:lang w:val="en-US"/>
        </w:rPr>
      </w:pPr>
      <w:r w:rsidRPr="00594C3E">
        <w:rPr>
          <w:lang w:val="en-US"/>
        </w:rPr>
        <w:t>On the top horizontal menu go to Test Panels</w:t>
      </w:r>
    </w:p>
    <w:p w:rsidR="00C570AB" w:rsidRPr="00594C3E" w:rsidRDefault="00C570AB" w:rsidP="00C570AB">
      <w:pPr>
        <w:pStyle w:val="Listenabsatz"/>
        <w:numPr>
          <w:ilvl w:val="0"/>
          <w:numId w:val="26"/>
        </w:numPr>
        <w:rPr>
          <w:lang w:val="en-US"/>
        </w:rPr>
      </w:pPr>
      <w:r w:rsidRPr="00594C3E">
        <w:rPr>
          <w:lang w:val="en-US"/>
        </w:rPr>
        <w:t>A window will open with a tab for reading sensor values under "Analoge Erfassung" and a tab for outputs under "Analoge Ausgabe"</w:t>
      </w:r>
    </w:p>
    <w:p w:rsidR="00C570AB" w:rsidRPr="00594C3E" w:rsidRDefault="00C570AB" w:rsidP="00C570AB">
      <w:pPr>
        <w:pStyle w:val="Listenabsatz"/>
        <w:numPr>
          <w:ilvl w:val="0"/>
          <w:numId w:val="26"/>
        </w:numPr>
        <w:rPr>
          <w:lang w:val="en-US"/>
        </w:rPr>
      </w:pPr>
      <w:r w:rsidRPr="00594C3E">
        <w:rPr>
          <w:lang w:val="en-US"/>
        </w:rPr>
        <w:t>Choose the correct channel under "Kanalname" and use the scroll bar to choose the output voltage</w:t>
      </w:r>
    </w:p>
    <w:p w:rsidR="00C570AB" w:rsidRPr="00594C3E" w:rsidRDefault="00C570AB" w:rsidP="00C570AB">
      <w:pPr>
        <w:pStyle w:val="Listenabsatz"/>
        <w:numPr>
          <w:ilvl w:val="0"/>
          <w:numId w:val="26"/>
        </w:numPr>
        <w:rPr>
          <w:lang w:val="en-US"/>
        </w:rPr>
      </w:pPr>
      <w:r w:rsidRPr="00594C3E">
        <w:rPr>
          <w:lang w:val="en-US"/>
        </w:rPr>
        <w:t>Click on "Aktualisieren" to output a new voltage value</w:t>
      </w:r>
    </w:p>
    <w:p w:rsidR="00F841F1" w:rsidRDefault="00F841F1" w:rsidP="00F841F1">
      <w:pPr>
        <w:pStyle w:val="berschrift2"/>
      </w:pPr>
      <w:bookmarkStart w:id="17" w:name="_Toc19525124"/>
      <w:r>
        <w:t>Leistungsmessung</w:t>
      </w:r>
      <w:bookmarkEnd w:id="17"/>
    </w:p>
    <w:p w:rsidR="00F841F1" w:rsidRDefault="00F841F1" w:rsidP="00F841F1">
      <w:r>
        <w:t xml:space="preserve">Spannungssignal wird abhängig von Messbereich der drei Messumformer ausgegeben. </w:t>
      </w:r>
      <w:r w:rsidRPr="00F841F1">
        <w:rPr>
          <w:b/>
        </w:rPr>
        <w:t xml:space="preserve">Achtung: Messbereich ist nicht für jede Pumpen/Messumformer-Kombination zulässig. </w:t>
      </w:r>
    </w:p>
    <w:p w:rsidR="00F841F1" w:rsidRDefault="00F841F1" w:rsidP="00F841F1">
      <w:r>
        <w:t>Größte Pumpe nur an mittlere und größte Messumformer messen.</w:t>
      </w:r>
    </w:p>
    <w:p w:rsidR="00F841F1" w:rsidRDefault="00F841F1" w:rsidP="00F841F1">
      <w:r>
        <w:t>Messbereiche der Umformer:</w:t>
      </w:r>
    </w:p>
    <w:tbl>
      <w:tblPr>
        <w:tblStyle w:val="Tabellenraster"/>
        <w:tblW w:w="0" w:type="auto"/>
        <w:tblLook w:val="04A0" w:firstRow="1" w:lastRow="0" w:firstColumn="1" w:lastColumn="0" w:noHBand="0" w:noVBand="1"/>
      </w:tblPr>
      <w:tblGrid>
        <w:gridCol w:w="4814"/>
        <w:gridCol w:w="4814"/>
      </w:tblGrid>
      <w:tr w:rsidR="00F841F1" w:rsidTr="00F841F1">
        <w:tc>
          <w:tcPr>
            <w:tcW w:w="4814" w:type="dxa"/>
          </w:tcPr>
          <w:p w:rsidR="00F841F1" w:rsidRDefault="00F841F1" w:rsidP="00F841F1">
            <w:r>
              <w:t>Messumformer</w:t>
            </w:r>
          </w:p>
        </w:tc>
        <w:tc>
          <w:tcPr>
            <w:tcW w:w="4814" w:type="dxa"/>
          </w:tcPr>
          <w:p w:rsidR="00F841F1" w:rsidRDefault="00F841F1" w:rsidP="00F841F1">
            <w:r>
              <w:t xml:space="preserve">Maximale Leistung </w:t>
            </w:r>
            <m:oMath>
              <m:acc>
                <m:accPr>
                  <m:chr m:val="̅"/>
                  <m:ctrlPr>
                    <w:rPr>
                      <w:rFonts w:ascii="Cambria Math" w:hAnsi="Cambria Math"/>
                      <w:i/>
                    </w:rPr>
                  </m:ctrlPr>
                </m:accPr>
                <m:e>
                  <m:r>
                    <w:rPr>
                      <w:rFonts w:ascii="Cambria Math" w:hAnsi="Cambria Math"/>
                    </w:rPr>
                    <m:t>P</m:t>
                  </m:r>
                </m:e>
              </m:acc>
            </m:oMath>
          </w:p>
        </w:tc>
      </w:tr>
      <w:tr w:rsidR="00F841F1" w:rsidTr="00F841F1">
        <w:tc>
          <w:tcPr>
            <w:tcW w:w="4814" w:type="dxa"/>
          </w:tcPr>
          <w:p w:rsidR="00F841F1" w:rsidRDefault="00F841F1" w:rsidP="00F841F1">
            <w:r>
              <w:t>Links</w:t>
            </w:r>
          </w:p>
        </w:tc>
        <w:tc>
          <w:tcPr>
            <w:tcW w:w="4814" w:type="dxa"/>
          </w:tcPr>
          <w:p w:rsidR="00F841F1" w:rsidRDefault="00F841F1" w:rsidP="00F841F1">
            <w:r>
              <w:t>115 W</w:t>
            </w:r>
          </w:p>
        </w:tc>
      </w:tr>
      <w:tr w:rsidR="00F841F1" w:rsidTr="00F841F1">
        <w:tc>
          <w:tcPr>
            <w:tcW w:w="4814" w:type="dxa"/>
          </w:tcPr>
          <w:p w:rsidR="00F841F1" w:rsidRDefault="00F841F1" w:rsidP="00F841F1">
            <w:r>
              <w:t>Mitte</w:t>
            </w:r>
          </w:p>
        </w:tc>
        <w:tc>
          <w:tcPr>
            <w:tcW w:w="4814" w:type="dxa"/>
          </w:tcPr>
          <w:p w:rsidR="00F841F1" w:rsidRDefault="00F841F1" w:rsidP="00F841F1">
            <w:r>
              <w:t>230 W</w:t>
            </w:r>
          </w:p>
        </w:tc>
      </w:tr>
      <w:tr w:rsidR="00F841F1" w:rsidTr="00F841F1">
        <w:tc>
          <w:tcPr>
            <w:tcW w:w="4814" w:type="dxa"/>
          </w:tcPr>
          <w:p w:rsidR="00F841F1" w:rsidRDefault="00F841F1" w:rsidP="00F841F1">
            <w:r>
              <w:t>Rechts</w:t>
            </w:r>
          </w:p>
        </w:tc>
        <w:tc>
          <w:tcPr>
            <w:tcW w:w="4814" w:type="dxa"/>
          </w:tcPr>
          <w:p w:rsidR="00F841F1" w:rsidRDefault="00F841F1" w:rsidP="00F841F1">
            <w:r>
              <w:t>345 W</w:t>
            </w:r>
          </w:p>
        </w:tc>
      </w:tr>
    </w:tbl>
    <w:p w:rsidR="00F841F1" w:rsidRDefault="00F841F1" w:rsidP="00F841F1"/>
    <w:p w:rsidR="00F841F1" w:rsidRDefault="00F841F1" w:rsidP="00F841F1">
      <w:r>
        <w:t>Signalausgabe im Bereich [0,10] V. Berechnung der tatsächlichen Leitung mittels:</w:t>
      </w:r>
    </w:p>
    <w:p w:rsidR="00F841F1" w:rsidRDefault="00F841F1" w:rsidP="00F841F1">
      <m:oMathPara>
        <m:oMath>
          <m:r>
            <w:rPr>
              <w:rFonts w:ascii="Cambria Math" w:hAnsi="Cambria Math"/>
            </w:rPr>
            <m:t>P=</m:t>
          </m:r>
          <m:f>
            <m:fPr>
              <m:type m:val="lin"/>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mess</m:t>
                  </m:r>
                </m:sub>
              </m:sSub>
              <m:acc>
                <m:accPr>
                  <m:chr m:val="̅"/>
                  <m:ctrlPr>
                    <w:rPr>
                      <w:rFonts w:ascii="Cambria Math" w:hAnsi="Cambria Math"/>
                      <w:i/>
                    </w:rPr>
                  </m:ctrlPr>
                </m:accPr>
                <m:e>
                  <m:r>
                    <w:rPr>
                      <w:rFonts w:ascii="Cambria Math" w:hAnsi="Cambria Math"/>
                    </w:rPr>
                    <m:t>P</m:t>
                  </m:r>
                </m:e>
              </m:acc>
            </m:num>
            <m:den>
              <m:r>
                <w:rPr>
                  <w:rFonts w:ascii="Cambria Math" w:hAnsi="Cambria Math"/>
                </w:rPr>
                <m:t>10</m:t>
              </m:r>
            </m:den>
          </m:f>
        </m:oMath>
      </m:oMathPara>
    </w:p>
    <w:p w:rsidR="003C533F" w:rsidRDefault="003C533F" w:rsidP="003C533F">
      <w:pPr>
        <w:pStyle w:val="berschrift2"/>
      </w:pPr>
      <w:bookmarkStart w:id="18" w:name="_Toc19525125"/>
      <w:r>
        <w:t>JUMO Messumformer</w:t>
      </w:r>
      <w:bookmarkEnd w:id="18"/>
    </w:p>
    <w:p w:rsidR="003C533F" w:rsidRDefault="003C533F" w:rsidP="003C533F">
      <w:r>
        <w:t>Der Messbereich im Messumformer ist auf 10 – 50 °C eingestellt. Als Ausgang sind 0-10 V eingestellt.</w:t>
      </w:r>
    </w:p>
    <w:p w:rsidR="003C533F" w:rsidRPr="003C533F" w:rsidRDefault="003C533F" w:rsidP="003C533F"/>
    <w:p w:rsidR="00CD5C76" w:rsidRPr="00CD5C76" w:rsidRDefault="00CD5C76" w:rsidP="00CD5C76"/>
    <w:p w:rsidR="009C2BE0" w:rsidRDefault="009C2BE0" w:rsidP="009C2BE0">
      <w:pPr>
        <w:pStyle w:val="berschrift1"/>
      </w:pPr>
      <w:bookmarkStart w:id="19" w:name="_Toc19525126"/>
      <w:r>
        <w:t>Wartungshinweise</w:t>
      </w:r>
      <w:bookmarkEnd w:id="19"/>
    </w:p>
    <w:p w:rsidR="00CD5C76" w:rsidRDefault="00CD5C76" w:rsidP="00CD5C76">
      <w:pPr>
        <w:pStyle w:val="berschrift2"/>
      </w:pPr>
      <w:bookmarkStart w:id="20" w:name="_Toc19525127"/>
      <w:r>
        <w:t>Allgemein</w:t>
      </w:r>
      <w:bookmarkEnd w:id="20"/>
    </w:p>
    <w:p w:rsidR="00CD5C76" w:rsidRPr="00CD5C76" w:rsidRDefault="00CD5C76" w:rsidP="00CD5C76">
      <w:r>
        <w:t xml:space="preserve">Sämtlich Wartungsarbeiten im Bereich der Spannungsversorgung sind nur durchzuführen, wenn die </w:t>
      </w:r>
      <w:r w:rsidRPr="006108D4">
        <w:rPr>
          <w:b/>
        </w:rPr>
        <w:t>komplette Anlage vorher Spannungsfrei geschaltet</w:t>
      </w:r>
      <w:r>
        <w:t xml:space="preserve"> wird. </w:t>
      </w:r>
      <w:r w:rsidR="00790B32">
        <w:t>Vor Arbeiten an der Versorgung</w:t>
      </w:r>
      <w:r>
        <w:t xml:space="preserve"> muss die </w:t>
      </w:r>
      <w:r>
        <w:lastRenderedPageBreak/>
        <w:t xml:space="preserve">Spannungsversorgung </w:t>
      </w:r>
      <w:r w:rsidR="00790B32">
        <w:t>komplett durch herausz</w:t>
      </w:r>
      <w:r>
        <w:t>i</w:t>
      </w:r>
      <w:r w:rsidR="00790B32">
        <w:t>e</w:t>
      </w:r>
      <w:r>
        <w:t xml:space="preserve">hen des Netzsteckers </w:t>
      </w:r>
      <w:r w:rsidR="00790B32">
        <w:t>deaktiviert werden</w:t>
      </w:r>
      <w:r>
        <w:t>. Erst danach darf an der Anlage gearbeitet werden!</w:t>
      </w:r>
    </w:p>
    <w:p w:rsidR="009C2BE0" w:rsidRDefault="009C2BE0" w:rsidP="009C2BE0">
      <w:pPr>
        <w:pStyle w:val="berschrift2"/>
      </w:pPr>
      <w:bookmarkStart w:id="21" w:name="_Toc19525128"/>
      <w:r>
        <w:t>Temperatur-Messumformer von Jumo</w:t>
      </w:r>
      <w:bookmarkEnd w:id="21"/>
    </w:p>
    <w:p w:rsidR="009C2BE0" w:rsidRDefault="009C2BE0" w:rsidP="009C2BE0">
      <w:r>
        <w:t xml:space="preserve">Im Schaltschrank sind 4-Draht-Messumformerder Firma Jumo mit der Bezeichung dTRANS T02j verbaut. Diese werden über die ebenfalls auf dem Prüfstandrechner installierte Software von Jumo eingerichtet. Hierfür muss die am Institut vorhandene USB/TTL-Schnittstelle mit dem PC und einem Messumformer verbunden werden. Hierbei ist darauf zu achten, </w:t>
      </w:r>
      <w:r w:rsidRPr="002B1921">
        <w:rPr>
          <w:b/>
        </w:rPr>
        <w:t xml:space="preserve">dass die </w:t>
      </w:r>
      <w:r w:rsidR="002B1921" w:rsidRPr="002B1921">
        <w:rPr>
          <w:b/>
        </w:rPr>
        <w:t>Messleitungen vom Messumformer abgeschraubt sind</w:t>
      </w:r>
      <w:r w:rsidR="002B1921">
        <w:t>, da es sonst zu einer Zerstörung des Messumformers kommen kann, wenn diese zeitgleich mit dem USB/TTL-Gerät angeschlossen sind!</w:t>
      </w:r>
    </w:p>
    <w:p w:rsidR="002B1921" w:rsidRDefault="002B1921" w:rsidP="009C2BE0">
      <w:r>
        <w:t xml:space="preserve">Nach erfolgreicher Einstellung können diese im </w:t>
      </w:r>
      <w:r w:rsidR="006F1A59">
        <w:t>s</w:t>
      </w:r>
      <w:r>
        <w:t>pannungsfreien Zustand wieder angeschraubt werden.</w:t>
      </w:r>
    </w:p>
    <w:p w:rsidR="002F4405" w:rsidRDefault="002F4405" w:rsidP="009C2BE0"/>
    <w:p w:rsidR="002F4405" w:rsidRDefault="002F4405" w:rsidP="002F4405">
      <w:pPr>
        <w:pStyle w:val="berschrift3"/>
      </w:pPr>
      <w:bookmarkStart w:id="22" w:name="_Toc19525129"/>
      <w:r>
        <w:t>Anbindung Messumformer an PC (Windows 10)</w:t>
      </w:r>
      <w:bookmarkEnd w:id="22"/>
    </w:p>
    <w:p w:rsidR="002F4405" w:rsidRDefault="002F4405" w:rsidP="002F4405">
      <w:r>
        <w:t>Zur Einstellung des Messumformers muss das Programm „JUM</w:t>
      </w:r>
      <w:r w:rsidR="0086026A">
        <w:t>O dTRANS T02 Junior Setup Progra</w:t>
      </w:r>
      <w:r>
        <w:t>mm“ verwendet werden. Ablauf zum korrekten Anschließen:</w:t>
      </w:r>
    </w:p>
    <w:p w:rsidR="002F4405" w:rsidRDefault="002F4405" w:rsidP="002F4405">
      <w:pPr>
        <w:pStyle w:val="Listenabsatz"/>
        <w:numPr>
          <w:ilvl w:val="0"/>
          <w:numId w:val="23"/>
        </w:numPr>
      </w:pPr>
      <w:r>
        <w:t>Kabel der analogen Ausgänge abschrauben</w:t>
      </w:r>
    </w:p>
    <w:p w:rsidR="002F4405" w:rsidRDefault="002F4405" w:rsidP="002F4405">
      <w:pPr>
        <w:pStyle w:val="Listenabsatz"/>
        <w:numPr>
          <w:ilvl w:val="0"/>
          <w:numId w:val="23"/>
        </w:numPr>
      </w:pPr>
      <w:r>
        <w:t xml:space="preserve">Verbindung </w:t>
      </w:r>
      <w:r w:rsidR="0086026A">
        <w:t xml:space="preserve">USB/TTL an </w:t>
      </w:r>
      <w:r>
        <w:t xml:space="preserve">Messumformer </w:t>
      </w:r>
      <w:r w:rsidR="0086026A">
        <w:t>einstecken</w:t>
      </w:r>
    </w:p>
    <w:p w:rsidR="002F4405" w:rsidRDefault="002F4405" w:rsidP="002F4405">
      <w:pPr>
        <w:pStyle w:val="Listenabsatz"/>
        <w:numPr>
          <w:ilvl w:val="0"/>
          <w:numId w:val="23"/>
        </w:numPr>
      </w:pPr>
      <w:r>
        <w:t>Schaltschrank anschalten (24V-Versorgung nötig)</w:t>
      </w:r>
    </w:p>
    <w:p w:rsidR="0086026A" w:rsidRDefault="0086026A" w:rsidP="002F4405">
      <w:pPr>
        <w:pStyle w:val="Listenabsatz"/>
        <w:numPr>
          <w:ilvl w:val="0"/>
          <w:numId w:val="23"/>
        </w:numPr>
      </w:pPr>
      <w:r>
        <w:t>USB-Anschluss USB/TTL anschließen an USB2-Port</w:t>
      </w:r>
    </w:p>
    <w:p w:rsidR="002F4405" w:rsidRDefault="002F4405" w:rsidP="002F4405">
      <w:pPr>
        <w:pStyle w:val="Listenabsatz"/>
        <w:numPr>
          <w:ilvl w:val="0"/>
          <w:numId w:val="23"/>
        </w:numPr>
      </w:pPr>
      <w:r>
        <w:t>Programm durch Doppelklick öffnen (Admin-Rechte nötig)</w:t>
      </w:r>
    </w:p>
    <w:p w:rsidR="00A66CE6" w:rsidRDefault="00A66CE6" w:rsidP="002F4405">
      <w:pPr>
        <w:pStyle w:val="Listenabsatz"/>
        <w:numPr>
          <w:ilvl w:val="0"/>
          <w:numId w:val="23"/>
        </w:numPr>
      </w:pPr>
      <w:r>
        <w:t>Auswahl „Spezialist“</w:t>
      </w:r>
    </w:p>
    <w:p w:rsidR="002F4405" w:rsidRDefault="002F4405" w:rsidP="002F4405">
      <w:pPr>
        <w:pStyle w:val="Listenabsatz"/>
        <w:numPr>
          <w:ilvl w:val="0"/>
          <w:numId w:val="23"/>
        </w:numPr>
      </w:pPr>
      <w:r>
        <w:t>Verbindung aufbauen mit</w:t>
      </w:r>
      <w:r w:rsidR="0086026A">
        <w:t xml:space="preserve"> Programm zu Messumformer</w:t>
      </w:r>
      <w:r w:rsidR="001433C2">
        <w:t xml:space="preserve"> (evtl. mehrfach versuchen, bis es geht)</w:t>
      </w:r>
    </w:p>
    <w:p w:rsidR="003C533F" w:rsidRDefault="003C533F" w:rsidP="003C533F"/>
    <w:p w:rsidR="00037BE1" w:rsidRDefault="003C533F" w:rsidP="003C533F">
      <w:r>
        <w:t>Der Messbereich im Messumformer ist auf 10 – 50 °C eingestellt. Als Ausgang sind 0-10 V eingestellt.</w:t>
      </w:r>
    </w:p>
    <w:p w:rsidR="00AC11B0" w:rsidRDefault="00037BE1" w:rsidP="00AC11B0">
      <w:pPr>
        <w:keepNext/>
      </w:pPr>
      <w:r>
        <w:rPr>
          <w:noProof/>
        </w:rPr>
        <w:lastRenderedPageBreak/>
        <w:drawing>
          <wp:inline distT="0" distB="0" distL="0" distR="0" wp14:anchorId="1F501454" wp14:editId="0CF7A438">
            <wp:extent cx="6120130" cy="6248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6248400"/>
                    </a:xfrm>
                    <a:prstGeom prst="rect">
                      <a:avLst/>
                    </a:prstGeom>
                  </pic:spPr>
                </pic:pic>
              </a:graphicData>
            </a:graphic>
          </wp:inline>
        </w:drawing>
      </w:r>
    </w:p>
    <w:p w:rsidR="00037BE1" w:rsidRDefault="00AC11B0" w:rsidP="00AC11B0">
      <w:pPr>
        <w:pStyle w:val="Beschriftung"/>
        <w:jc w:val="both"/>
      </w:pPr>
      <w:r>
        <w:t xml:space="preserve">Abbildung </w:t>
      </w:r>
      <w:fldSimple w:instr=" SEQ Abbildung \* ARABIC ">
        <w:r>
          <w:rPr>
            <w:noProof/>
          </w:rPr>
          <w:t>1</w:t>
        </w:r>
      </w:fldSimple>
      <w:r>
        <w:t>: GUI  JUMO Software</w:t>
      </w:r>
    </w:p>
    <w:p w:rsidR="0086026A" w:rsidRDefault="00CF3692" w:rsidP="00CF3692">
      <w:pPr>
        <w:pStyle w:val="berschrift3"/>
      </w:pPr>
      <w:bookmarkStart w:id="23" w:name="_Toc19525130"/>
      <w:r>
        <w:t>Entfernen USB/TTL von Messumformer (Windows 10)</w:t>
      </w:r>
      <w:bookmarkEnd w:id="23"/>
    </w:p>
    <w:p w:rsidR="00CF3692" w:rsidRDefault="00CF3692" w:rsidP="00CF3692">
      <w:pPr>
        <w:pStyle w:val="Listenabsatz"/>
        <w:numPr>
          <w:ilvl w:val="0"/>
          <w:numId w:val="24"/>
        </w:numPr>
      </w:pPr>
      <w:r>
        <w:t>Verbindung in Programm deaktivieren</w:t>
      </w:r>
    </w:p>
    <w:p w:rsidR="00CF3692" w:rsidRDefault="00CF3692" w:rsidP="00CF3692">
      <w:pPr>
        <w:pStyle w:val="Listenabsatz"/>
        <w:numPr>
          <w:ilvl w:val="0"/>
          <w:numId w:val="24"/>
        </w:numPr>
      </w:pPr>
      <w:r>
        <w:t xml:space="preserve">Nach erfolgreichem Disconnect Programm schließen </w:t>
      </w:r>
    </w:p>
    <w:p w:rsidR="00CF3692" w:rsidRDefault="00CF3692" w:rsidP="00CF3692">
      <w:pPr>
        <w:pStyle w:val="Listenabsatz"/>
        <w:numPr>
          <w:ilvl w:val="0"/>
          <w:numId w:val="24"/>
        </w:numPr>
      </w:pPr>
      <w:r>
        <w:t>USB Anschluss abziehen</w:t>
      </w:r>
    </w:p>
    <w:p w:rsidR="00CF3692" w:rsidRDefault="00CF3692" w:rsidP="00CF3692">
      <w:pPr>
        <w:pStyle w:val="Listenabsatz"/>
        <w:numPr>
          <w:ilvl w:val="0"/>
          <w:numId w:val="24"/>
        </w:numPr>
      </w:pPr>
      <w:r>
        <w:t>Schaltschrank ausschalten</w:t>
      </w:r>
    </w:p>
    <w:p w:rsidR="00D35EF0" w:rsidRPr="00CF3692" w:rsidRDefault="00D35EF0" w:rsidP="00CF3692">
      <w:pPr>
        <w:pStyle w:val="Listenabsatz"/>
        <w:numPr>
          <w:ilvl w:val="0"/>
          <w:numId w:val="24"/>
        </w:numPr>
      </w:pPr>
      <w:r>
        <w:t>USB/TTL an Messumformer abziehen</w:t>
      </w:r>
    </w:p>
    <w:p w:rsidR="0086026A" w:rsidRDefault="0086026A" w:rsidP="0086026A"/>
    <w:p w:rsidR="00817D20" w:rsidRDefault="00817D20" w:rsidP="00817D20">
      <w:pPr>
        <w:pStyle w:val="berschrift3"/>
      </w:pPr>
      <w:bookmarkStart w:id="24" w:name="_Toc19525131"/>
      <w:r>
        <w:lastRenderedPageBreak/>
        <w:t>PT-100 – Messaufbau</w:t>
      </w:r>
      <w:bookmarkEnd w:id="24"/>
    </w:p>
    <w:p w:rsidR="00817D20" w:rsidRDefault="00817D20" w:rsidP="00817D20">
      <w:r>
        <w:t xml:space="preserve">Die verwendeten PT-100 </w:t>
      </w:r>
      <w:r w:rsidR="00FF7054">
        <w:t>haben die Originalfarben rot, schwarz, weiß und blau. Hierbei müssen rot &amp; schwarz, sowie blau und weiß zusammen angeschlossen werden, da sie jeweils auf der gleichen Seite des Widerstands liegen</w:t>
      </w:r>
      <w:r>
        <w:t>:</w:t>
      </w:r>
    </w:p>
    <w:p w:rsidR="00817D20" w:rsidRDefault="00817D20" w:rsidP="00817D20">
      <w:pPr>
        <w:pStyle w:val="Listenabsatz"/>
        <w:numPr>
          <w:ilvl w:val="0"/>
          <w:numId w:val="25"/>
        </w:numPr>
      </w:pPr>
      <w:r>
        <w:t>Rot/Schwarz eine Seite des Widerstands (Jumo Ports 1+2)</w:t>
      </w:r>
    </w:p>
    <w:p w:rsidR="00817D20" w:rsidRDefault="00817D20" w:rsidP="00817D20">
      <w:pPr>
        <w:pStyle w:val="Listenabsatz"/>
        <w:numPr>
          <w:ilvl w:val="0"/>
          <w:numId w:val="25"/>
        </w:numPr>
      </w:pPr>
      <w:r>
        <w:t>Blau/Weiß zweite Seite des Widerstands</w:t>
      </w:r>
      <w:r w:rsidR="00175B5A">
        <w:t xml:space="preserve"> (Jumo Ports </w:t>
      </w:r>
      <w:r>
        <w:t>3+4)</w:t>
      </w:r>
    </w:p>
    <w:p w:rsidR="00FF7054" w:rsidRDefault="00FF7054" w:rsidP="00FF7054">
      <w:r>
        <w:t xml:space="preserve">Für die Verlängerung der Signale wird ein Kabel mit den Farben Braun, Gleb, Weiß, Grün genutzt. </w:t>
      </w:r>
    </w:p>
    <w:p w:rsidR="00FF7054" w:rsidRDefault="00FF7054" w:rsidP="00FF7054">
      <w:r>
        <w:t>Hierbei ist folgende Zuordnung gewählt:</w:t>
      </w:r>
    </w:p>
    <w:p w:rsidR="00FF7054" w:rsidRDefault="00FF7054" w:rsidP="00FF7054">
      <w:pPr>
        <w:pStyle w:val="Listenabsatz"/>
        <w:numPr>
          <w:ilvl w:val="0"/>
          <w:numId w:val="31"/>
        </w:numPr>
      </w:pPr>
      <w:r>
        <w:rPr>
          <w:noProof/>
        </w:rPr>
        <mc:AlternateContent>
          <mc:Choice Requires="wps">
            <w:drawing>
              <wp:anchor distT="0" distB="0" distL="114300" distR="114300" simplePos="0" relativeHeight="251659264" behindDoc="0" locked="0" layoutInCell="1" allowOverlap="1">
                <wp:simplePos x="0" y="0"/>
                <wp:positionH relativeFrom="column">
                  <wp:posOffset>1213485</wp:posOffset>
                </wp:positionH>
                <wp:positionV relativeFrom="paragraph">
                  <wp:posOffset>86995</wp:posOffset>
                </wp:positionV>
                <wp:extent cx="361950" cy="0"/>
                <wp:effectExtent l="0" t="57150" r="38100" b="76200"/>
                <wp:wrapNone/>
                <wp:docPr id="2" name="Gerade Verbindung mit Pfeil 2"/>
                <wp:cNvGraphicFramePr/>
                <a:graphic xmlns:a="http://schemas.openxmlformats.org/drawingml/2006/main">
                  <a:graphicData uri="http://schemas.microsoft.com/office/word/2010/wordprocessingShape">
                    <wps:wsp>
                      <wps:cNvCnPr/>
                      <wps:spPr>
                        <a:xfrm>
                          <a:off x="0" y="0"/>
                          <a:ext cx="361950" cy="0"/>
                        </a:xfrm>
                        <a:prstGeom prst="straightConnector1">
                          <a:avLst/>
                        </a:prstGeom>
                        <a:ln>
                          <a:solidFill>
                            <a:schemeClr val="tx1"/>
                          </a:solidFill>
                          <a:tailEnd type="triangle"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CB3DB0" id="_x0000_t32" coordsize="21600,21600" o:spt="32" o:oned="t" path="m,l21600,21600e" filled="f">
                <v:path arrowok="t" fillok="f" o:connecttype="none"/>
                <o:lock v:ext="edit" shapetype="t"/>
              </v:shapetype>
              <v:shape id="Gerade Verbindung mit Pfeil 2" o:spid="_x0000_s1026" type="#_x0000_t32" style="position:absolute;margin-left:95.55pt;margin-top:6.85pt;width:28.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" strokecolor="black [3213]">
                <v:stroke endarrow="block" endarrowwidth="narrow" endarrowlength="long"/>
              </v:shape>
            </w:pict>
          </mc:Fallback>
        </mc:AlternateContent>
      </w:r>
      <w:r>
        <w:t xml:space="preserve">Schwarz </w:t>
      </w:r>
      <w:r>
        <w:tab/>
      </w:r>
      <w:r>
        <w:tab/>
        <w:t>Braun</w:t>
      </w:r>
    </w:p>
    <w:p w:rsidR="00FF7054" w:rsidRDefault="00FF7054" w:rsidP="00FF7054">
      <w:pPr>
        <w:pStyle w:val="Listenabsatz"/>
        <w:numPr>
          <w:ilvl w:val="0"/>
          <w:numId w:val="31"/>
        </w:numPr>
      </w:pPr>
      <w:r>
        <w:rPr>
          <w:noProof/>
        </w:rPr>
        <mc:AlternateContent>
          <mc:Choice Requires="wps">
            <w:drawing>
              <wp:anchor distT="0" distB="0" distL="114300" distR="114300" simplePos="0" relativeHeight="251661312" behindDoc="0" locked="0" layoutInCell="1" allowOverlap="1" wp14:anchorId="4F20152A" wp14:editId="1CD8D456">
                <wp:simplePos x="0" y="0"/>
                <wp:positionH relativeFrom="column">
                  <wp:posOffset>1213485</wp:posOffset>
                </wp:positionH>
                <wp:positionV relativeFrom="paragraph">
                  <wp:posOffset>76200</wp:posOffset>
                </wp:positionV>
                <wp:extent cx="361950" cy="0"/>
                <wp:effectExtent l="0" t="57150" r="38100" b="76200"/>
                <wp:wrapNone/>
                <wp:docPr id="3" name="Gerade Verbindung mit Pfeil 3"/>
                <wp:cNvGraphicFramePr/>
                <a:graphic xmlns:a="http://schemas.openxmlformats.org/drawingml/2006/main">
                  <a:graphicData uri="http://schemas.microsoft.com/office/word/2010/wordprocessingShape">
                    <wps:wsp>
                      <wps:cNvCnPr/>
                      <wps:spPr>
                        <a:xfrm>
                          <a:off x="0" y="0"/>
                          <a:ext cx="361950" cy="0"/>
                        </a:xfrm>
                        <a:prstGeom prst="straightConnector1">
                          <a:avLst/>
                        </a:prstGeom>
                        <a:ln>
                          <a:solidFill>
                            <a:schemeClr val="tx1"/>
                          </a:solidFill>
                          <a:tailEnd type="triangle"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A93E4" id="Gerade Verbindung mit Pfeil 3" o:spid="_x0000_s1026" type="#_x0000_t32" style="position:absolute;margin-left:95.55pt;margin-top:6pt;width:28.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" strokecolor="black [3213]">
                <v:stroke endarrow="block" endarrowwidth="narrow" endarrowlength="long"/>
              </v:shape>
            </w:pict>
          </mc:Fallback>
        </mc:AlternateContent>
      </w:r>
      <w:r>
        <w:t xml:space="preserve">Rot </w:t>
      </w:r>
      <w:r>
        <w:tab/>
      </w:r>
      <w:r>
        <w:tab/>
      </w:r>
      <w:r>
        <w:tab/>
        <w:t>Gelb</w:t>
      </w:r>
    </w:p>
    <w:p w:rsidR="00FF7054" w:rsidRDefault="00FF7054" w:rsidP="00FF7054">
      <w:pPr>
        <w:pStyle w:val="Listenabsatz"/>
        <w:numPr>
          <w:ilvl w:val="0"/>
          <w:numId w:val="31"/>
        </w:numPr>
      </w:pPr>
      <w:r>
        <w:rPr>
          <w:noProof/>
        </w:rPr>
        <mc:AlternateContent>
          <mc:Choice Requires="wps">
            <w:drawing>
              <wp:anchor distT="0" distB="0" distL="114300" distR="114300" simplePos="0" relativeHeight="251663360" behindDoc="0" locked="0" layoutInCell="1" allowOverlap="1" wp14:anchorId="4F20152A" wp14:editId="1CD8D456">
                <wp:simplePos x="0" y="0"/>
                <wp:positionH relativeFrom="column">
                  <wp:posOffset>1213485</wp:posOffset>
                </wp:positionH>
                <wp:positionV relativeFrom="paragraph">
                  <wp:posOffset>75565</wp:posOffset>
                </wp:positionV>
                <wp:extent cx="361950" cy="0"/>
                <wp:effectExtent l="0" t="57150" r="38100" b="76200"/>
                <wp:wrapNone/>
                <wp:docPr id="5" name="Gerade Verbindung mit Pfeil 5"/>
                <wp:cNvGraphicFramePr/>
                <a:graphic xmlns:a="http://schemas.openxmlformats.org/drawingml/2006/main">
                  <a:graphicData uri="http://schemas.microsoft.com/office/word/2010/wordprocessingShape">
                    <wps:wsp>
                      <wps:cNvCnPr/>
                      <wps:spPr>
                        <a:xfrm>
                          <a:off x="0" y="0"/>
                          <a:ext cx="361950" cy="0"/>
                        </a:xfrm>
                        <a:prstGeom prst="straightConnector1">
                          <a:avLst/>
                        </a:prstGeom>
                        <a:ln>
                          <a:solidFill>
                            <a:schemeClr val="tx1"/>
                          </a:solidFill>
                          <a:tailEnd type="triangle"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3D902" id="Gerade Verbindung mit Pfeil 5" o:spid="_x0000_s1026" type="#_x0000_t32" style="position:absolute;margin-left:95.55pt;margin-top:5.95pt;width:28.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" strokecolor="black [3213]">
                <v:stroke endarrow="block" endarrowwidth="narrow" endarrowlength="long"/>
              </v:shape>
            </w:pict>
          </mc:Fallback>
        </mc:AlternateContent>
      </w:r>
      <w:r>
        <w:t>Weiß</w:t>
      </w:r>
      <w:r>
        <w:tab/>
      </w:r>
      <w:r>
        <w:tab/>
      </w:r>
      <w:r>
        <w:tab/>
        <w:t>Weiß</w:t>
      </w:r>
    </w:p>
    <w:p w:rsidR="00FF7054" w:rsidRDefault="00FF7054" w:rsidP="00FF7054">
      <w:pPr>
        <w:pStyle w:val="Listenabsatz"/>
        <w:numPr>
          <w:ilvl w:val="0"/>
          <w:numId w:val="31"/>
        </w:numPr>
      </w:pPr>
      <w:r>
        <w:rPr>
          <w:noProof/>
        </w:rPr>
        <mc:AlternateContent>
          <mc:Choice Requires="wps">
            <w:drawing>
              <wp:anchor distT="0" distB="0" distL="114300" distR="114300" simplePos="0" relativeHeight="251665408" behindDoc="0" locked="0" layoutInCell="1" allowOverlap="1" wp14:anchorId="4F20152A" wp14:editId="1CD8D456">
                <wp:simplePos x="0" y="0"/>
                <wp:positionH relativeFrom="column">
                  <wp:posOffset>1213485</wp:posOffset>
                </wp:positionH>
                <wp:positionV relativeFrom="paragraph">
                  <wp:posOffset>83820</wp:posOffset>
                </wp:positionV>
                <wp:extent cx="361950" cy="0"/>
                <wp:effectExtent l="0" t="57150" r="38100" b="76200"/>
                <wp:wrapNone/>
                <wp:docPr id="8" name="Gerade Verbindung mit Pfeil 8"/>
                <wp:cNvGraphicFramePr/>
                <a:graphic xmlns:a="http://schemas.openxmlformats.org/drawingml/2006/main">
                  <a:graphicData uri="http://schemas.microsoft.com/office/word/2010/wordprocessingShape">
                    <wps:wsp>
                      <wps:cNvCnPr/>
                      <wps:spPr>
                        <a:xfrm>
                          <a:off x="0" y="0"/>
                          <a:ext cx="361950" cy="0"/>
                        </a:xfrm>
                        <a:prstGeom prst="straightConnector1">
                          <a:avLst/>
                        </a:prstGeom>
                        <a:ln>
                          <a:solidFill>
                            <a:schemeClr val="tx1"/>
                          </a:solidFill>
                          <a:tailEnd type="triangle"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EAD29" id="Gerade Verbindung mit Pfeil 8" o:spid="_x0000_s1026" type="#_x0000_t32" style="position:absolute;margin-left:95.55pt;margin-top:6.6pt;width:28.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" strokecolor="black [3213]">
                <v:stroke endarrow="block" endarrowwidth="narrow" endarrowlength="long"/>
              </v:shape>
            </w:pict>
          </mc:Fallback>
        </mc:AlternateContent>
      </w:r>
      <w:r>
        <w:t>Blau</w:t>
      </w:r>
      <w:r>
        <w:tab/>
      </w:r>
      <w:r>
        <w:tab/>
      </w:r>
      <w:r>
        <w:tab/>
        <w:t>Grün</w:t>
      </w:r>
    </w:p>
    <w:p w:rsidR="009C0218" w:rsidRDefault="009C0218" w:rsidP="009C0218"/>
    <w:p w:rsidR="009C0218" w:rsidRDefault="009C0218" w:rsidP="009C0218">
      <w:r>
        <w:t xml:space="preserve">Die Signalkabel werden direkt an die Messumformer von Jumo </w:t>
      </w:r>
      <w:r w:rsidR="00884F3E">
        <w:t xml:space="preserve">im Schaltschrank </w:t>
      </w:r>
      <w:r>
        <w:t xml:space="preserve">angeschlossen. </w:t>
      </w:r>
    </w:p>
    <w:p w:rsidR="00B13B9A" w:rsidRDefault="00B13B9A" w:rsidP="009C0218"/>
    <w:p w:rsidR="002D20C2" w:rsidRDefault="002D20C2" w:rsidP="002D20C2">
      <w:pPr>
        <w:pStyle w:val="berschrift2"/>
      </w:pPr>
      <w:bookmarkStart w:id="25" w:name="_Toc19525132"/>
      <w:r>
        <w:t>Ventile</w:t>
      </w:r>
      <w:bookmarkEnd w:id="25"/>
    </w:p>
    <w:p w:rsidR="00C84F4D" w:rsidRPr="00C84F4D" w:rsidRDefault="00C84F4D" w:rsidP="00C84F4D">
      <w:pPr>
        <w:pStyle w:val="berschrift3"/>
      </w:pPr>
      <w:bookmarkStart w:id="26" w:name="_Toc19525133"/>
      <w:r>
        <w:t>Ventilgruppe 1</w:t>
      </w:r>
      <w:bookmarkEnd w:id="26"/>
    </w:p>
    <w:p w:rsidR="002D20C2" w:rsidRDefault="002D20C2" w:rsidP="002D20C2">
      <w:r>
        <w:t>Die erste Ventilgruppe am Tank ist wie folgt am Signalkabel angeschlossen:</w:t>
      </w:r>
    </w:p>
    <w:p w:rsidR="002D20C2" w:rsidRDefault="002D20C2" w:rsidP="002D20C2">
      <w:r>
        <w:t>Die Stromversorgung der Ventile wird über die externe Stromversorgungsbox sichergestellt.</w:t>
      </w:r>
    </w:p>
    <w:p w:rsidR="002D20C2" w:rsidRDefault="002D20C2" w:rsidP="002D20C2">
      <w:r>
        <w:t>Die GND (-) Signale der Position und des Feedback-Signals sind bei allen drei Ventilen zusammengelegt und werden an jeweils einem Anschluss angeschlossen. Diese Kabelfarbe hierfür ist:</w:t>
      </w:r>
    </w:p>
    <w:p w:rsidR="00AB2A3D" w:rsidRDefault="00AB2A3D" w:rsidP="002D20C2"/>
    <w:p w:rsidR="002D20C2" w:rsidRPr="00AB2A3D" w:rsidRDefault="002D20C2" w:rsidP="002D20C2">
      <w:pPr>
        <w:pStyle w:val="Listenabsatz"/>
        <w:numPr>
          <w:ilvl w:val="0"/>
          <w:numId w:val="32"/>
        </w:numPr>
        <w:rPr>
          <w:b/>
        </w:rPr>
      </w:pPr>
      <w:r w:rsidRPr="00AB2A3D">
        <w:rPr>
          <w:b/>
        </w:rPr>
        <w:t>Position (GND): Weiß</w:t>
      </w:r>
    </w:p>
    <w:p w:rsidR="002D20C2" w:rsidRPr="00AB2A3D" w:rsidRDefault="002D20C2" w:rsidP="002D20C2">
      <w:pPr>
        <w:pStyle w:val="Listenabsatz"/>
        <w:numPr>
          <w:ilvl w:val="0"/>
          <w:numId w:val="32"/>
        </w:numPr>
        <w:rPr>
          <w:b/>
        </w:rPr>
      </w:pPr>
      <w:r w:rsidRPr="00AB2A3D">
        <w:rPr>
          <w:b/>
        </w:rPr>
        <w:t>Feedback (GND): Gelb</w:t>
      </w:r>
    </w:p>
    <w:p w:rsidR="002D20C2" w:rsidRDefault="002D20C2" w:rsidP="002D20C2"/>
    <w:p w:rsidR="002D20C2" w:rsidRPr="002D20C2" w:rsidRDefault="002D20C2" w:rsidP="002D20C2">
      <w:r>
        <w:t>Die Signale für Position und Feedback (+) sind wie folgt dem Kabel zugeordnet:</w:t>
      </w:r>
    </w:p>
    <w:tbl>
      <w:tblPr>
        <w:tblStyle w:val="Tabellenraster"/>
        <w:tblW w:w="0" w:type="auto"/>
        <w:tblLook w:val="04A0" w:firstRow="1" w:lastRow="0" w:firstColumn="1" w:lastColumn="0" w:noHBand="0" w:noVBand="1"/>
      </w:tblPr>
      <w:tblGrid>
        <w:gridCol w:w="3209"/>
        <w:gridCol w:w="3209"/>
        <w:gridCol w:w="3210"/>
      </w:tblGrid>
      <w:tr w:rsidR="002D20C2" w:rsidTr="002D20C2">
        <w:tc>
          <w:tcPr>
            <w:tcW w:w="3209" w:type="dxa"/>
          </w:tcPr>
          <w:p w:rsidR="002D20C2" w:rsidRPr="002D20C2" w:rsidRDefault="002D20C2" w:rsidP="002D20C2">
            <w:pPr>
              <w:rPr>
                <w:b/>
              </w:rPr>
            </w:pPr>
          </w:p>
        </w:tc>
        <w:tc>
          <w:tcPr>
            <w:tcW w:w="3209" w:type="dxa"/>
          </w:tcPr>
          <w:p w:rsidR="002D20C2" w:rsidRPr="002D20C2" w:rsidRDefault="002D20C2" w:rsidP="002D20C2">
            <w:pPr>
              <w:rPr>
                <w:b/>
              </w:rPr>
            </w:pPr>
            <w:r w:rsidRPr="002D20C2">
              <w:rPr>
                <w:b/>
              </w:rPr>
              <w:t>Signal (Aktor-Signal)</w:t>
            </w:r>
          </w:p>
        </w:tc>
        <w:tc>
          <w:tcPr>
            <w:tcW w:w="3210" w:type="dxa"/>
          </w:tcPr>
          <w:p w:rsidR="002D20C2" w:rsidRPr="002D20C2" w:rsidRDefault="002D20C2" w:rsidP="002D20C2">
            <w:pPr>
              <w:rPr>
                <w:b/>
              </w:rPr>
            </w:pPr>
            <w:r w:rsidRPr="002D20C2">
              <w:rPr>
                <w:b/>
              </w:rPr>
              <w:t>Kabelfarbe</w:t>
            </w:r>
          </w:p>
        </w:tc>
      </w:tr>
      <w:tr w:rsidR="002D20C2" w:rsidTr="002D20C2">
        <w:tc>
          <w:tcPr>
            <w:tcW w:w="3209" w:type="dxa"/>
            <w:vMerge w:val="restart"/>
          </w:tcPr>
          <w:p w:rsidR="002D20C2" w:rsidRDefault="002D20C2" w:rsidP="002D20C2">
            <w:r>
              <w:t>Ventil 1</w:t>
            </w:r>
          </w:p>
        </w:tc>
        <w:tc>
          <w:tcPr>
            <w:tcW w:w="3209" w:type="dxa"/>
          </w:tcPr>
          <w:p w:rsidR="002D20C2" w:rsidRDefault="002D20C2" w:rsidP="002D20C2">
            <w:r>
              <w:t>Position</w:t>
            </w:r>
          </w:p>
        </w:tc>
        <w:tc>
          <w:tcPr>
            <w:tcW w:w="3210" w:type="dxa"/>
          </w:tcPr>
          <w:p w:rsidR="002D20C2" w:rsidRDefault="002D20C2" w:rsidP="002D20C2">
            <w:r>
              <w:t>Grün</w:t>
            </w:r>
          </w:p>
        </w:tc>
      </w:tr>
      <w:tr w:rsidR="002D20C2" w:rsidTr="002D20C2">
        <w:tc>
          <w:tcPr>
            <w:tcW w:w="3209" w:type="dxa"/>
            <w:vMerge/>
          </w:tcPr>
          <w:p w:rsidR="002D20C2" w:rsidRDefault="002D20C2" w:rsidP="002D20C2"/>
        </w:tc>
        <w:tc>
          <w:tcPr>
            <w:tcW w:w="3209" w:type="dxa"/>
          </w:tcPr>
          <w:p w:rsidR="002D20C2" w:rsidRDefault="002D20C2" w:rsidP="002D20C2">
            <w:r>
              <w:t>Feedback</w:t>
            </w:r>
          </w:p>
        </w:tc>
        <w:tc>
          <w:tcPr>
            <w:tcW w:w="3210" w:type="dxa"/>
          </w:tcPr>
          <w:p w:rsidR="002D20C2" w:rsidRDefault="002D20C2" w:rsidP="002D20C2">
            <w:r>
              <w:t>Rosa (hell)</w:t>
            </w:r>
          </w:p>
        </w:tc>
      </w:tr>
      <w:tr w:rsidR="002D20C2" w:rsidTr="002D20C2">
        <w:tc>
          <w:tcPr>
            <w:tcW w:w="3209" w:type="dxa"/>
            <w:vMerge w:val="restart"/>
          </w:tcPr>
          <w:p w:rsidR="002D20C2" w:rsidRDefault="002D20C2" w:rsidP="002D20C2">
            <w:r>
              <w:t>Ventil 2</w:t>
            </w:r>
          </w:p>
        </w:tc>
        <w:tc>
          <w:tcPr>
            <w:tcW w:w="3209" w:type="dxa"/>
          </w:tcPr>
          <w:p w:rsidR="002D20C2" w:rsidRDefault="002D20C2" w:rsidP="002D20C2">
            <w:r>
              <w:t>Position (Aktor-Signal)</w:t>
            </w:r>
          </w:p>
        </w:tc>
        <w:tc>
          <w:tcPr>
            <w:tcW w:w="3210" w:type="dxa"/>
          </w:tcPr>
          <w:p w:rsidR="002D20C2" w:rsidRDefault="002D20C2" w:rsidP="002D20C2">
            <w:r>
              <w:t>Blau</w:t>
            </w:r>
          </w:p>
        </w:tc>
      </w:tr>
      <w:tr w:rsidR="002D20C2" w:rsidTr="002D20C2">
        <w:tc>
          <w:tcPr>
            <w:tcW w:w="3209" w:type="dxa"/>
            <w:vMerge/>
          </w:tcPr>
          <w:p w:rsidR="002D20C2" w:rsidRDefault="002D20C2" w:rsidP="002D20C2"/>
        </w:tc>
        <w:tc>
          <w:tcPr>
            <w:tcW w:w="3209" w:type="dxa"/>
          </w:tcPr>
          <w:p w:rsidR="002D20C2" w:rsidRDefault="002D20C2" w:rsidP="002D20C2">
            <w:r>
              <w:t>Feedback</w:t>
            </w:r>
          </w:p>
        </w:tc>
        <w:tc>
          <w:tcPr>
            <w:tcW w:w="3210" w:type="dxa"/>
          </w:tcPr>
          <w:p w:rsidR="002D20C2" w:rsidRDefault="002D20C2" w:rsidP="002D20C2">
            <w:r>
              <w:t>Violett</w:t>
            </w:r>
          </w:p>
        </w:tc>
      </w:tr>
      <w:tr w:rsidR="002D20C2" w:rsidTr="002D20C2">
        <w:tc>
          <w:tcPr>
            <w:tcW w:w="3209" w:type="dxa"/>
            <w:vMerge w:val="restart"/>
          </w:tcPr>
          <w:p w:rsidR="002D20C2" w:rsidRDefault="002D20C2" w:rsidP="002D20C2">
            <w:r>
              <w:t>Ventil 3</w:t>
            </w:r>
          </w:p>
        </w:tc>
        <w:tc>
          <w:tcPr>
            <w:tcW w:w="3209" w:type="dxa"/>
          </w:tcPr>
          <w:p w:rsidR="002D20C2" w:rsidRDefault="002D20C2" w:rsidP="002D20C2">
            <w:r>
              <w:t>Position (Aktor-Signal)</w:t>
            </w:r>
          </w:p>
        </w:tc>
        <w:tc>
          <w:tcPr>
            <w:tcW w:w="3210" w:type="dxa"/>
          </w:tcPr>
          <w:p w:rsidR="002D20C2" w:rsidRDefault="002D20C2" w:rsidP="002D20C2">
            <w:r>
              <w:t>Braun</w:t>
            </w:r>
          </w:p>
        </w:tc>
      </w:tr>
      <w:tr w:rsidR="002D20C2" w:rsidTr="002D20C2">
        <w:tc>
          <w:tcPr>
            <w:tcW w:w="3209" w:type="dxa"/>
            <w:vMerge/>
          </w:tcPr>
          <w:p w:rsidR="002D20C2" w:rsidRDefault="002D20C2" w:rsidP="002D20C2"/>
        </w:tc>
        <w:tc>
          <w:tcPr>
            <w:tcW w:w="3209" w:type="dxa"/>
          </w:tcPr>
          <w:p w:rsidR="002D20C2" w:rsidRDefault="002D20C2" w:rsidP="002D20C2">
            <w:r>
              <w:t>Feedback</w:t>
            </w:r>
          </w:p>
        </w:tc>
        <w:tc>
          <w:tcPr>
            <w:tcW w:w="3210" w:type="dxa"/>
          </w:tcPr>
          <w:p w:rsidR="002D20C2" w:rsidRDefault="002D20C2" w:rsidP="002D20C2">
            <w:r>
              <w:t>Grau</w:t>
            </w:r>
          </w:p>
        </w:tc>
      </w:tr>
    </w:tbl>
    <w:p w:rsidR="002D20C2" w:rsidRDefault="002D20C2" w:rsidP="002D20C2"/>
    <w:p w:rsidR="00336D00" w:rsidRPr="00290CF2" w:rsidRDefault="00336D00" w:rsidP="002D20C2">
      <w:pPr>
        <w:rPr>
          <w:b/>
        </w:rPr>
      </w:pPr>
      <w:r w:rsidRPr="00290CF2">
        <w:rPr>
          <w:b/>
        </w:rPr>
        <w:t>Bei 0 V Stellsignal fahren die Ventile zu, d.h. für einen offenen Durchgang müssen die Ventile kontinuierlich mit 10 V beaufschlagt werden.</w:t>
      </w:r>
    </w:p>
    <w:p w:rsidR="00336D00" w:rsidRDefault="00336D00" w:rsidP="002D20C2"/>
    <w:p w:rsidR="00B56D0F" w:rsidRDefault="00B56D0F" w:rsidP="00B56D0F">
      <w:pPr>
        <w:pStyle w:val="berschrift4"/>
      </w:pPr>
      <w:bookmarkStart w:id="27" w:name="_Toc19525134"/>
      <w:r>
        <w:t>Anschluss an NI-Messboxen</w:t>
      </w:r>
      <w:bookmarkEnd w:id="27"/>
    </w:p>
    <w:p w:rsidR="00B56D0F" w:rsidRDefault="00B56D0F" w:rsidP="002D20C2"/>
    <w:p w:rsidR="0079046A" w:rsidRDefault="0079046A" w:rsidP="0079046A">
      <w:pPr>
        <w:pStyle w:val="berschrift3"/>
      </w:pPr>
      <w:bookmarkStart w:id="28" w:name="_Toc19525135"/>
      <w:r>
        <w:t>Ventilgruppe 2</w:t>
      </w:r>
      <w:bookmarkEnd w:id="28"/>
    </w:p>
    <w:p w:rsidR="0079046A" w:rsidRDefault="0079046A" w:rsidP="0079046A">
      <w:r>
        <w:t>Die zweite Ventilgruppe befindet sich an den Abflüssen.</w:t>
      </w:r>
      <w:r w:rsidR="001941DC">
        <w:t xml:space="preserve"> Sie besteht auf zwei Ventilen, die einzeln betätigt werden können. Sämtliche Ventile werden mit Hilfe der externen 24 V DC Versorgungsbox versorgt. </w:t>
      </w:r>
    </w:p>
    <w:p w:rsidR="001941DC" w:rsidRDefault="001941DC" w:rsidP="0079046A">
      <w:r>
        <w:t xml:space="preserve">Die GND (-) Kabel des Positions- und Feedback-Signals sind ebenfalls, wie in Gruppe ein zusammengelegt. </w:t>
      </w:r>
    </w:p>
    <w:p w:rsidR="001941DC" w:rsidRDefault="001941DC" w:rsidP="001941DC">
      <w:r>
        <w:t>Diese Kabelfarbe hierfür ist:</w:t>
      </w:r>
    </w:p>
    <w:p w:rsidR="001941DC" w:rsidRDefault="001941DC" w:rsidP="001941DC"/>
    <w:p w:rsidR="001941DC" w:rsidRPr="00AB2A3D" w:rsidRDefault="001941DC" w:rsidP="001941DC">
      <w:pPr>
        <w:pStyle w:val="Listenabsatz"/>
        <w:numPr>
          <w:ilvl w:val="0"/>
          <w:numId w:val="32"/>
        </w:numPr>
        <w:rPr>
          <w:b/>
        </w:rPr>
      </w:pPr>
      <w:r w:rsidRPr="00AB2A3D">
        <w:rPr>
          <w:b/>
        </w:rPr>
        <w:t>Position (GND): Weiß</w:t>
      </w:r>
    </w:p>
    <w:p w:rsidR="001941DC" w:rsidRDefault="001941DC" w:rsidP="001941DC">
      <w:pPr>
        <w:pStyle w:val="Listenabsatz"/>
        <w:numPr>
          <w:ilvl w:val="0"/>
          <w:numId w:val="32"/>
        </w:numPr>
        <w:rPr>
          <w:b/>
        </w:rPr>
      </w:pPr>
      <w:r w:rsidRPr="00AB2A3D">
        <w:rPr>
          <w:b/>
        </w:rPr>
        <w:t>Feedback (GND): Gelb</w:t>
      </w:r>
    </w:p>
    <w:p w:rsidR="001941DC" w:rsidRPr="00AB2A3D" w:rsidRDefault="001941DC" w:rsidP="001941DC">
      <w:pPr>
        <w:pStyle w:val="Listenabsatz"/>
        <w:rPr>
          <w:b/>
        </w:rPr>
      </w:pPr>
    </w:p>
    <w:p w:rsidR="001941DC" w:rsidRPr="002D20C2" w:rsidRDefault="001941DC" w:rsidP="001941DC">
      <w:r>
        <w:t>Die Signale für Position und Feedback (+) sind wie folgt dem Kabel zugeordnet:</w:t>
      </w:r>
    </w:p>
    <w:tbl>
      <w:tblPr>
        <w:tblStyle w:val="Tabellenraster"/>
        <w:tblW w:w="0" w:type="auto"/>
        <w:tblLook w:val="04A0" w:firstRow="1" w:lastRow="0" w:firstColumn="1" w:lastColumn="0" w:noHBand="0" w:noVBand="1"/>
      </w:tblPr>
      <w:tblGrid>
        <w:gridCol w:w="3209"/>
        <w:gridCol w:w="3209"/>
        <w:gridCol w:w="3210"/>
      </w:tblGrid>
      <w:tr w:rsidR="001941DC" w:rsidTr="0063443B">
        <w:tc>
          <w:tcPr>
            <w:tcW w:w="3209" w:type="dxa"/>
          </w:tcPr>
          <w:p w:rsidR="001941DC" w:rsidRPr="002D20C2" w:rsidRDefault="001941DC" w:rsidP="0063443B">
            <w:pPr>
              <w:rPr>
                <w:b/>
              </w:rPr>
            </w:pPr>
          </w:p>
        </w:tc>
        <w:tc>
          <w:tcPr>
            <w:tcW w:w="3209" w:type="dxa"/>
          </w:tcPr>
          <w:p w:rsidR="001941DC" w:rsidRPr="002D20C2" w:rsidRDefault="001941DC" w:rsidP="0063443B">
            <w:pPr>
              <w:rPr>
                <w:b/>
              </w:rPr>
            </w:pPr>
            <w:r w:rsidRPr="002D20C2">
              <w:rPr>
                <w:b/>
              </w:rPr>
              <w:t>Signal (Aktor-Signal)</w:t>
            </w:r>
          </w:p>
        </w:tc>
        <w:tc>
          <w:tcPr>
            <w:tcW w:w="3210" w:type="dxa"/>
          </w:tcPr>
          <w:p w:rsidR="001941DC" w:rsidRPr="002D20C2" w:rsidRDefault="001941DC" w:rsidP="0063443B">
            <w:pPr>
              <w:rPr>
                <w:b/>
              </w:rPr>
            </w:pPr>
            <w:r w:rsidRPr="002D20C2">
              <w:rPr>
                <w:b/>
              </w:rPr>
              <w:t>Kabelfarbe</w:t>
            </w:r>
          </w:p>
        </w:tc>
      </w:tr>
      <w:tr w:rsidR="001941DC" w:rsidTr="0063443B">
        <w:tc>
          <w:tcPr>
            <w:tcW w:w="3209" w:type="dxa"/>
            <w:vMerge w:val="restart"/>
          </w:tcPr>
          <w:p w:rsidR="001941DC" w:rsidRDefault="001941DC" w:rsidP="0063443B">
            <w:r>
              <w:t>Ventil 1</w:t>
            </w:r>
          </w:p>
        </w:tc>
        <w:tc>
          <w:tcPr>
            <w:tcW w:w="3209" w:type="dxa"/>
          </w:tcPr>
          <w:p w:rsidR="001941DC" w:rsidRDefault="001941DC" w:rsidP="0063443B">
            <w:r>
              <w:t>Position</w:t>
            </w:r>
          </w:p>
        </w:tc>
        <w:tc>
          <w:tcPr>
            <w:tcW w:w="3210" w:type="dxa"/>
          </w:tcPr>
          <w:p w:rsidR="001941DC" w:rsidRDefault="001941DC" w:rsidP="0063443B">
            <w:r>
              <w:t>Grün</w:t>
            </w:r>
          </w:p>
        </w:tc>
      </w:tr>
      <w:tr w:rsidR="001941DC" w:rsidTr="0063443B">
        <w:tc>
          <w:tcPr>
            <w:tcW w:w="3209" w:type="dxa"/>
            <w:vMerge/>
          </w:tcPr>
          <w:p w:rsidR="001941DC" w:rsidRDefault="001941DC" w:rsidP="0063443B"/>
        </w:tc>
        <w:tc>
          <w:tcPr>
            <w:tcW w:w="3209" w:type="dxa"/>
          </w:tcPr>
          <w:p w:rsidR="001941DC" w:rsidRDefault="001941DC" w:rsidP="0063443B">
            <w:r>
              <w:t>Feedback</w:t>
            </w:r>
          </w:p>
        </w:tc>
        <w:tc>
          <w:tcPr>
            <w:tcW w:w="3210" w:type="dxa"/>
          </w:tcPr>
          <w:p w:rsidR="001941DC" w:rsidRDefault="001941DC" w:rsidP="0063443B">
            <w:r>
              <w:t>Rosa (hell)</w:t>
            </w:r>
          </w:p>
        </w:tc>
      </w:tr>
      <w:tr w:rsidR="001941DC" w:rsidTr="0063443B">
        <w:tc>
          <w:tcPr>
            <w:tcW w:w="3209" w:type="dxa"/>
            <w:vMerge w:val="restart"/>
          </w:tcPr>
          <w:p w:rsidR="001941DC" w:rsidRDefault="001941DC" w:rsidP="0063443B">
            <w:r>
              <w:t>Ventil 2</w:t>
            </w:r>
          </w:p>
        </w:tc>
        <w:tc>
          <w:tcPr>
            <w:tcW w:w="3209" w:type="dxa"/>
          </w:tcPr>
          <w:p w:rsidR="001941DC" w:rsidRDefault="001941DC" w:rsidP="0063443B">
            <w:r>
              <w:t>Position (Aktor-Signal)</w:t>
            </w:r>
          </w:p>
        </w:tc>
        <w:tc>
          <w:tcPr>
            <w:tcW w:w="3210" w:type="dxa"/>
          </w:tcPr>
          <w:p w:rsidR="001941DC" w:rsidRDefault="001941DC" w:rsidP="0063443B">
            <w:r>
              <w:t>Blau</w:t>
            </w:r>
          </w:p>
        </w:tc>
      </w:tr>
      <w:tr w:rsidR="001941DC" w:rsidTr="0063443B">
        <w:tc>
          <w:tcPr>
            <w:tcW w:w="3209" w:type="dxa"/>
            <w:vMerge/>
          </w:tcPr>
          <w:p w:rsidR="001941DC" w:rsidRDefault="001941DC" w:rsidP="0063443B"/>
        </w:tc>
        <w:tc>
          <w:tcPr>
            <w:tcW w:w="3209" w:type="dxa"/>
          </w:tcPr>
          <w:p w:rsidR="001941DC" w:rsidRDefault="001941DC" w:rsidP="0063443B">
            <w:r>
              <w:t>Feedback</w:t>
            </w:r>
          </w:p>
        </w:tc>
        <w:tc>
          <w:tcPr>
            <w:tcW w:w="3210" w:type="dxa"/>
          </w:tcPr>
          <w:p w:rsidR="001941DC" w:rsidRDefault="001941DC" w:rsidP="0063443B">
            <w:r>
              <w:t>Violett</w:t>
            </w:r>
          </w:p>
        </w:tc>
      </w:tr>
    </w:tbl>
    <w:p w:rsidR="001941DC" w:rsidRDefault="001941DC" w:rsidP="001941DC"/>
    <w:p w:rsidR="001941DC" w:rsidRDefault="001941DC" w:rsidP="00812857">
      <w:pPr>
        <w:rPr>
          <w:b/>
        </w:rPr>
      </w:pPr>
      <w:r w:rsidRPr="00290CF2">
        <w:rPr>
          <w:b/>
        </w:rPr>
        <w:t>Bei 0 V Stellsignal fahren die Ventile zu, d.h. für einen offenen Durchgang müssen die Ventile kontinuierlich mit 10 V beaufschlagt werden.</w:t>
      </w:r>
    </w:p>
    <w:p w:rsidR="003901BD" w:rsidRPr="00290CF2" w:rsidRDefault="003901BD" w:rsidP="00812857">
      <w:pPr>
        <w:rPr>
          <w:b/>
        </w:rPr>
      </w:pPr>
    </w:p>
    <w:p w:rsidR="001941DC" w:rsidRDefault="003901BD" w:rsidP="0079046A">
      <w:r>
        <w:t>Die Stromversorgung der Ventilgruppe 2 ist wie folgt:</w:t>
      </w:r>
    </w:p>
    <w:p w:rsidR="003901BD" w:rsidRDefault="003901BD" w:rsidP="003901BD">
      <w:pPr>
        <w:pStyle w:val="Listenabsatz"/>
        <w:numPr>
          <w:ilvl w:val="0"/>
          <w:numId w:val="33"/>
        </w:numPr>
      </w:pPr>
      <w:r>
        <w:t>Kabel mit Bezeichnung</w:t>
      </w:r>
      <w:r w:rsidR="009A1116">
        <w:t xml:space="preserve"> 3 </w:t>
      </w:r>
      <w:r>
        <w:t>ist</w:t>
      </w:r>
      <w:r w:rsidR="009A1116">
        <w:t xml:space="preserve"> GND</w:t>
      </w:r>
    </w:p>
    <w:p w:rsidR="00F056E1" w:rsidRDefault="003901BD" w:rsidP="003901BD">
      <w:pPr>
        <w:pStyle w:val="Listenabsatz"/>
        <w:numPr>
          <w:ilvl w:val="0"/>
          <w:numId w:val="33"/>
        </w:numPr>
      </w:pPr>
      <w:r>
        <w:t xml:space="preserve">Kabel mit Bezeichnung </w:t>
      </w:r>
      <w:r w:rsidR="009A1116">
        <w:t xml:space="preserve">4 </w:t>
      </w:r>
      <w:r>
        <w:t xml:space="preserve"> ist </w:t>
      </w:r>
      <w:r w:rsidR="009A1116">
        <w:t>+24V</w:t>
      </w:r>
    </w:p>
    <w:p w:rsidR="009A1116" w:rsidRDefault="00F056E1" w:rsidP="00F056E1">
      <w:pPr>
        <w:spacing w:before="0" w:after="0" w:line="240" w:lineRule="auto"/>
        <w:jc w:val="left"/>
      </w:pPr>
      <w:r>
        <w:br w:type="page"/>
      </w:r>
    </w:p>
    <w:p w:rsidR="00F056E1" w:rsidRDefault="00F056E1" w:rsidP="00F056E1">
      <w:pPr>
        <w:pStyle w:val="berschrift1"/>
      </w:pPr>
      <w:r>
        <w:lastRenderedPageBreak/>
        <w:t>Reglerauslegung</w:t>
      </w:r>
    </w:p>
    <w:p w:rsidR="00F056E1" w:rsidRPr="006675E8" w:rsidRDefault="00F056E1" w:rsidP="00F056E1"/>
    <w:p w:rsidR="00F056E1" w:rsidRDefault="00F056E1" w:rsidP="00F056E1">
      <w:r>
        <w:t xml:space="preserve">Die Regelgröße ist das Spannungssignale der Drucksensoren. Als Regler wird PID von simple-pid </w:t>
      </w:r>
      <w:r>
        <w:rPr>
          <w:rStyle w:val="Funotenzeichen"/>
        </w:rPr>
        <w:footnoteReference w:id="1"/>
      </w:r>
      <w:r>
        <w:t>verwendet. Bei einem diskreten Regler ist es, laut der Doku von simple-pid, wichtig eine konstante Abtastrate zu wählen. Außerdem können Limits für die Stellgröße festgelegt werden.</w:t>
      </w:r>
    </w:p>
    <w:p w:rsidR="00F056E1" w:rsidRDefault="00F056E1" w:rsidP="00F056E1"/>
    <w:p w:rsidR="00F056E1" w:rsidRPr="006675E8" w:rsidRDefault="00F056E1" w:rsidP="00F056E1">
      <w:pPr>
        <w:rPr>
          <w:b/>
        </w:rPr>
      </w:pPr>
      <w:r w:rsidRPr="006675E8">
        <w:rPr>
          <w:b/>
        </w:rPr>
        <w:t>pid = PID(kp,ki,kd,setpoint)</w:t>
      </w:r>
    </w:p>
    <w:p w:rsidR="00F056E1" w:rsidRPr="00594C3E" w:rsidRDefault="00F056E1" w:rsidP="00F056E1">
      <w:pPr>
        <w:rPr>
          <w:b/>
          <w:lang w:val="en-US"/>
        </w:rPr>
      </w:pPr>
      <w:r w:rsidRPr="00594C3E">
        <w:rPr>
          <w:b/>
          <w:lang w:val="en-US"/>
        </w:rPr>
        <w:t>pid.output_limits = (6, 10)</w:t>
      </w:r>
    </w:p>
    <w:p w:rsidR="00F056E1" w:rsidRPr="00594C3E" w:rsidRDefault="00F056E1" w:rsidP="00F056E1">
      <w:pPr>
        <w:rPr>
          <w:b/>
          <w:lang w:val="en-US"/>
        </w:rPr>
      </w:pPr>
      <w:r w:rsidRPr="00594C3E">
        <w:rPr>
          <w:b/>
          <w:lang w:val="en-US"/>
        </w:rPr>
        <w:t>pid.sample_time = 0.01</w:t>
      </w:r>
    </w:p>
    <w:p w:rsidR="00F056E1" w:rsidRPr="00594C3E" w:rsidRDefault="00F056E1" w:rsidP="00F056E1">
      <w:pPr>
        <w:rPr>
          <w:lang w:val="en-US"/>
        </w:rPr>
      </w:pPr>
    </w:p>
    <w:p w:rsidR="00F056E1" w:rsidRDefault="00F056E1" w:rsidP="00F056E1">
      <w:r>
        <w:t>Die Stellgröße wird nach festlegen des Sollwerts/ setpoint und der Reglerparameter über</w:t>
      </w:r>
    </w:p>
    <w:p w:rsidR="00F056E1" w:rsidRDefault="00F056E1" w:rsidP="00F056E1">
      <w:r>
        <w:t>Stellgröße = pid(Messwert)</w:t>
      </w:r>
    </w:p>
    <w:p w:rsidR="00F056E1" w:rsidRDefault="00F056E1" w:rsidP="00F056E1">
      <w:r>
        <w:t>berechnet.</w:t>
      </w:r>
    </w:p>
    <w:p w:rsidR="00F056E1" w:rsidRDefault="00F056E1" w:rsidP="00F056E1"/>
    <w:p w:rsidR="00F056E1" w:rsidRDefault="00F056E1" w:rsidP="00F056E1">
      <w:r>
        <w:t>Die Stellgröße ist in diesem Fall auch ein Spannungssignal und reicht von 0 bis 10V. Man möchte die Stellgröße möglichst gut ausnutzen, um einen möglichst schnellen Regler zu erhalten.</w:t>
      </w:r>
    </w:p>
    <w:p w:rsidR="00F056E1" w:rsidRDefault="00F056E1" w:rsidP="00F056E1">
      <w:r>
        <w:t>Als Erstes habe ich nur den P-Anteil betrachtet. Bei dem gewählten Sollwert (setpoint = 0.0105) habe ich kp so gewählt, dass die Stellgröße 10V beträgt bis zu einem Messwert von ca. 80% des Sollwerts.</w:t>
      </w:r>
    </w:p>
    <w:p w:rsidR="00F056E1" w:rsidRDefault="00F056E1" w:rsidP="00F056E1">
      <w:r>
        <w:t>Gefordert wird damit:</w:t>
      </w:r>
    </w:p>
    <w:p w:rsidR="00F056E1" w:rsidRDefault="00F056E1" w:rsidP="00F056E1"/>
    <w:p w:rsidR="00F056E1" w:rsidRDefault="00F056E1" w:rsidP="00F056E1">
      <w:r>
        <w:t>pid(0.8*setpoint) != 10V</w:t>
      </w:r>
    </w:p>
    <w:p w:rsidR="00F056E1" w:rsidRDefault="00F056E1" w:rsidP="00F056E1"/>
    <w:p w:rsidR="00F056E1" w:rsidRDefault="00F056E1" w:rsidP="00F056E1">
      <w:r>
        <w:t>Kp habe ich in der Folge erhöht, bis diese Forderung erreicht wurde.</w:t>
      </w:r>
    </w:p>
    <w:p w:rsidR="00F056E1" w:rsidRDefault="00F056E1" w:rsidP="00F056E1">
      <w:r>
        <w:t>In vorherigen Versuchen wurde ermittelt, welche Spannung nötig ist, um den Pegelstand annähernd konstant zu halten. Dann habe ich kp so ausgewählt, dass wenn der Messwert ungefähr den Zielwert (ca. 2% Abweichung) erreicht, dieser Spannungswert erreicht wird.</w:t>
      </w:r>
    </w:p>
    <w:p w:rsidR="001941DC" w:rsidRDefault="00F056E1" w:rsidP="00F056E1">
      <w:r>
        <w:t>Als Nächstes wurde ki und kd experimentell eingestellt.</w:t>
      </w:r>
    </w:p>
    <w:p w:rsidR="00856E83" w:rsidRDefault="00856E83">
      <w:pPr>
        <w:spacing w:before="0" w:after="0" w:line="240" w:lineRule="auto"/>
        <w:jc w:val="left"/>
      </w:pPr>
      <w:r>
        <w:br w:type="page"/>
      </w:r>
    </w:p>
    <w:p w:rsidR="005C3FAF" w:rsidRDefault="005C3FAF" w:rsidP="00F056E1"/>
    <w:p w:rsidR="005C3FAF" w:rsidRDefault="005C3FAF" w:rsidP="005C3FAF">
      <w:pPr>
        <w:pStyle w:val="berschrift1"/>
      </w:pPr>
      <w:r>
        <w:t>Ausführung des Codes für V1</w:t>
      </w:r>
    </w:p>
    <w:p w:rsidR="00856E83" w:rsidRDefault="00856E83" w:rsidP="00856E83">
      <w:r>
        <w:t>Prinzipieller Aufbau besteht aus drei Jupyter-Notebooks:</w:t>
      </w:r>
    </w:p>
    <w:p w:rsidR="00856E83" w:rsidRDefault="00856E83" w:rsidP="00856E83"/>
    <w:p w:rsidR="00856E83" w:rsidRPr="00856E83" w:rsidRDefault="00856E83" w:rsidP="00856E83">
      <w:r w:rsidRPr="00856E83">
        <w:rPr>
          <w:b/>
          <w:bCs/>
        </w:rPr>
        <w:t>Steuerung_Experiment1bc</w:t>
      </w:r>
    </w:p>
    <w:p w:rsidR="00856E83" w:rsidRPr="00856E83" w:rsidRDefault="00856E83" w:rsidP="00856E83">
      <w:r w:rsidRPr="00856E83">
        <w:t xml:space="preserve">- Starten des Experiments in Experiment1bc ist nur Möglich, wenn hier </w:t>
      </w:r>
      <w:r w:rsidRPr="00856E83">
        <w:rPr>
          <w:b/>
          <w:bCs/>
        </w:rPr>
        <w:t>stop</w:t>
      </w:r>
      <w:r w:rsidRPr="00856E83">
        <w:t xml:space="preserve"> auf 0 gesetzt wurde</w:t>
      </w:r>
    </w:p>
    <w:p w:rsidR="00EB1745" w:rsidRDefault="00EB1745" w:rsidP="00856E83">
      <w:pPr>
        <w:rPr>
          <w:b/>
          <w:bCs/>
        </w:rPr>
      </w:pPr>
    </w:p>
    <w:p w:rsidR="00856E83" w:rsidRPr="00856E83" w:rsidRDefault="00856E83" w:rsidP="00856E83">
      <w:r w:rsidRPr="00856E83">
        <w:rPr>
          <w:b/>
          <w:bCs/>
        </w:rPr>
        <w:t>Ventilsteuerung_Tim</w:t>
      </w:r>
    </w:p>
    <w:p w:rsidR="009D1B87" w:rsidRPr="00856E83" w:rsidRDefault="00EB1745" w:rsidP="00856E83">
      <w:pPr>
        <w:numPr>
          <w:ilvl w:val="0"/>
          <w:numId w:val="35"/>
        </w:numPr>
      </w:pPr>
      <w:r w:rsidRPr="00856E83">
        <w:t>Öffnen und Schließen des pneumatischen Ventils</w:t>
      </w:r>
    </w:p>
    <w:p w:rsidR="00EB1745" w:rsidRDefault="00EB1745" w:rsidP="00EB1745">
      <w:pPr>
        <w:numPr>
          <w:ilvl w:val="0"/>
          <w:numId w:val="35"/>
        </w:numPr>
      </w:pPr>
      <w:r w:rsidRPr="00856E83">
        <w:t xml:space="preserve"> Generierung der Störung</w:t>
      </w:r>
    </w:p>
    <w:p w:rsidR="00EB1745" w:rsidRDefault="00EB1745" w:rsidP="00EB1745"/>
    <w:p w:rsidR="00856E83" w:rsidRPr="00856E83" w:rsidRDefault="00856E83" w:rsidP="00EB1745">
      <w:r w:rsidRPr="00EB1745">
        <w:rPr>
          <w:b/>
          <w:bCs/>
        </w:rPr>
        <w:t>Experiment1bc</w:t>
      </w:r>
    </w:p>
    <w:p w:rsidR="00856E83" w:rsidRPr="00856E83" w:rsidRDefault="00856E83" w:rsidP="00856E83">
      <w:pPr>
        <w:numPr>
          <w:ilvl w:val="0"/>
          <w:numId w:val="35"/>
        </w:numPr>
      </w:pPr>
      <w:r w:rsidRPr="00856E83">
        <w:t>- Regelung des Füllstands</w:t>
      </w:r>
    </w:p>
    <w:p w:rsidR="00856E83" w:rsidRPr="00856E83" w:rsidRDefault="00856E83" w:rsidP="00856E83">
      <w:pPr>
        <w:numPr>
          <w:ilvl w:val="0"/>
          <w:numId w:val="35"/>
        </w:numPr>
      </w:pPr>
      <w:r w:rsidRPr="00856E83">
        <w:t>- Speichern der Daten</w:t>
      </w:r>
    </w:p>
    <w:p w:rsidR="00856E83" w:rsidRDefault="00856E83" w:rsidP="00856E83"/>
    <w:p w:rsidR="00856E83" w:rsidRDefault="00856E83" w:rsidP="00856E83"/>
    <w:p w:rsidR="00856E83" w:rsidRPr="00856E83" w:rsidRDefault="00856E83" w:rsidP="00856E83"/>
    <w:tbl>
      <w:tblPr>
        <w:tblStyle w:val="Tabellenraster"/>
        <w:tblW w:w="0" w:type="auto"/>
        <w:tblLook w:val="04A0" w:firstRow="1" w:lastRow="0" w:firstColumn="1" w:lastColumn="0" w:noHBand="0" w:noVBand="1"/>
      </w:tblPr>
      <w:tblGrid>
        <w:gridCol w:w="2908"/>
        <w:gridCol w:w="2556"/>
        <w:gridCol w:w="2556"/>
      </w:tblGrid>
      <w:tr w:rsidR="00856E83" w:rsidTr="00856E83">
        <w:tc>
          <w:tcPr>
            <w:tcW w:w="2908" w:type="dxa"/>
          </w:tcPr>
          <w:p w:rsidR="00856E83" w:rsidRDefault="00856E83" w:rsidP="005C3FAF"/>
          <w:p w:rsidR="00856E83" w:rsidRPr="00856E83" w:rsidRDefault="00856E83" w:rsidP="00856E83">
            <w:r w:rsidRPr="00856E83">
              <w:rPr>
                <w:noProof/>
              </w:rPr>
              <w:drawing>
                <wp:inline distT="0" distB="0" distL="0" distR="0" wp14:anchorId="353C8BE5" wp14:editId="6ECFA4A2">
                  <wp:extent cx="1485748" cy="1485748"/>
                  <wp:effectExtent l="0" t="0" r="635" b="0"/>
                  <wp:docPr id="17" name="Inhaltsplatzhalt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nhaltsplatzhalter 3"/>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485748" cy="1485748"/>
                          </a:xfrm>
                          <a:prstGeom prst="rect">
                            <a:avLst/>
                          </a:prstGeom>
                        </pic:spPr>
                      </pic:pic>
                    </a:graphicData>
                  </a:graphic>
                </wp:inline>
              </w:drawing>
            </w:r>
            <w:r w:rsidRPr="00856E83">
              <w:rPr>
                <w:b/>
                <w:bCs/>
              </w:rPr>
              <w:t xml:space="preserve"> Steuerung_Experiment1bc</w:t>
            </w:r>
          </w:p>
          <w:p w:rsidR="00856E83" w:rsidRDefault="00856E83" w:rsidP="005C3FAF"/>
        </w:tc>
        <w:tc>
          <w:tcPr>
            <w:tcW w:w="2556" w:type="dxa"/>
          </w:tcPr>
          <w:p w:rsidR="00856E83" w:rsidRDefault="00856E83" w:rsidP="00856E83">
            <w:pPr>
              <w:rPr>
                <w:b/>
                <w:bCs/>
              </w:rPr>
            </w:pPr>
          </w:p>
          <w:p w:rsidR="00856E83" w:rsidRPr="00856E83" w:rsidRDefault="00856E83" w:rsidP="00856E83">
            <w:r w:rsidRPr="00856E83">
              <w:rPr>
                <w:noProof/>
              </w:rPr>
              <w:drawing>
                <wp:inline distT="0" distB="0" distL="0" distR="0" wp14:anchorId="37C00D8E" wp14:editId="5DD4C6A4">
                  <wp:extent cx="1485748" cy="1485748"/>
                  <wp:effectExtent l="0" t="0" r="635" b="0"/>
                  <wp:docPr id="18" name="Inhaltsplatzhalt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nhaltsplatzhalter 3"/>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485748" cy="1485748"/>
                          </a:xfrm>
                          <a:prstGeom prst="rect">
                            <a:avLst/>
                          </a:prstGeom>
                        </pic:spPr>
                      </pic:pic>
                    </a:graphicData>
                  </a:graphic>
                </wp:inline>
              </w:drawing>
            </w:r>
            <w:r w:rsidRPr="00856E83">
              <w:rPr>
                <w:b/>
                <w:bCs/>
              </w:rPr>
              <w:t>Ventilsteuerung_Tim</w:t>
            </w:r>
          </w:p>
          <w:p w:rsidR="00856E83" w:rsidRDefault="00856E83" w:rsidP="005C3FAF"/>
        </w:tc>
        <w:tc>
          <w:tcPr>
            <w:tcW w:w="2082" w:type="dxa"/>
          </w:tcPr>
          <w:p w:rsidR="00856E83" w:rsidRDefault="00856E83" w:rsidP="005C3FAF"/>
          <w:p w:rsidR="00856E83" w:rsidRDefault="00856E83" w:rsidP="005C3FAF">
            <w:r w:rsidRPr="00856E83">
              <w:rPr>
                <w:noProof/>
              </w:rPr>
              <w:drawing>
                <wp:inline distT="0" distB="0" distL="0" distR="0" wp14:anchorId="37C00D8E" wp14:editId="5DD4C6A4">
                  <wp:extent cx="1485748" cy="1485748"/>
                  <wp:effectExtent l="0" t="0" r="635" b="0"/>
                  <wp:docPr id="19" name="Inhaltsplatzhalt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nhaltsplatzhalter 3"/>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485748" cy="1485748"/>
                          </a:xfrm>
                          <a:prstGeom prst="rect">
                            <a:avLst/>
                          </a:prstGeom>
                        </pic:spPr>
                      </pic:pic>
                    </a:graphicData>
                  </a:graphic>
                </wp:inline>
              </w:drawing>
            </w:r>
          </w:p>
          <w:p w:rsidR="00856E83" w:rsidRPr="00856E83" w:rsidRDefault="00856E83" w:rsidP="00856E83">
            <w:r w:rsidRPr="00856E83">
              <w:rPr>
                <w:b/>
                <w:bCs/>
              </w:rPr>
              <w:t>Experiment1bc</w:t>
            </w:r>
          </w:p>
          <w:p w:rsidR="00856E83" w:rsidRDefault="00856E83" w:rsidP="005C3FAF"/>
        </w:tc>
      </w:tr>
      <w:tr w:rsidR="00856E83" w:rsidTr="00856E83">
        <w:tc>
          <w:tcPr>
            <w:tcW w:w="2908" w:type="dxa"/>
          </w:tcPr>
          <w:p w:rsidR="00856E83" w:rsidRPr="00856E83" w:rsidRDefault="00856E83" w:rsidP="00856E83">
            <w:r w:rsidRPr="00856E83">
              <w:rPr>
                <w:b/>
                <w:bCs/>
              </w:rPr>
              <w:t>1. Schritt:</w:t>
            </w:r>
          </w:p>
          <w:p w:rsidR="00856E83" w:rsidRPr="00856E83" w:rsidRDefault="00856E83" w:rsidP="00856E83">
            <w:r w:rsidRPr="00856E83">
              <w:t>Stop auf 0 setzen,</w:t>
            </w:r>
          </w:p>
          <w:p w:rsidR="00856E83" w:rsidRPr="00856E83" w:rsidRDefault="00856E83" w:rsidP="00856E83">
            <w:r w:rsidRPr="00856E83">
              <w:t>um Versuch zu starten</w:t>
            </w:r>
          </w:p>
          <w:p w:rsidR="00856E83" w:rsidRDefault="00856E83" w:rsidP="005C3FAF"/>
        </w:tc>
        <w:tc>
          <w:tcPr>
            <w:tcW w:w="2556" w:type="dxa"/>
          </w:tcPr>
          <w:p w:rsidR="00856E83" w:rsidRDefault="00856E83" w:rsidP="005C3FAF"/>
        </w:tc>
        <w:tc>
          <w:tcPr>
            <w:tcW w:w="2082" w:type="dxa"/>
          </w:tcPr>
          <w:p w:rsidR="00856E83" w:rsidRDefault="00856E83" w:rsidP="005C3FAF"/>
        </w:tc>
      </w:tr>
      <w:tr w:rsidR="00856E83" w:rsidTr="00856E83">
        <w:tc>
          <w:tcPr>
            <w:tcW w:w="2908" w:type="dxa"/>
          </w:tcPr>
          <w:p w:rsidR="00856E83" w:rsidRDefault="00856E83" w:rsidP="005C3FAF"/>
        </w:tc>
        <w:tc>
          <w:tcPr>
            <w:tcW w:w="2556" w:type="dxa"/>
          </w:tcPr>
          <w:p w:rsidR="00856E83" w:rsidRPr="00856E83" w:rsidRDefault="00856E83" w:rsidP="00856E83">
            <w:r w:rsidRPr="00856E83">
              <w:rPr>
                <w:b/>
                <w:bCs/>
              </w:rPr>
              <w:t>2. Schritt:</w:t>
            </w:r>
          </w:p>
          <w:p w:rsidR="00856E83" w:rsidRPr="00856E83" w:rsidRDefault="00856E83" w:rsidP="00856E83">
            <w:r w:rsidRPr="00856E83">
              <w:t>Bis einschließlich Zelle 4 ausführen, um Ventil zu öffnen und Status der Störung zu speichern</w:t>
            </w:r>
          </w:p>
          <w:p w:rsidR="00856E83" w:rsidRDefault="00856E83" w:rsidP="005C3FAF"/>
        </w:tc>
        <w:tc>
          <w:tcPr>
            <w:tcW w:w="2082" w:type="dxa"/>
          </w:tcPr>
          <w:p w:rsidR="00856E83" w:rsidRDefault="00856E83" w:rsidP="005C3FAF"/>
        </w:tc>
      </w:tr>
      <w:tr w:rsidR="00856E83" w:rsidTr="00856E83">
        <w:tc>
          <w:tcPr>
            <w:tcW w:w="2908" w:type="dxa"/>
          </w:tcPr>
          <w:p w:rsidR="00856E83" w:rsidRDefault="00856E83" w:rsidP="005C3FAF"/>
        </w:tc>
        <w:tc>
          <w:tcPr>
            <w:tcW w:w="2556" w:type="dxa"/>
          </w:tcPr>
          <w:p w:rsidR="00856E83" w:rsidRDefault="00856E83" w:rsidP="005C3FAF"/>
        </w:tc>
        <w:tc>
          <w:tcPr>
            <w:tcW w:w="2082" w:type="dxa"/>
          </w:tcPr>
          <w:p w:rsidR="00856E83" w:rsidRPr="00856E83" w:rsidRDefault="00856E83" w:rsidP="00856E83">
            <w:r w:rsidRPr="00856E83">
              <w:rPr>
                <w:b/>
                <w:bCs/>
              </w:rPr>
              <w:t>3. Schritt:</w:t>
            </w:r>
          </w:p>
          <w:p w:rsidR="00856E83" w:rsidRPr="00856E83" w:rsidRDefault="00856E83" w:rsidP="00856E83">
            <w:r w:rsidRPr="00856E83">
              <w:t>Versuch starten und in While-Loop gehen (Zelle mit Überschrift „Versuch“)</w:t>
            </w:r>
          </w:p>
          <w:p w:rsidR="00856E83" w:rsidRDefault="00856E83" w:rsidP="00856E83"/>
        </w:tc>
      </w:tr>
      <w:tr w:rsidR="00856E83" w:rsidTr="00856E83">
        <w:tc>
          <w:tcPr>
            <w:tcW w:w="2908" w:type="dxa"/>
          </w:tcPr>
          <w:p w:rsidR="00856E83" w:rsidRDefault="00856E83" w:rsidP="005C3FAF"/>
        </w:tc>
        <w:tc>
          <w:tcPr>
            <w:tcW w:w="2556" w:type="dxa"/>
          </w:tcPr>
          <w:p w:rsidR="00856E83" w:rsidRDefault="00856E83" w:rsidP="005C3FAF"/>
        </w:tc>
        <w:tc>
          <w:tcPr>
            <w:tcW w:w="2082" w:type="dxa"/>
          </w:tcPr>
          <w:p w:rsidR="00856E83" w:rsidRPr="00856E83" w:rsidRDefault="00856E83" w:rsidP="00856E83">
            <w:r w:rsidRPr="00856E83">
              <w:rPr>
                <w:b/>
                <w:bCs/>
              </w:rPr>
              <w:t>4. Schritt:</w:t>
            </w:r>
          </w:p>
          <w:p w:rsidR="00856E83" w:rsidRPr="00856E83" w:rsidRDefault="00856E83" w:rsidP="00856E83">
            <w:r w:rsidRPr="00856E83">
              <w:t>Warten bis System eingeschwungen ist</w:t>
            </w:r>
          </w:p>
          <w:p w:rsidR="00856E83" w:rsidRDefault="00856E83" w:rsidP="005C3FAF"/>
        </w:tc>
      </w:tr>
      <w:tr w:rsidR="00856E83" w:rsidTr="00856E83">
        <w:tc>
          <w:tcPr>
            <w:tcW w:w="2908" w:type="dxa"/>
          </w:tcPr>
          <w:p w:rsidR="00856E83" w:rsidRDefault="00856E83" w:rsidP="005C3FAF"/>
        </w:tc>
        <w:tc>
          <w:tcPr>
            <w:tcW w:w="2556" w:type="dxa"/>
          </w:tcPr>
          <w:p w:rsidR="00856E83" w:rsidRPr="00856E83" w:rsidRDefault="00856E83" w:rsidP="00856E83">
            <w:r w:rsidRPr="00856E83">
              <w:rPr>
                <w:b/>
                <w:bCs/>
              </w:rPr>
              <w:t>5. Schritt:</w:t>
            </w:r>
          </w:p>
          <w:p w:rsidR="00856E83" w:rsidRPr="00856E83" w:rsidRDefault="00856E83" w:rsidP="00856E83">
            <w:r w:rsidRPr="00856E83">
              <w:t>Störung auswählen und Ende der Störung abwarten</w:t>
            </w:r>
          </w:p>
          <w:p w:rsidR="00856E83" w:rsidRPr="00856E83" w:rsidRDefault="00856E83" w:rsidP="00856E83">
            <w:r w:rsidRPr="00856E83">
              <w:rPr>
                <w:b/>
                <w:bCs/>
              </w:rPr>
              <w:t>6. Schritt:</w:t>
            </w:r>
          </w:p>
          <w:p w:rsidR="00856E83" w:rsidRPr="00856E83" w:rsidRDefault="00856E83" w:rsidP="00856E83">
            <w:r w:rsidRPr="00856E83">
              <w:t>Warten bis System wieder eingeschwungen ist</w:t>
            </w:r>
          </w:p>
          <w:p w:rsidR="00856E83" w:rsidRDefault="00856E83" w:rsidP="005C3FAF"/>
        </w:tc>
        <w:tc>
          <w:tcPr>
            <w:tcW w:w="2082" w:type="dxa"/>
          </w:tcPr>
          <w:p w:rsidR="00856E83" w:rsidRDefault="00856E83" w:rsidP="005C3FAF"/>
        </w:tc>
      </w:tr>
      <w:tr w:rsidR="00856E83" w:rsidTr="00856E83">
        <w:tc>
          <w:tcPr>
            <w:tcW w:w="2908" w:type="dxa"/>
          </w:tcPr>
          <w:p w:rsidR="00856E83" w:rsidRDefault="00856E83" w:rsidP="005C3FAF"/>
        </w:tc>
        <w:tc>
          <w:tcPr>
            <w:tcW w:w="2556" w:type="dxa"/>
          </w:tcPr>
          <w:p w:rsidR="00856E83" w:rsidRPr="00856E83" w:rsidRDefault="00856E83" w:rsidP="00856E83">
            <w:r w:rsidRPr="00856E83">
              <w:rPr>
                <w:b/>
                <w:bCs/>
              </w:rPr>
              <w:t>7. Schritt</w:t>
            </w:r>
          </w:p>
          <w:p w:rsidR="00856E83" w:rsidRPr="00856E83" w:rsidRDefault="00856E83" w:rsidP="00856E83">
            <w:r w:rsidRPr="00856E83">
              <w:t xml:space="preserve"> Eventuelle neue Störung starten </w:t>
            </w:r>
          </w:p>
          <w:p w:rsidR="00856E83" w:rsidRDefault="00856E83" w:rsidP="005C3FAF"/>
        </w:tc>
        <w:tc>
          <w:tcPr>
            <w:tcW w:w="2082" w:type="dxa"/>
          </w:tcPr>
          <w:p w:rsidR="00856E83" w:rsidRDefault="00856E83" w:rsidP="005C3FAF"/>
        </w:tc>
      </w:tr>
      <w:tr w:rsidR="00856E83" w:rsidTr="00856E83">
        <w:tc>
          <w:tcPr>
            <w:tcW w:w="2908" w:type="dxa"/>
          </w:tcPr>
          <w:p w:rsidR="00856E83" w:rsidRPr="00856E83" w:rsidRDefault="00856E83" w:rsidP="00856E83">
            <w:r w:rsidRPr="00856E83">
              <w:rPr>
                <w:b/>
                <w:bCs/>
              </w:rPr>
              <w:t>8. Schritt</w:t>
            </w:r>
          </w:p>
          <w:p w:rsidR="00856E83" w:rsidRPr="00856E83" w:rsidRDefault="00856E83" w:rsidP="00856E83">
            <w:r w:rsidRPr="00856E83">
              <w:t>Stop auf 1 Setzen, um While Loop in „Experiment1bc“ zu verlassen</w:t>
            </w:r>
          </w:p>
          <w:p w:rsidR="00856E83" w:rsidRDefault="00856E83" w:rsidP="005C3FAF"/>
        </w:tc>
        <w:tc>
          <w:tcPr>
            <w:tcW w:w="2556" w:type="dxa"/>
          </w:tcPr>
          <w:p w:rsidR="00856E83" w:rsidRDefault="00856E83" w:rsidP="005C3FAF"/>
        </w:tc>
        <w:tc>
          <w:tcPr>
            <w:tcW w:w="2082" w:type="dxa"/>
          </w:tcPr>
          <w:p w:rsidR="00856E83" w:rsidRDefault="00856E83" w:rsidP="005C3FAF"/>
        </w:tc>
      </w:tr>
      <w:tr w:rsidR="00856E83" w:rsidTr="00856E83">
        <w:tc>
          <w:tcPr>
            <w:tcW w:w="2908" w:type="dxa"/>
          </w:tcPr>
          <w:p w:rsidR="00856E83" w:rsidRPr="00856E83" w:rsidRDefault="00856E83" w:rsidP="00856E83">
            <w:pPr>
              <w:rPr>
                <w:b/>
                <w:bCs/>
              </w:rPr>
            </w:pPr>
          </w:p>
        </w:tc>
        <w:tc>
          <w:tcPr>
            <w:tcW w:w="2556" w:type="dxa"/>
          </w:tcPr>
          <w:p w:rsidR="00856E83" w:rsidRDefault="00856E83" w:rsidP="005C3FAF"/>
        </w:tc>
        <w:tc>
          <w:tcPr>
            <w:tcW w:w="2082" w:type="dxa"/>
          </w:tcPr>
          <w:p w:rsidR="00856E83" w:rsidRPr="00856E83" w:rsidRDefault="00856E83" w:rsidP="00856E83">
            <w:r w:rsidRPr="00856E83">
              <w:rPr>
                <w:b/>
                <w:bCs/>
              </w:rPr>
              <w:t>9. Schritt</w:t>
            </w:r>
          </w:p>
          <w:p w:rsidR="00856E83" w:rsidRPr="00856E83" w:rsidRDefault="00856E83" w:rsidP="00856E83">
            <w:r w:rsidRPr="00856E83">
              <w:t>Die weiteren Zellen zum abspeichern der Daten ausführen</w:t>
            </w:r>
          </w:p>
          <w:p w:rsidR="00856E83" w:rsidRDefault="00856E83" w:rsidP="005C3FAF"/>
        </w:tc>
      </w:tr>
    </w:tbl>
    <w:p w:rsidR="005C3FAF" w:rsidRDefault="005C3FAF" w:rsidP="005C3FAF"/>
    <w:p w:rsidR="009D1B87" w:rsidRPr="00856E83" w:rsidRDefault="00EB1745" w:rsidP="00856E83">
      <w:r w:rsidRPr="00856E83">
        <w:t>Die Auswertung erfolgt Auswertung_Experiment_1bs bzw. Auswertung_Prediction</w:t>
      </w:r>
      <w:r w:rsidR="00856E83">
        <w:t>.</w:t>
      </w:r>
    </w:p>
    <w:p w:rsidR="00856E83" w:rsidRPr="005C3FAF" w:rsidRDefault="00856E83" w:rsidP="005C3FAF"/>
    <w:p w:rsidR="009C2BE0" w:rsidRDefault="009C2BE0" w:rsidP="009C2BE0">
      <w:pPr>
        <w:pStyle w:val="berschrift1"/>
      </w:pPr>
      <w:bookmarkStart w:id="29" w:name="_Toc19525136"/>
      <w:r>
        <w:lastRenderedPageBreak/>
        <w:t>Zusammenfassung</w:t>
      </w:r>
      <w:bookmarkEnd w:id="29"/>
    </w:p>
    <w:p w:rsidR="004A7C40" w:rsidRDefault="004A7C40" w:rsidP="004A7C40"/>
    <w:p w:rsidR="004A7C40" w:rsidRDefault="004A7C40" w:rsidP="004A7C40">
      <w:r>
        <w:t>Dieses Dokument enthält Anweisungen und   Informationen zum ordnungsgemäßen Umgang am Prüfstand. Über dieses Dokument hinaus muss eine Anweisung vom der/dem betreuenden Mitarbeiter_in durchgeführt werden, f</w:t>
      </w:r>
      <w:r w:rsidR="00FC4962">
        <w:t xml:space="preserve">alls Studierende am Prüfstand </w:t>
      </w:r>
      <w:r>
        <w:t>eigenständig arbeiten.</w:t>
      </w:r>
    </w:p>
    <w:p w:rsidR="004A7C40" w:rsidRPr="004A7C40" w:rsidRDefault="004A7C40" w:rsidP="004A7C40">
      <w:pPr>
        <w:sectPr w:rsidR="004A7C40" w:rsidRPr="004A7C40" w:rsidSect="005302D1">
          <w:pgSz w:w="11906" w:h="16838"/>
          <w:pgMar w:top="851" w:right="1134" w:bottom="1134" w:left="1134" w:header="709" w:footer="567" w:gutter="0"/>
          <w:pgNumType w:start="1"/>
          <w:cols w:space="708"/>
          <w:docGrid w:linePitch="360"/>
        </w:sectPr>
      </w:pPr>
    </w:p>
    <w:p w:rsidR="00783045" w:rsidRPr="00DE73A9" w:rsidRDefault="00783045">
      <w:pPr>
        <w:pStyle w:val="AnhangA1"/>
        <w:rPr>
          <w:rFonts w:cs="Arial"/>
        </w:rPr>
      </w:pPr>
      <w:bookmarkStart w:id="30" w:name="_Toc141530543"/>
      <w:bookmarkStart w:id="31" w:name="_Toc19525137"/>
      <w:bookmarkStart w:id="32" w:name="_Toc4226751"/>
      <w:r w:rsidRPr="00DE73A9">
        <w:rPr>
          <w:rFonts w:cs="Arial"/>
        </w:rPr>
        <w:lastRenderedPageBreak/>
        <w:t>Anhang A</w:t>
      </w:r>
      <w:bookmarkEnd w:id="30"/>
      <w:bookmarkEnd w:id="31"/>
    </w:p>
    <w:bookmarkEnd w:id="32"/>
    <w:p w:rsidR="0045141E" w:rsidRPr="00DE73A9" w:rsidRDefault="0045141E" w:rsidP="00A0160D"/>
    <w:sectPr w:rsidR="0045141E" w:rsidRPr="00DE73A9" w:rsidSect="005302D1">
      <w:pgSz w:w="11906" w:h="16838"/>
      <w:pgMar w:top="851" w:right="1134"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43B" w:rsidRDefault="0063443B">
      <w:r>
        <w:separator/>
      </w:r>
    </w:p>
  </w:endnote>
  <w:endnote w:type="continuationSeparator" w:id="0">
    <w:p w:rsidR="0063443B" w:rsidRDefault="00634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arter">
    <w:panose1 w:val="020005030600000200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ontPage">
    <w:panose1 w:val="00000400000000000000"/>
    <w:charset w:val="00"/>
    <w:family w:val="auto"/>
    <w:pitch w:val="variable"/>
    <w:sig w:usb0="A00000EF" w:usb1="2000F5C7" w:usb2="00000000" w:usb3="00000000" w:csb0="00000093" w:csb1="00000000"/>
  </w:font>
  <w:font w:name="Stafford">
    <w:panose1 w:val="00000400000000000000"/>
    <w:charset w:val="00"/>
    <w:family w:val="auto"/>
    <w:pitch w:val="variable"/>
    <w:sig w:usb0="A00000EF" w:usb1="2000F5C7" w:usb2="00000000" w:usb3="00000000" w:csb0="00000093" w:csb1="00000000"/>
  </w:font>
  <w:font w:name="Bitstream Charter">
    <w:altName w:val="Charte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43B" w:rsidRDefault="0063443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43B" w:rsidRDefault="0063443B" w:rsidP="006B35BD">
    <w:pPr>
      <w:pStyle w:val="Fuzeile"/>
      <w:tabs>
        <w:tab w:val="clear" w:pos="9072"/>
        <w:tab w:val="right" w:pos="7560"/>
      </w:tabs>
      <w:ind w:right="1331"/>
    </w:pPr>
    <w:r>
      <w:rPr>
        <w:noProof/>
      </w:rPr>
      <w:drawing>
        <wp:anchor distT="0" distB="0" distL="114300" distR="114300" simplePos="0" relativeHeight="251677696" behindDoc="0" locked="0" layoutInCell="1" allowOverlap="1" wp14:anchorId="53BDA233" wp14:editId="2D046EB2">
          <wp:simplePos x="0" y="0"/>
          <wp:positionH relativeFrom="margin">
            <wp:align>center</wp:align>
          </wp:positionH>
          <wp:positionV relativeFrom="topMargin">
            <wp:posOffset>9973310</wp:posOffset>
          </wp:positionV>
          <wp:extent cx="6156000" cy="417240"/>
          <wp:effectExtent l="0" t="0" r="0" b="0"/>
          <wp:wrapNone/>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6000" cy="41724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43B" w:rsidRDefault="0063443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43B" w:rsidRDefault="0063443B">
    <w:r>
      <w:rPr>
        <w:noProof/>
      </w:rPr>
      <w:drawing>
        <wp:anchor distT="0" distB="0" distL="114300" distR="114300" simplePos="0" relativeHeight="251678720" behindDoc="0" locked="0" layoutInCell="1" allowOverlap="1" wp14:anchorId="499E93E3">
          <wp:simplePos x="0" y="0"/>
          <wp:positionH relativeFrom="margin">
            <wp:align>center</wp:align>
          </wp:positionH>
          <wp:positionV relativeFrom="topMargin">
            <wp:posOffset>9973310</wp:posOffset>
          </wp:positionV>
          <wp:extent cx="6156000" cy="34884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6000" cy="34884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43B" w:rsidRPr="009B4DE6" w:rsidRDefault="0063443B" w:rsidP="008A4479">
    <w:pPr>
      <w:pStyle w:val="Fuzeile"/>
      <w:tabs>
        <w:tab w:val="clear" w:pos="4536"/>
        <w:tab w:val="clear" w:pos="9072"/>
        <w:tab w:val="center" w:pos="4535"/>
        <w:tab w:val="right" w:pos="8820"/>
        <w:tab w:val="right" w:pos="9070"/>
      </w:tabs>
      <w:spacing w:before="280"/>
      <w:jc w:val="left"/>
      <w:rPr>
        <w:rStyle w:val="Seitenzahl"/>
        <w:rFonts w:ascii="Bitstream Charter" w:hAnsi="Bitstream Charter"/>
        <w:color w:val="auto"/>
        <w:sz w:val="22"/>
      </w:rPr>
    </w:pPr>
    <w:r>
      <w:rPr>
        <w:noProof/>
      </w:rPr>
      <w:drawing>
        <wp:anchor distT="0" distB="0" distL="114300" distR="114300" simplePos="0" relativeHeight="251680768" behindDoc="1" locked="0" layoutInCell="1" allowOverlap="1" wp14:anchorId="4E22EF20" wp14:editId="2D3C8E45">
          <wp:simplePos x="0" y="0"/>
          <wp:positionH relativeFrom="margin">
            <wp:align>center</wp:align>
          </wp:positionH>
          <wp:positionV relativeFrom="topMargin">
            <wp:posOffset>9973310</wp:posOffset>
          </wp:positionV>
          <wp:extent cx="6156000" cy="34884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6000" cy="348840"/>
                  </a:xfrm>
                  <a:prstGeom prst="rect">
                    <a:avLst/>
                  </a:prstGeom>
                  <a:noFill/>
                </pic:spPr>
              </pic:pic>
            </a:graphicData>
          </a:graphic>
          <wp14:sizeRelH relativeFrom="margin">
            <wp14:pctWidth>0</wp14:pctWidth>
          </wp14:sizeRelH>
          <wp14:sizeRelV relativeFrom="margin">
            <wp14:pctHeight>0</wp14:pctHeight>
          </wp14:sizeRelV>
        </wp:anchor>
      </w:drawing>
    </w:r>
    <w:r>
      <w:rPr>
        <w:rStyle w:val="Seitenzahl"/>
      </w:rPr>
      <w:tab/>
    </w:r>
    <w:r>
      <w:rPr>
        <w:rStyle w:val="Seitenzahl"/>
      </w:rPr>
      <w:fldChar w:fldCharType="begin"/>
    </w:r>
    <w:r>
      <w:rPr>
        <w:rStyle w:val="Seitenzahl"/>
      </w:rPr>
      <w:instrText xml:space="preserve"> PAGE </w:instrText>
    </w:r>
    <w:r>
      <w:rPr>
        <w:rStyle w:val="Seitenzahl"/>
      </w:rPr>
      <w:fldChar w:fldCharType="separate"/>
    </w:r>
    <w:r w:rsidR="00910911">
      <w:rPr>
        <w:rStyle w:val="Seitenzahl"/>
        <w:noProof/>
      </w:rPr>
      <w:t>3</w:t>
    </w:r>
    <w:r>
      <w:rPr>
        <w:rStyle w:val="Seitenzahl"/>
      </w:rPr>
      <w:fldChar w:fldCharType="end"/>
    </w:r>
    <w:r>
      <w:rPr>
        <w:rStyle w:val="Seitenzahl"/>
      </w:rPr>
      <w:tab/>
    </w:r>
    <w:r>
      <w:rPr>
        <w:rStyle w:val="Seitenzahl"/>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43B" w:rsidRDefault="0063443B">
      <w:r>
        <w:separator/>
      </w:r>
    </w:p>
  </w:footnote>
  <w:footnote w:type="continuationSeparator" w:id="0">
    <w:p w:rsidR="0063443B" w:rsidRDefault="0063443B">
      <w:r>
        <w:continuationSeparator/>
      </w:r>
    </w:p>
  </w:footnote>
  <w:footnote w:id="1">
    <w:p w:rsidR="00F056E1" w:rsidRPr="00F056E1" w:rsidRDefault="00F056E1" w:rsidP="00F056E1">
      <w:r>
        <w:rPr>
          <w:rStyle w:val="Funotenzeichen"/>
        </w:rPr>
        <w:footnoteRef/>
      </w:r>
      <w:r>
        <w:t xml:space="preserve"> </w:t>
      </w:r>
      <w:hyperlink r:id="rId1" w:history="1">
        <w:r w:rsidRPr="00F056E1">
          <w:rPr>
            <w:rStyle w:val="Hyperlink"/>
            <w:color w:val="auto"/>
          </w:rPr>
          <w:t>https://pypi.org/project/simple-pid/</w:t>
        </w:r>
      </w:hyperlink>
    </w:p>
    <w:p w:rsidR="00F056E1" w:rsidRDefault="00F056E1">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43B" w:rsidRDefault="0063443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43B" w:rsidRDefault="0063443B">
    <w:pPr>
      <w:pStyle w:val="Kopfzeile"/>
    </w:pPr>
    <w:r>
      <w:rPr>
        <w:noProof/>
      </w:rPr>
      <mc:AlternateContent>
        <mc:Choice Requires="wps">
          <w:drawing>
            <wp:anchor distT="0" distB="0" distL="114300" distR="114300" simplePos="0" relativeHeight="251654144" behindDoc="1" locked="0" layoutInCell="1" allowOverlap="1">
              <wp:simplePos x="0" y="0"/>
              <wp:positionH relativeFrom="page">
                <wp:align>center</wp:align>
              </wp:positionH>
              <wp:positionV relativeFrom="topMargin">
                <wp:posOffset>450215</wp:posOffset>
              </wp:positionV>
              <wp:extent cx="6156000" cy="90000"/>
              <wp:effectExtent l="0" t="0" r="0" b="5715"/>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000" cy="90000"/>
                      </a:xfrm>
                      <a:prstGeom prst="rect">
                        <a:avLst/>
                      </a:prstGeom>
                      <a:solidFill>
                        <a:schemeClr val="bg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77CD30C" id="Rectangle 29" o:spid="_x0000_s1026" style="position:absolute;margin-left:0;margin-top:35.45pt;width:484.7pt;height:7.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" fillcolor="#fdcf02 [3214]" stroked="f">
              <w10:wrap anchorx="page"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43B" w:rsidRDefault="0063443B">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43B" w:rsidRDefault="0063443B" w:rsidP="00D04F51">
    <w:pPr>
      <w:pStyle w:val="Kopfzeile"/>
      <w:tabs>
        <w:tab w:val="clear" w:pos="4536"/>
      </w:tabs>
    </w:pPr>
    <w:r>
      <w:rPr>
        <w:noProof/>
      </w:rPr>
      <mc:AlternateContent>
        <mc:Choice Requires="wps">
          <w:drawing>
            <wp:anchor distT="0" distB="0" distL="114300" distR="114300" simplePos="0" relativeHeight="251671552" behindDoc="1" locked="0" layoutInCell="1" allowOverlap="1" wp14:anchorId="7DE45428" wp14:editId="3B7D788B">
              <wp:simplePos x="0" y="0"/>
              <wp:positionH relativeFrom="margin">
                <wp:align>center</wp:align>
              </wp:positionH>
              <wp:positionV relativeFrom="topMargin">
                <wp:posOffset>450215</wp:posOffset>
              </wp:positionV>
              <wp:extent cx="6156000" cy="90000"/>
              <wp:effectExtent l="0" t="0" r="0" b="5715"/>
              <wp:wrapNone/>
              <wp:docPr id="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000" cy="90000"/>
                      </a:xfrm>
                      <a:prstGeom prst="rect">
                        <a:avLst/>
                      </a:prstGeom>
                      <a:solidFill>
                        <a:schemeClr val="bg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CAD2CB3" id="Rectangle 29" o:spid="_x0000_s1026" style="position:absolute;margin-left:0;margin-top:35.45pt;width:484.7pt;height:7.1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" fillcolor="#fdcf02 [3214]" stroked="f">
              <w10:wrap anchorx="margin" anchory="margin"/>
            </v:rect>
          </w:pict>
        </mc:Fallback>
      </mc:AlternateContent>
    </w:r>
    <w:r>
      <w:rPr>
        <w:rFonts w:ascii="FrontPage" w:hAnsi="FrontPage"/>
        <w:noProof/>
        <w:color w:val="000000"/>
        <w:sz w:val="20"/>
      </w:rPr>
      <mc:AlternateContent>
        <mc:Choice Requires="wpg">
          <w:drawing>
            <wp:anchor distT="0" distB="0" distL="114300" distR="114300" simplePos="0" relativeHeight="251667456" behindDoc="1" locked="0" layoutInCell="1" allowOverlap="1" wp14:anchorId="38BF8F18" wp14:editId="27E15633">
              <wp:simplePos x="0" y="0"/>
              <wp:positionH relativeFrom="margin">
                <wp:posOffset>1393190</wp:posOffset>
              </wp:positionH>
              <wp:positionV relativeFrom="paragraph">
                <wp:posOffset>-1656152</wp:posOffset>
              </wp:positionV>
              <wp:extent cx="1684020" cy="405130"/>
              <wp:effectExtent l="0" t="0" r="11430" b="13970"/>
              <wp:wrapTight wrapText="bothSides">
                <wp:wrapPolygon edited="0">
                  <wp:start x="11484" y="0"/>
                  <wp:lineTo x="0" y="6094"/>
                  <wp:lineTo x="0" y="16251"/>
                  <wp:lineTo x="3176" y="17266"/>
                  <wp:lineTo x="10507" y="21329"/>
                  <wp:lineTo x="11484" y="21329"/>
                  <wp:lineTo x="21502" y="21329"/>
                  <wp:lineTo x="21502" y="0"/>
                  <wp:lineTo x="11484" y="0"/>
                </wp:wrapPolygon>
              </wp:wrapTight>
              <wp:docPr id="26" name="Gruppieren 26"/>
              <wp:cNvGraphicFramePr/>
              <a:graphic xmlns:a="http://schemas.openxmlformats.org/drawingml/2006/main">
                <a:graphicData uri="http://schemas.microsoft.com/office/word/2010/wordprocessingGroup">
                  <wpg:wgp>
                    <wpg:cNvGrpSpPr/>
                    <wpg:grpSpPr>
                      <a:xfrm>
                        <a:off x="0" y="0"/>
                        <a:ext cx="1684020" cy="405130"/>
                        <a:chOff x="0" y="0"/>
                        <a:chExt cx="1511918" cy="405516"/>
                      </a:xfrm>
                    </wpg:grpSpPr>
                    <pic:pic xmlns:pic="http://schemas.openxmlformats.org/drawingml/2006/picture">
                      <pic:nvPicPr>
                        <pic:cNvPr id="27" name="Bild 11"/>
                        <pic:cNvPicPr>
                          <a:picLocks noChangeAspect="1"/>
                        </pic:cNvPicPr>
                      </pic:nvPicPr>
                      <pic:blipFill rotWithShape="1">
                        <a:blip r:embed="rId1">
                          <a:extLst>
                            <a:ext uri="{28A0092B-C50C-407E-A947-70E740481C1C}">
                              <a14:useLocalDpi xmlns:a14="http://schemas.microsoft.com/office/drawing/2010/main"/>
                            </a:ext>
                          </a:extLst>
                        </a:blip>
                        <a:srcRect t="26372" r="84757" b="-18319"/>
                        <a:stretch/>
                      </pic:blipFill>
                      <pic:spPr>
                        <a:xfrm>
                          <a:off x="0" y="92684"/>
                          <a:ext cx="877884" cy="295436"/>
                        </a:xfrm>
                        <a:prstGeom prst="rect">
                          <a:avLst/>
                        </a:prstGeom>
                      </pic:spPr>
                    </pic:pic>
                    <wps:wsp>
                      <wps:cNvPr id="28" name="Titel 2"/>
                      <wps:cNvSpPr txBox="1">
                        <a:spLocks/>
                      </wps:cNvSpPr>
                      <wps:spPr bwMode="auto">
                        <a:xfrm>
                          <a:off x="834887" y="0"/>
                          <a:ext cx="677031" cy="405516"/>
                        </a:xfrm>
                        <a:prstGeom prst="rect">
                          <a:avLst/>
                        </a:prstGeom>
                        <a:noFill/>
                        <a:ln w="9525">
                          <a:noFill/>
                          <a:miter lim="800000"/>
                          <a:headEnd/>
                          <a:tailEnd/>
                        </a:ln>
                        <a:effectLst/>
                      </wps:spPr>
                      <wps:txbx>
                        <w:txbxContent>
                          <w:p w:rsidR="0063443B" w:rsidRDefault="0063443B" w:rsidP="005C15A1">
                            <w:pPr>
                              <w:pStyle w:val="StandardWeb"/>
                              <w:spacing w:before="0" w:beforeAutospacing="0" w:after="0" w:afterAutospacing="0"/>
                              <w:textAlignment w:val="baseline"/>
                            </w:pPr>
                            <w:r>
                              <w:rPr>
                                <w:rFonts w:ascii="Arial" w:hAnsi="Arial" w:cstheme="minorBidi"/>
                                <w:color w:val="075578"/>
                                <w:sz w:val="55"/>
                                <w:szCs w:val="55"/>
                              </w:rPr>
                              <w:t>FST</w:t>
                            </w:r>
                          </w:p>
                        </w:txbxContent>
                      </wps:txbx>
                      <wps:bodyPr vert="horz" wrap="square" lIns="0" tIns="0" rIns="0" bIns="0" numCol="1" anchor="ctr" anchorCtr="0" compatLnSpc="1">
                        <a:prstTxWarp prst="textNoShape">
                          <a:avLst/>
                        </a:prstTxWarp>
                        <a:noAutofit/>
                      </wps:bodyPr>
                    </wps:wsp>
                  </wpg:wgp>
                </a:graphicData>
              </a:graphic>
              <wp14:sizeRelH relativeFrom="margin">
                <wp14:pctWidth>0</wp14:pctWidth>
              </wp14:sizeRelH>
            </wp:anchor>
          </w:drawing>
        </mc:Choice>
        <mc:Fallback>
          <w:pict>
            <v:group w14:anchorId="38BF8F18" id="Gruppieren 26" o:spid="_x0000_s1026" style="position:absolute;left:0;text-align:left;margin-left:109.7pt;margin-top:-130.4pt;width:132.6pt;height:31.9pt;z-index:-251649024;mso-position-horizontal-relative:margin;mso-width-relative:margin" coordsize="15119,405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1" o:spid="_x0000_s1027" type="#_x0000_t75" style="position:absolute;top:926;width:8778;height:2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">
                <v:imagedata r:id="rId2" o:title="" croptop="17283f" cropbottom="-12006f" cropright="55546f"/>
                <v:path arrowok="t"/>
              </v:shape>
              <v:shapetype id="_x0000_t202" coordsize="21600,21600" o:spt="202" path="m,l,21600r21600,l21600,xe">
                <v:stroke joinstyle="miter"/>
                <v:path gradientshapeok="t" o:connecttype="rect"/>
              </v:shapetype>
              <v:shape id="Titel 2" o:spid="_x0000_s1028" type="#_x0000_t202" style="position:absolute;left:8348;width:6771;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" filled="f" stroked="f">
                <v:path arrowok="t"/>
                <v:textbox inset="0,0,0,0">
                  <w:txbxContent>
                    <w:p w:rsidR="0063443B" w:rsidRDefault="0063443B" w:rsidP="005C15A1">
                      <w:pPr>
                        <w:pStyle w:val="StandardWeb"/>
                        <w:spacing w:before="0" w:beforeAutospacing="0" w:after="0" w:afterAutospacing="0"/>
                        <w:textAlignment w:val="baseline"/>
                      </w:pPr>
                      <w:r>
                        <w:rPr>
                          <w:rFonts w:ascii="Arial" w:hAnsi="Arial" w:cstheme="minorBidi"/>
                          <w:color w:val="075578"/>
                          <w:sz w:val="55"/>
                          <w:szCs w:val="55"/>
                        </w:rPr>
                        <w:t>FST</w:t>
                      </w:r>
                    </w:p>
                  </w:txbxContent>
                </v:textbox>
              </v:shape>
              <w10:wrap type="tight"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07616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66BF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80282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47217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616B9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70E79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88FF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B8CB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3AFE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F2D8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61D82"/>
    <w:multiLevelType w:val="multilevel"/>
    <w:tmpl w:val="2946B326"/>
    <w:lvl w:ilvl="0">
      <w:start w:val="1"/>
      <w:numFmt w:val="decimal"/>
      <w:lvlText w:val="%1."/>
      <w:lvlJc w:val="left"/>
      <w:pPr>
        <w:tabs>
          <w:tab w:val="num" w:pos="720"/>
        </w:tabs>
        <w:ind w:left="720" w:hanging="360"/>
      </w:pPr>
      <w:rPr>
        <w:rFonts w:hint="default"/>
      </w:rPr>
    </w:lvl>
    <w:lvl w:ilvl="1">
      <w:start w:val="3"/>
      <w:numFmt w:val="decimal"/>
      <w:isLgl/>
      <w:lvlText w:val="%1.%2"/>
      <w:lvlJc w:val="left"/>
      <w:pPr>
        <w:tabs>
          <w:tab w:val="num" w:pos="900"/>
        </w:tabs>
        <w:ind w:left="900" w:hanging="540"/>
      </w:pPr>
      <w:rPr>
        <w:rFonts w:hint="default"/>
      </w:rPr>
    </w:lvl>
    <w:lvl w:ilvl="2">
      <w:start w:val="3"/>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1" w15:restartNumberingAfterBreak="0">
    <w:nsid w:val="0CBB04DA"/>
    <w:multiLevelType w:val="hybridMultilevel"/>
    <w:tmpl w:val="A836B83C"/>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5353DBC"/>
    <w:multiLevelType w:val="multilevel"/>
    <w:tmpl w:val="1BBA2798"/>
    <w:lvl w:ilvl="0">
      <w:start w:val="1"/>
      <w:numFmt w:val="decimal"/>
      <w:suff w:val="space"/>
      <w:lvlText w:val="%1"/>
      <w:lvlJc w:val="left"/>
      <w:pPr>
        <w:ind w:left="0" w:firstLine="0"/>
      </w:pPr>
      <w:rPr>
        <w:rFonts w:hint="default"/>
        <w:color w:val="E6001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3" w15:restartNumberingAfterBreak="0">
    <w:nsid w:val="16126EC3"/>
    <w:multiLevelType w:val="hybridMultilevel"/>
    <w:tmpl w:val="5FCA5F46"/>
    <w:lvl w:ilvl="0" w:tplc="A65219AC">
      <w:start w:val="6"/>
      <w:numFmt w:val="bullet"/>
      <w:lvlText w:val="-"/>
      <w:lvlJc w:val="left"/>
      <w:pPr>
        <w:ind w:left="720" w:hanging="360"/>
      </w:pPr>
      <w:rPr>
        <w:rFonts w:ascii="Charter" w:eastAsia="Times New Roman" w:hAnsi="Charter"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6735D9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9127F70"/>
    <w:multiLevelType w:val="hybridMultilevel"/>
    <w:tmpl w:val="033EAB16"/>
    <w:lvl w:ilvl="0" w:tplc="9634D124">
      <w:numFmt w:val="bullet"/>
      <w:lvlText w:val="-"/>
      <w:lvlJc w:val="left"/>
      <w:pPr>
        <w:ind w:left="720" w:hanging="360"/>
      </w:pPr>
      <w:rPr>
        <w:rFonts w:ascii="Charter" w:eastAsia="Times New Roman" w:hAnsi="Charter"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C60483F"/>
    <w:multiLevelType w:val="multilevel"/>
    <w:tmpl w:val="01103BB8"/>
    <w:lvl w:ilvl="0">
      <w:start w:val="1"/>
      <w:numFmt w:val="decimal"/>
      <w:suff w:val="space"/>
      <w:lvlText w:val="%1"/>
      <w:lvlJc w:val="left"/>
      <w:pPr>
        <w:ind w:left="0" w:firstLine="0"/>
      </w:pPr>
      <w:rPr>
        <w:rFonts w:hint="default"/>
        <w:color w:val="E6001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7" w15:restartNumberingAfterBreak="0">
    <w:nsid w:val="26EB32DB"/>
    <w:multiLevelType w:val="hybridMultilevel"/>
    <w:tmpl w:val="E4040E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DFC4F9F"/>
    <w:multiLevelType w:val="hybridMultilevel"/>
    <w:tmpl w:val="9F5293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2286510"/>
    <w:multiLevelType w:val="hybridMultilevel"/>
    <w:tmpl w:val="DC565D16"/>
    <w:lvl w:ilvl="0" w:tplc="3836FDB2">
      <w:start w:val="1"/>
      <w:numFmt w:val="decimal"/>
      <w:pStyle w:val="Literaturverzeichnis"/>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336A2FBF"/>
    <w:multiLevelType w:val="hybridMultilevel"/>
    <w:tmpl w:val="F0C43E3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35B47627"/>
    <w:multiLevelType w:val="singleLevel"/>
    <w:tmpl w:val="94C82E1A"/>
    <w:lvl w:ilvl="0">
      <w:start w:val="1"/>
      <w:numFmt w:val="decimal"/>
      <w:lvlText w:val="[%1]"/>
      <w:lvlJc w:val="left"/>
      <w:pPr>
        <w:tabs>
          <w:tab w:val="num" w:pos="360"/>
        </w:tabs>
        <w:ind w:left="360" w:hanging="360"/>
      </w:pPr>
    </w:lvl>
  </w:abstractNum>
  <w:abstractNum w:abstractNumId="22" w15:restartNumberingAfterBreak="0">
    <w:nsid w:val="37BE2C6E"/>
    <w:multiLevelType w:val="hybridMultilevel"/>
    <w:tmpl w:val="8B8293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E5A4F9D"/>
    <w:multiLevelType w:val="hybridMultilevel"/>
    <w:tmpl w:val="FB22E5CE"/>
    <w:lvl w:ilvl="0" w:tplc="BAFE3722">
      <w:start w:val="1"/>
      <w:numFmt w:val="bullet"/>
      <w:lvlText w:val="•"/>
      <w:lvlJc w:val="left"/>
      <w:pPr>
        <w:tabs>
          <w:tab w:val="num" w:pos="720"/>
        </w:tabs>
        <w:ind w:left="720" w:hanging="360"/>
      </w:pPr>
      <w:rPr>
        <w:rFonts w:ascii="Arial" w:hAnsi="Arial" w:hint="default"/>
      </w:rPr>
    </w:lvl>
    <w:lvl w:ilvl="1" w:tplc="67A6E7EC" w:tentative="1">
      <w:start w:val="1"/>
      <w:numFmt w:val="bullet"/>
      <w:lvlText w:val="•"/>
      <w:lvlJc w:val="left"/>
      <w:pPr>
        <w:tabs>
          <w:tab w:val="num" w:pos="1440"/>
        </w:tabs>
        <w:ind w:left="1440" w:hanging="360"/>
      </w:pPr>
      <w:rPr>
        <w:rFonts w:ascii="Arial" w:hAnsi="Arial" w:hint="default"/>
      </w:rPr>
    </w:lvl>
    <w:lvl w:ilvl="2" w:tplc="C876E8B8" w:tentative="1">
      <w:start w:val="1"/>
      <w:numFmt w:val="bullet"/>
      <w:lvlText w:val="•"/>
      <w:lvlJc w:val="left"/>
      <w:pPr>
        <w:tabs>
          <w:tab w:val="num" w:pos="2160"/>
        </w:tabs>
        <w:ind w:left="2160" w:hanging="360"/>
      </w:pPr>
      <w:rPr>
        <w:rFonts w:ascii="Arial" w:hAnsi="Arial" w:hint="default"/>
      </w:rPr>
    </w:lvl>
    <w:lvl w:ilvl="3" w:tplc="68B44804" w:tentative="1">
      <w:start w:val="1"/>
      <w:numFmt w:val="bullet"/>
      <w:lvlText w:val="•"/>
      <w:lvlJc w:val="left"/>
      <w:pPr>
        <w:tabs>
          <w:tab w:val="num" w:pos="2880"/>
        </w:tabs>
        <w:ind w:left="2880" w:hanging="360"/>
      </w:pPr>
      <w:rPr>
        <w:rFonts w:ascii="Arial" w:hAnsi="Arial" w:hint="default"/>
      </w:rPr>
    </w:lvl>
    <w:lvl w:ilvl="4" w:tplc="36966A4C" w:tentative="1">
      <w:start w:val="1"/>
      <w:numFmt w:val="bullet"/>
      <w:lvlText w:val="•"/>
      <w:lvlJc w:val="left"/>
      <w:pPr>
        <w:tabs>
          <w:tab w:val="num" w:pos="3600"/>
        </w:tabs>
        <w:ind w:left="3600" w:hanging="360"/>
      </w:pPr>
      <w:rPr>
        <w:rFonts w:ascii="Arial" w:hAnsi="Arial" w:hint="default"/>
      </w:rPr>
    </w:lvl>
    <w:lvl w:ilvl="5" w:tplc="7E3E8174" w:tentative="1">
      <w:start w:val="1"/>
      <w:numFmt w:val="bullet"/>
      <w:lvlText w:val="•"/>
      <w:lvlJc w:val="left"/>
      <w:pPr>
        <w:tabs>
          <w:tab w:val="num" w:pos="4320"/>
        </w:tabs>
        <w:ind w:left="4320" w:hanging="360"/>
      </w:pPr>
      <w:rPr>
        <w:rFonts w:ascii="Arial" w:hAnsi="Arial" w:hint="default"/>
      </w:rPr>
    </w:lvl>
    <w:lvl w:ilvl="6" w:tplc="E1864F4C" w:tentative="1">
      <w:start w:val="1"/>
      <w:numFmt w:val="bullet"/>
      <w:lvlText w:val="•"/>
      <w:lvlJc w:val="left"/>
      <w:pPr>
        <w:tabs>
          <w:tab w:val="num" w:pos="5040"/>
        </w:tabs>
        <w:ind w:left="5040" w:hanging="360"/>
      </w:pPr>
      <w:rPr>
        <w:rFonts w:ascii="Arial" w:hAnsi="Arial" w:hint="default"/>
      </w:rPr>
    </w:lvl>
    <w:lvl w:ilvl="7" w:tplc="8CB0A4E2" w:tentative="1">
      <w:start w:val="1"/>
      <w:numFmt w:val="bullet"/>
      <w:lvlText w:val="•"/>
      <w:lvlJc w:val="left"/>
      <w:pPr>
        <w:tabs>
          <w:tab w:val="num" w:pos="5760"/>
        </w:tabs>
        <w:ind w:left="5760" w:hanging="360"/>
      </w:pPr>
      <w:rPr>
        <w:rFonts w:ascii="Arial" w:hAnsi="Arial" w:hint="default"/>
      </w:rPr>
    </w:lvl>
    <w:lvl w:ilvl="8" w:tplc="F83E04C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A1C5D8E"/>
    <w:multiLevelType w:val="hybridMultilevel"/>
    <w:tmpl w:val="5B228D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BE9013A"/>
    <w:multiLevelType w:val="hybridMultilevel"/>
    <w:tmpl w:val="6C1A7E7E"/>
    <w:lvl w:ilvl="0" w:tplc="1C9262A4">
      <w:start w:val="1"/>
      <w:numFmt w:val="bullet"/>
      <w:lvlText w:val="-"/>
      <w:lvlJc w:val="left"/>
      <w:pPr>
        <w:tabs>
          <w:tab w:val="num" w:pos="720"/>
        </w:tabs>
        <w:ind w:left="720" w:hanging="360"/>
      </w:pPr>
      <w:rPr>
        <w:rFonts w:ascii="Times New Roman" w:hAnsi="Times New Roman" w:hint="default"/>
      </w:rPr>
    </w:lvl>
    <w:lvl w:ilvl="1" w:tplc="8D3EFA0A" w:tentative="1">
      <w:start w:val="1"/>
      <w:numFmt w:val="bullet"/>
      <w:lvlText w:val="-"/>
      <w:lvlJc w:val="left"/>
      <w:pPr>
        <w:tabs>
          <w:tab w:val="num" w:pos="1440"/>
        </w:tabs>
        <w:ind w:left="1440" w:hanging="360"/>
      </w:pPr>
      <w:rPr>
        <w:rFonts w:ascii="Times New Roman" w:hAnsi="Times New Roman" w:hint="default"/>
      </w:rPr>
    </w:lvl>
    <w:lvl w:ilvl="2" w:tplc="F0BABC28" w:tentative="1">
      <w:start w:val="1"/>
      <w:numFmt w:val="bullet"/>
      <w:lvlText w:val="-"/>
      <w:lvlJc w:val="left"/>
      <w:pPr>
        <w:tabs>
          <w:tab w:val="num" w:pos="2160"/>
        </w:tabs>
        <w:ind w:left="2160" w:hanging="360"/>
      </w:pPr>
      <w:rPr>
        <w:rFonts w:ascii="Times New Roman" w:hAnsi="Times New Roman" w:hint="default"/>
      </w:rPr>
    </w:lvl>
    <w:lvl w:ilvl="3" w:tplc="F7481B14" w:tentative="1">
      <w:start w:val="1"/>
      <w:numFmt w:val="bullet"/>
      <w:lvlText w:val="-"/>
      <w:lvlJc w:val="left"/>
      <w:pPr>
        <w:tabs>
          <w:tab w:val="num" w:pos="2880"/>
        </w:tabs>
        <w:ind w:left="2880" w:hanging="360"/>
      </w:pPr>
      <w:rPr>
        <w:rFonts w:ascii="Times New Roman" w:hAnsi="Times New Roman" w:hint="default"/>
      </w:rPr>
    </w:lvl>
    <w:lvl w:ilvl="4" w:tplc="52584ED8" w:tentative="1">
      <w:start w:val="1"/>
      <w:numFmt w:val="bullet"/>
      <w:lvlText w:val="-"/>
      <w:lvlJc w:val="left"/>
      <w:pPr>
        <w:tabs>
          <w:tab w:val="num" w:pos="3600"/>
        </w:tabs>
        <w:ind w:left="3600" w:hanging="360"/>
      </w:pPr>
      <w:rPr>
        <w:rFonts w:ascii="Times New Roman" w:hAnsi="Times New Roman" w:hint="default"/>
      </w:rPr>
    </w:lvl>
    <w:lvl w:ilvl="5" w:tplc="24FAD270" w:tentative="1">
      <w:start w:val="1"/>
      <w:numFmt w:val="bullet"/>
      <w:lvlText w:val="-"/>
      <w:lvlJc w:val="left"/>
      <w:pPr>
        <w:tabs>
          <w:tab w:val="num" w:pos="4320"/>
        </w:tabs>
        <w:ind w:left="4320" w:hanging="360"/>
      </w:pPr>
      <w:rPr>
        <w:rFonts w:ascii="Times New Roman" w:hAnsi="Times New Roman" w:hint="default"/>
      </w:rPr>
    </w:lvl>
    <w:lvl w:ilvl="6" w:tplc="B652DE82" w:tentative="1">
      <w:start w:val="1"/>
      <w:numFmt w:val="bullet"/>
      <w:lvlText w:val="-"/>
      <w:lvlJc w:val="left"/>
      <w:pPr>
        <w:tabs>
          <w:tab w:val="num" w:pos="5040"/>
        </w:tabs>
        <w:ind w:left="5040" w:hanging="360"/>
      </w:pPr>
      <w:rPr>
        <w:rFonts w:ascii="Times New Roman" w:hAnsi="Times New Roman" w:hint="default"/>
      </w:rPr>
    </w:lvl>
    <w:lvl w:ilvl="7" w:tplc="B3C2988E" w:tentative="1">
      <w:start w:val="1"/>
      <w:numFmt w:val="bullet"/>
      <w:lvlText w:val="-"/>
      <w:lvlJc w:val="left"/>
      <w:pPr>
        <w:tabs>
          <w:tab w:val="num" w:pos="5760"/>
        </w:tabs>
        <w:ind w:left="5760" w:hanging="360"/>
      </w:pPr>
      <w:rPr>
        <w:rFonts w:ascii="Times New Roman" w:hAnsi="Times New Roman" w:hint="default"/>
      </w:rPr>
    </w:lvl>
    <w:lvl w:ilvl="8" w:tplc="002CDABE"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1AE40F4"/>
    <w:multiLevelType w:val="hybridMultilevel"/>
    <w:tmpl w:val="359AE08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8B430FD"/>
    <w:multiLevelType w:val="multilevel"/>
    <w:tmpl w:val="00003BBE"/>
    <w:lvl w:ilvl="0">
      <w:start w:val="1"/>
      <w:numFmt w:val="decimal"/>
      <w:pStyle w:val="berschrift1"/>
      <w:lvlText w:val="%1"/>
      <w:lvlJc w:val="left"/>
      <w:pPr>
        <w:ind w:left="432" w:hanging="432"/>
      </w:pPr>
      <w:rPr>
        <w:rFonts w:ascii="FrontPage" w:hAnsi="FrontPage" w:hint="default"/>
        <w:color w:val="075578" w:themeColor="text2"/>
        <w:sz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15:restartNumberingAfterBreak="0">
    <w:nsid w:val="59387A1A"/>
    <w:multiLevelType w:val="hybridMultilevel"/>
    <w:tmpl w:val="2604BE5A"/>
    <w:lvl w:ilvl="0" w:tplc="1E8C677E">
      <w:start w:val="1"/>
      <w:numFmt w:val="decimal"/>
      <w:lvlText w:val="%1"/>
      <w:lvlJc w:val="left"/>
      <w:pPr>
        <w:ind w:left="720" w:hanging="360"/>
      </w:pPr>
      <w:rPr>
        <w:rFonts w:ascii="FrontPage" w:hAnsi="FrontPage" w:hint="default"/>
        <w:color w:val="075578" w:themeColor="text2"/>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E860434"/>
    <w:multiLevelType w:val="hybridMultilevel"/>
    <w:tmpl w:val="3BF214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EF77174"/>
    <w:multiLevelType w:val="hybridMultilevel"/>
    <w:tmpl w:val="6FD840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6B20341"/>
    <w:multiLevelType w:val="hybridMultilevel"/>
    <w:tmpl w:val="2C0E79D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EE46CFD"/>
    <w:multiLevelType w:val="hybridMultilevel"/>
    <w:tmpl w:val="FD1CA11E"/>
    <w:lvl w:ilvl="0" w:tplc="09F45792">
      <w:numFmt w:val="bullet"/>
      <w:lvlText w:val="-"/>
      <w:lvlJc w:val="left"/>
      <w:pPr>
        <w:ind w:left="720" w:hanging="360"/>
      </w:pPr>
      <w:rPr>
        <w:rFonts w:ascii="Charter" w:eastAsia="Times New Roman" w:hAnsi="Charter"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1D55A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A1433E9"/>
    <w:multiLevelType w:val="hybridMultilevel"/>
    <w:tmpl w:val="531A6F64"/>
    <w:lvl w:ilvl="0" w:tplc="70944BBE">
      <w:start w:val="1"/>
      <w:numFmt w:val="decimal"/>
      <w:lvlText w:val="%1"/>
      <w:lvlJc w:val="left"/>
      <w:pPr>
        <w:ind w:left="360" w:hanging="360"/>
      </w:pPr>
      <w:rPr>
        <w:rFonts w:ascii="FrontPage" w:hAnsi="FrontPage" w:hint="default"/>
        <w:color w:val="075578" w:themeColor="text2"/>
        <w:sz w:val="28"/>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6"/>
  </w:num>
  <w:num w:numId="3">
    <w:abstractNumId w:val="11"/>
  </w:num>
  <w:num w:numId="4">
    <w:abstractNumId w:val="10"/>
  </w:num>
  <w:num w:numId="5">
    <w:abstractNumId w:val="21"/>
  </w:num>
  <w:num w:numId="6">
    <w:abstractNumId w:val="12"/>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4"/>
  </w:num>
  <w:num w:numId="19">
    <w:abstractNumId w:val="28"/>
  </w:num>
  <w:num w:numId="20">
    <w:abstractNumId w:val="33"/>
  </w:num>
  <w:num w:numId="21">
    <w:abstractNumId w:val="14"/>
  </w:num>
  <w:num w:numId="22">
    <w:abstractNumId w:val="27"/>
  </w:num>
  <w:num w:numId="23">
    <w:abstractNumId w:val="24"/>
  </w:num>
  <w:num w:numId="24">
    <w:abstractNumId w:val="22"/>
  </w:num>
  <w:num w:numId="25">
    <w:abstractNumId w:val="29"/>
  </w:num>
  <w:num w:numId="26">
    <w:abstractNumId w:val="17"/>
  </w:num>
  <w:num w:numId="27">
    <w:abstractNumId w:val="18"/>
  </w:num>
  <w:num w:numId="28">
    <w:abstractNumId w:val="13"/>
  </w:num>
  <w:num w:numId="29">
    <w:abstractNumId w:val="26"/>
  </w:num>
  <w:num w:numId="30">
    <w:abstractNumId w:val="15"/>
  </w:num>
  <w:num w:numId="31">
    <w:abstractNumId w:val="31"/>
  </w:num>
  <w:num w:numId="32">
    <w:abstractNumId w:val="32"/>
  </w:num>
  <w:num w:numId="33">
    <w:abstractNumId w:val="30"/>
  </w:num>
  <w:num w:numId="34">
    <w:abstractNumId w:val="23"/>
  </w:num>
  <w:num w:numId="35">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de-DE" w:vendorID="9" w:dllVersion="512" w:checkStyle="1"/>
  <w:activeWritingStyle w:appName="MSWord" w:lang="it-IT" w:vendorID="3" w:dllVersion="517"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104"/>
    <w:rsid w:val="000037C5"/>
    <w:rsid w:val="00006183"/>
    <w:rsid w:val="000068A6"/>
    <w:rsid w:val="0001548B"/>
    <w:rsid w:val="00024B4C"/>
    <w:rsid w:val="000253B2"/>
    <w:rsid w:val="000327D8"/>
    <w:rsid w:val="0003438C"/>
    <w:rsid w:val="00036068"/>
    <w:rsid w:val="000373CC"/>
    <w:rsid w:val="00037BE1"/>
    <w:rsid w:val="00037CDF"/>
    <w:rsid w:val="00037EA4"/>
    <w:rsid w:val="00046230"/>
    <w:rsid w:val="000474BA"/>
    <w:rsid w:val="00070526"/>
    <w:rsid w:val="00073830"/>
    <w:rsid w:val="0007460C"/>
    <w:rsid w:val="00081EFD"/>
    <w:rsid w:val="0008737F"/>
    <w:rsid w:val="00087629"/>
    <w:rsid w:val="000958C7"/>
    <w:rsid w:val="00097734"/>
    <w:rsid w:val="000A07E1"/>
    <w:rsid w:val="000B4264"/>
    <w:rsid w:val="000B69AF"/>
    <w:rsid w:val="000C3451"/>
    <w:rsid w:val="000C5E1C"/>
    <w:rsid w:val="000D0B65"/>
    <w:rsid w:val="000F6906"/>
    <w:rsid w:val="0011398C"/>
    <w:rsid w:val="001163A8"/>
    <w:rsid w:val="00117AFE"/>
    <w:rsid w:val="00140856"/>
    <w:rsid w:val="001433C2"/>
    <w:rsid w:val="0015083F"/>
    <w:rsid w:val="0015286D"/>
    <w:rsid w:val="00154E71"/>
    <w:rsid w:val="0016244D"/>
    <w:rsid w:val="00174230"/>
    <w:rsid w:val="001746D3"/>
    <w:rsid w:val="00175B5A"/>
    <w:rsid w:val="00176DC5"/>
    <w:rsid w:val="001851D9"/>
    <w:rsid w:val="001941DC"/>
    <w:rsid w:val="001961F7"/>
    <w:rsid w:val="001A2D86"/>
    <w:rsid w:val="001B18B8"/>
    <w:rsid w:val="001B5919"/>
    <w:rsid w:val="001C1768"/>
    <w:rsid w:val="001C5567"/>
    <w:rsid w:val="001C7F51"/>
    <w:rsid w:val="001D78DD"/>
    <w:rsid w:val="001E6371"/>
    <w:rsid w:val="001F57A3"/>
    <w:rsid w:val="001F5850"/>
    <w:rsid w:val="002021F0"/>
    <w:rsid w:val="00207FF4"/>
    <w:rsid w:val="0021285C"/>
    <w:rsid w:val="00223E1E"/>
    <w:rsid w:val="00227823"/>
    <w:rsid w:val="002503FB"/>
    <w:rsid w:val="00250506"/>
    <w:rsid w:val="00254D83"/>
    <w:rsid w:val="0025650E"/>
    <w:rsid w:val="002676AE"/>
    <w:rsid w:val="002732F8"/>
    <w:rsid w:val="002737B1"/>
    <w:rsid w:val="00277A38"/>
    <w:rsid w:val="00283089"/>
    <w:rsid w:val="00283CA4"/>
    <w:rsid w:val="00290CF2"/>
    <w:rsid w:val="0029318C"/>
    <w:rsid w:val="002A02E2"/>
    <w:rsid w:val="002A441D"/>
    <w:rsid w:val="002B1921"/>
    <w:rsid w:val="002B7912"/>
    <w:rsid w:val="002C0142"/>
    <w:rsid w:val="002C02E8"/>
    <w:rsid w:val="002C2B9A"/>
    <w:rsid w:val="002C3763"/>
    <w:rsid w:val="002C3E07"/>
    <w:rsid w:val="002C505D"/>
    <w:rsid w:val="002C79FF"/>
    <w:rsid w:val="002D20C2"/>
    <w:rsid w:val="002D3029"/>
    <w:rsid w:val="002D4D2C"/>
    <w:rsid w:val="002E5E47"/>
    <w:rsid w:val="002E75E2"/>
    <w:rsid w:val="002F4405"/>
    <w:rsid w:val="003003B9"/>
    <w:rsid w:val="00302023"/>
    <w:rsid w:val="00313008"/>
    <w:rsid w:val="00313EE3"/>
    <w:rsid w:val="00314662"/>
    <w:rsid w:val="00330EF6"/>
    <w:rsid w:val="00336BCA"/>
    <w:rsid w:val="00336D00"/>
    <w:rsid w:val="00336F19"/>
    <w:rsid w:val="00347953"/>
    <w:rsid w:val="00364283"/>
    <w:rsid w:val="0036735F"/>
    <w:rsid w:val="00370EC7"/>
    <w:rsid w:val="003714E2"/>
    <w:rsid w:val="00372305"/>
    <w:rsid w:val="0037236C"/>
    <w:rsid w:val="0037395F"/>
    <w:rsid w:val="00383308"/>
    <w:rsid w:val="00384250"/>
    <w:rsid w:val="003901BD"/>
    <w:rsid w:val="003A5B3A"/>
    <w:rsid w:val="003C1141"/>
    <w:rsid w:val="003C4822"/>
    <w:rsid w:val="003C533F"/>
    <w:rsid w:val="003F7AA1"/>
    <w:rsid w:val="0041280F"/>
    <w:rsid w:val="00447B12"/>
    <w:rsid w:val="0045141E"/>
    <w:rsid w:val="00454A5E"/>
    <w:rsid w:val="0045585F"/>
    <w:rsid w:val="00460666"/>
    <w:rsid w:val="00460B6B"/>
    <w:rsid w:val="0046318C"/>
    <w:rsid w:val="00472271"/>
    <w:rsid w:val="00476955"/>
    <w:rsid w:val="00485837"/>
    <w:rsid w:val="00485D04"/>
    <w:rsid w:val="004938B6"/>
    <w:rsid w:val="00493E2F"/>
    <w:rsid w:val="004A62A0"/>
    <w:rsid w:val="004A7C40"/>
    <w:rsid w:val="004C20EE"/>
    <w:rsid w:val="004C467E"/>
    <w:rsid w:val="004D048F"/>
    <w:rsid w:val="004D443D"/>
    <w:rsid w:val="005006EC"/>
    <w:rsid w:val="00504EBC"/>
    <w:rsid w:val="005111E5"/>
    <w:rsid w:val="005132EE"/>
    <w:rsid w:val="00515F5E"/>
    <w:rsid w:val="00517E83"/>
    <w:rsid w:val="00521295"/>
    <w:rsid w:val="005302D1"/>
    <w:rsid w:val="005348D9"/>
    <w:rsid w:val="005368CC"/>
    <w:rsid w:val="00542711"/>
    <w:rsid w:val="00564F77"/>
    <w:rsid w:val="005660DD"/>
    <w:rsid w:val="00573D82"/>
    <w:rsid w:val="005749F5"/>
    <w:rsid w:val="00581D1C"/>
    <w:rsid w:val="0058217F"/>
    <w:rsid w:val="005834FA"/>
    <w:rsid w:val="005918E6"/>
    <w:rsid w:val="00594433"/>
    <w:rsid w:val="00594C3E"/>
    <w:rsid w:val="00594D9C"/>
    <w:rsid w:val="005B029F"/>
    <w:rsid w:val="005C15A1"/>
    <w:rsid w:val="005C24E5"/>
    <w:rsid w:val="005C3CBE"/>
    <w:rsid w:val="005C3FAF"/>
    <w:rsid w:val="005C6C5C"/>
    <w:rsid w:val="005D0BC8"/>
    <w:rsid w:val="005D0CB7"/>
    <w:rsid w:val="005E1030"/>
    <w:rsid w:val="005E7C88"/>
    <w:rsid w:val="005F055A"/>
    <w:rsid w:val="005F2A23"/>
    <w:rsid w:val="005F456C"/>
    <w:rsid w:val="005F72FD"/>
    <w:rsid w:val="00603025"/>
    <w:rsid w:val="006043DE"/>
    <w:rsid w:val="00605DBB"/>
    <w:rsid w:val="006108D4"/>
    <w:rsid w:val="00616355"/>
    <w:rsid w:val="00626761"/>
    <w:rsid w:val="0063443B"/>
    <w:rsid w:val="006503D7"/>
    <w:rsid w:val="00652DC1"/>
    <w:rsid w:val="006540A2"/>
    <w:rsid w:val="00666EA1"/>
    <w:rsid w:val="00667308"/>
    <w:rsid w:val="00673326"/>
    <w:rsid w:val="0067408D"/>
    <w:rsid w:val="006765FD"/>
    <w:rsid w:val="006856E9"/>
    <w:rsid w:val="0069190C"/>
    <w:rsid w:val="00695175"/>
    <w:rsid w:val="006A0E31"/>
    <w:rsid w:val="006A4984"/>
    <w:rsid w:val="006A5EB1"/>
    <w:rsid w:val="006A7B3D"/>
    <w:rsid w:val="006B35BD"/>
    <w:rsid w:val="006B7240"/>
    <w:rsid w:val="006C3A79"/>
    <w:rsid w:val="006D6ED4"/>
    <w:rsid w:val="006E0763"/>
    <w:rsid w:val="006E1B38"/>
    <w:rsid w:val="006F1A59"/>
    <w:rsid w:val="006F3414"/>
    <w:rsid w:val="006F7B9D"/>
    <w:rsid w:val="00711348"/>
    <w:rsid w:val="00717FB7"/>
    <w:rsid w:val="00721532"/>
    <w:rsid w:val="00721FE3"/>
    <w:rsid w:val="00724B41"/>
    <w:rsid w:val="007265AC"/>
    <w:rsid w:val="007424AF"/>
    <w:rsid w:val="00744B52"/>
    <w:rsid w:val="00751F34"/>
    <w:rsid w:val="007633AF"/>
    <w:rsid w:val="0077063F"/>
    <w:rsid w:val="00772A60"/>
    <w:rsid w:val="00783045"/>
    <w:rsid w:val="00783A8C"/>
    <w:rsid w:val="00787593"/>
    <w:rsid w:val="0079046A"/>
    <w:rsid w:val="00790B32"/>
    <w:rsid w:val="007933DE"/>
    <w:rsid w:val="007A0D39"/>
    <w:rsid w:val="007A2141"/>
    <w:rsid w:val="007B417F"/>
    <w:rsid w:val="007D3CA3"/>
    <w:rsid w:val="007E0757"/>
    <w:rsid w:val="007F3A7C"/>
    <w:rsid w:val="008007A7"/>
    <w:rsid w:val="00812857"/>
    <w:rsid w:val="008128D3"/>
    <w:rsid w:val="008158CF"/>
    <w:rsid w:val="00817D20"/>
    <w:rsid w:val="00820613"/>
    <w:rsid w:val="00824BDE"/>
    <w:rsid w:val="00825C93"/>
    <w:rsid w:val="00827A66"/>
    <w:rsid w:val="00830D4F"/>
    <w:rsid w:val="00834741"/>
    <w:rsid w:val="008361EE"/>
    <w:rsid w:val="00842308"/>
    <w:rsid w:val="008521CE"/>
    <w:rsid w:val="00852F1B"/>
    <w:rsid w:val="00856E83"/>
    <w:rsid w:val="00857EEB"/>
    <w:rsid w:val="0086026A"/>
    <w:rsid w:val="00865169"/>
    <w:rsid w:val="0086544F"/>
    <w:rsid w:val="00866CE8"/>
    <w:rsid w:val="00867DE0"/>
    <w:rsid w:val="00884F3E"/>
    <w:rsid w:val="00891981"/>
    <w:rsid w:val="008A195B"/>
    <w:rsid w:val="008A2D61"/>
    <w:rsid w:val="008A4479"/>
    <w:rsid w:val="008B54A4"/>
    <w:rsid w:val="008C5238"/>
    <w:rsid w:val="008D0DA9"/>
    <w:rsid w:val="008D476C"/>
    <w:rsid w:val="008F0536"/>
    <w:rsid w:val="008F4A64"/>
    <w:rsid w:val="008F5B48"/>
    <w:rsid w:val="00901644"/>
    <w:rsid w:val="00905E9C"/>
    <w:rsid w:val="00910911"/>
    <w:rsid w:val="009135D0"/>
    <w:rsid w:val="00930DE2"/>
    <w:rsid w:val="009313C1"/>
    <w:rsid w:val="0093156F"/>
    <w:rsid w:val="00936116"/>
    <w:rsid w:val="0094276D"/>
    <w:rsid w:val="00942945"/>
    <w:rsid w:val="00943104"/>
    <w:rsid w:val="00943E62"/>
    <w:rsid w:val="0095568B"/>
    <w:rsid w:val="00955C11"/>
    <w:rsid w:val="0096290F"/>
    <w:rsid w:val="00970AC7"/>
    <w:rsid w:val="009721F5"/>
    <w:rsid w:val="00983A03"/>
    <w:rsid w:val="00992475"/>
    <w:rsid w:val="009924FD"/>
    <w:rsid w:val="009927C6"/>
    <w:rsid w:val="009A1116"/>
    <w:rsid w:val="009B1B1F"/>
    <w:rsid w:val="009B284D"/>
    <w:rsid w:val="009B4DE6"/>
    <w:rsid w:val="009B6249"/>
    <w:rsid w:val="009C0218"/>
    <w:rsid w:val="009C1AC7"/>
    <w:rsid w:val="009C2BE0"/>
    <w:rsid w:val="009C48EE"/>
    <w:rsid w:val="009D1B87"/>
    <w:rsid w:val="009E1A57"/>
    <w:rsid w:val="009E32CF"/>
    <w:rsid w:val="009E6385"/>
    <w:rsid w:val="009E796B"/>
    <w:rsid w:val="00A0160D"/>
    <w:rsid w:val="00A11470"/>
    <w:rsid w:val="00A12881"/>
    <w:rsid w:val="00A12C51"/>
    <w:rsid w:val="00A148DF"/>
    <w:rsid w:val="00A21186"/>
    <w:rsid w:val="00A22E76"/>
    <w:rsid w:val="00A2660E"/>
    <w:rsid w:val="00A30902"/>
    <w:rsid w:val="00A52B86"/>
    <w:rsid w:val="00A57C54"/>
    <w:rsid w:val="00A66CE6"/>
    <w:rsid w:val="00A84A0F"/>
    <w:rsid w:val="00AA282A"/>
    <w:rsid w:val="00AB2A3D"/>
    <w:rsid w:val="00AB3834"/>
    <w:rsid w:val="00AC11B0"/>
    <w:rsid w:val="00AF3546"/>
    <w:rsid w:val="00B13B9A"/>
    <w:rsid w:val="00B2007A"/>
    <w:rsid w:val="00B352E4"/>
    <w:rsid w:val="00B429FB"/>
    <w:rsid w:val="00B445EE"/>
    <w:rsid w:val="00B501F6"/>
    <w:rsid w:val="00B53A05"/>
    <w:rsid w:val="00B56D0F"/>
    <w:rsid w:val="00B67BD7"/>
    <w:rsid w:val="00B774E2"/>
    <w:rsid w:val="00B97A45"/>
    <w:rsid w:val="00B97E84"/>
    <w:rsid w:val="00BA1C53"/>
    <w:rsid w:val="00BA7351"/>
    <w:rsid w:val="00BB4B53"/>
    <w:rsid w:val="00BC0397"/>
    <w:rsid w:val="00BC26F3"/>
    <w:rsid w:val="00BD0817"/>
    <w:rsid w:val="00BD0A5B"/>
    <w:rsid w:val="00BE4037"/>
    <w:rsid w:val="00BE5F59"/>
    <w:rsid w:val="00BE6068"/>
    <w:rsid w:val="00BF7095"/>
    <w:rsid w:val="00C04F3E"/>
    <w:rsid w:val="00C156C5"/>
    <w:rsid w:val="00C20BAA"/>
    <w:rsid w:val="00C23327"/>
    <w:rsid w:val="00C267AD"/>
    <w:rsid w:val="00C278BB"/>
    <w:rsid w:val="00C37575"/>
    <w:rsid w:val="00C42C67"/>
    <w:rsid w:val="00C545EC"/>
    <w:rsid w:val="00C56A57"/>
    <w:rsid w:val="00C570AB"/>
    <w:rsid w:val="00C6171D"/>
    <w:rsid w:val="00C63A7F"/>
    <w:rsid w:val="00C84F4D"/>
    <w:rsid w:val="00C858A2"/>
    <w:rsid w:val="00C9592B"/>
    <w:rsid w:val="00CA7D9C"/>
    <w:rsid w:val="00CB579F"/>
    <w:rsid w:val="00CB5A28"/>
    <w:rsid w:val="00CB7478"/>
    <w:rsid w:val="00CD5540"/>
    <w:rsid w:val="00CD5C76"/>
    <w:rsid w:val="00CE0E76"/>
    <w:rsid w:val="00CF14FE"/>
    <w:rsid w:val="00CF2ECD"/>
    <w:rsid w:val="00CF3692"/>
    <w:rsid w:val="00CF58B1"/>
    <w:rsid w:val="00CF6B0F"/>
    <w:rsid w:val="00D0049D"/>
    <w:rsid w:val="00D0136D"/>
    <w:rsid w:val="00D01C95"/>
    <w:rsid w:val="00D049CC"/>
    <w:rsid w:val="00D04F51"/>
    <w:rsid w:val="00D05FF9"/>
    <w:rsid w:val="00D06B30"/>
    <w:rsid w:val="00D1552F"/>
    <w:rsid w:val="00D16A57"/>
    <w:rsid w:val="00D20983"/>
    <w:rsid w:val="00D2134C"/>
    <w:rsid w:val="00D309E4"/>
    <w:rsid w:val="00D35EF0"/>
    <w:rsid w:val="00D45319"/>
    <w:rsid w:val="00D54646"/>
    <w:rsid w:val="00D631C4"/>
    <w:rsid w:val="00D65C96"/>
    <w:rsid w:val="00D67354"/>
    <w:rsid w:val="00D734D4"/>
    <w:rsid w:val="00D76146"/>
    <w:rsid w:val="00D92E51"/>
    <w:rsid w:val="00D97622"/>
    <w:rsid w:val="00DA2187"/>
    <w:rsid w:val="00DB0DFD"/>
    <w:rsid w:val="00DB1522"/>
    <w:rsid w:val="00DC0129"/>
    <w:rsid w:val="00DC2D1E"/>
    <w:rsid w:val="00DC7D8A"/>
    <w:rsid w:val="00DD389C"/>
    <w:rsid w:val="00DD490B"/>
    <w:rsid w:val="00DE14CB"/>
    <w:rsid w:val="00DE73A9"/>
    <w:rsid w:val="00DF32CD"/>
    <w:rsid w:val="00DF50B5"/>
    <w:rsid w:val="00DF6F66"/>
    <w:rsid w:val="00E054AD"/>
    <w:rsid w:val="00E0610E"/>
    <w:rsid w:val="00E07BC8"/>
    <w:rsid w:val="00E163B5"/>
    <w:rsid w:val="00E46154"/>
    <w:rsid w:val="00E467D3"/>
    <w:rsid w:val="00E5039A"/>
    <w:rsid w:val="00E54238"/>
    <w:rsid w:val="00E546C1"/>
    <w:rsid w:val="00E74432"/>
    <w:rsid w:val="00E90B5A"/>
    <w:rsid w:val="00E92D05"/>
    <w:rsid w:val="00EA525A"/>
    <w:rsid w:val="00EB1745"/>
    <w:rsid w:val="00EC5C91"/>
    <w:rsid w:val="00ED3A5F"/>
    <w:rsid w:val="00EE0B04"/>
    <w:rsid w:val="00EE4952"/>
    <w:rsid w:val="00EF1F49"/>
    <w:rsid w:val="00EF5B2D"/>
    <w:rsid w:val="00EF7723"/>
    <w:rsid w:val="00F02044"/>
    <w:rsid w:val="00F056E1"/>
    <w:rsid w:val="00F0796E"/>
    <w:rsid w:val="00F16DA8"/>
    <w:rsid w:val="00F24558"/>
    <w:rsid w:val="00F25FEF"/>
    <w:rsid w:val="00F264AB"/>
    <w:rsid w:val="00F50C5D"/>
    <w:rsid w:val="00F60F8A"/>
    <w:rsid w:val="00F647D7"/>
    <w:rsid w:val="00F662CC"/>
    <w:rsid w:val="00F74904"/>
    <w:rsid w:val="00F76633"/>
    <w:rsid w:val="00F778DE"/>
    <w:rsid w:val="00F841F1"/>
    <w:rsid w:val="00F91E2C"/>
    <w:rsid w:val="00F9277F"/>
    <w:rsid w:val="00F96F66"/>
    <w:rsid w:val="00FA38BC"/>
    <w:rsid w:val="00FA721F"/>
    <w:rsid w:val="00FB1AEC"/>
    <w:rsid w:val="00FB223C"/>
    <w:rsid w:val="00FB3227"/>
    <w:rsid w:val="00FC4962"/>
    <w:rsid w:val="00FC5810"/>
    <w:rsid w:val="00FC5B71"/>
    <w:rsid w:val="00FD001F"/>
    <w:rsid w:val="00FD6777"/>
    <w:rsid w:val="00FD79E9"/>
    <w:rsid w:val="00FE75A7"/>
    <w:rsid w:val="00FF1521"/>
    <w:rsid w:val="00FF70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45F1DD49"/>
  <w15:docId w15:val="{DB622E48-013F-4DE0-A356-135A30D1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2D1E"/>
    <w:pPr>
      <w:spacing w:before="60" w:after="60" w:line="288" w:lineRule="auto"/>
      <w:jc w:val="both"/>
    </w:pPr>
    <w:rPr>
      <w:rFonts w:ascii="Charter" w:hAnsi="Charter"/>
      <w:sz w:val="22"/>
    </w:rPr>
  </w:style>
  <w:style w:type="paragraph" w:styleId="berschrift1">
    <w:name w:val="heading 1"/>
    <w:basedOn w:val="Standard"/>
    <w:next w:val="Standard"/>
    <w:qFormat/>
    <w:rsid w:val="0036735F"/>
    <w:pPr>
      <w:keepNext/>
      <w:numPr>
        <w:numId w:val="22"/>
      </w:numPr>
      <w:pBdr>
        <w:top w:val="single" w:sz="4" w:space="5" w:color="auto"/>
        <w:bottom w:val="single" w:sz="4" w:space="1" w:color="auto"/>
      </w:pBdr>
      <w:spacing w:before="480" w:after="360"/>
      <w:jc w:val="left"/>
      <w:outlineLvl w:val="0"/>
    </w:pPr>
    <w:rPr>
      <w:rFonts w:ascii="FrontPage" w:hAnsi="FrontPage"/>
      <w:b/>
      <w:bCs/>
      <w:kern w:val="28"/>
      <w:sz w:val="28"/>
    </w:rPr>
  </w:style>
  <w:style w:type="paragraph" w:styleId="berschrift2">
    <w:name w:val="heading 2"/>
    <w:basedOn w:val="berschrift1"/>
    <w:next w:val="Standard"/>
    <w:qFormat/>
    <w:rsid w:val="008F0536"/>
    <w:pPr>
      <w:numPr>
        <w:ilvl w:val="1"/>
      </w:numPr>
      <w:pBdr>
        <w:top w:val="none" w:sz="0" w:space="0" w:color="auto"/>
        <w:bottom w:val="none" w:sz="0" w:space="0" w:color="auto"/>
      </w:pBdr>
      <w:spacing w:before="360" w:after="240"/>
      <w:outlineLvl w:val="1"/>
    </w:pPr>
    <w:rPr>
      <w:sz w:val="24"/>
    </w:rPr>
  </w:style>
  <w:style w:type="paragraph" w:styleId="berschrift3">
    <w:name w:val="heading 3"/>
    <w:basedOn w:val="berschrift2"/>
    <w:next w:val="Standard"/>
    <w:qFormat/>
    <w:rsid w:val="00E46154"/>
    <w:pPr>
      <w:numPr>
        <w:ilvl w:val="2"/>
      </w:numPr>
      <w:outlineLvl w:val="2"/>
    </w:pPr>
    <w:rPr>
      <w:sz w:val="22"/>
    </w:rPr>
  </w:style>
  <w:style w:type="paragraph" w:styleId="berschrift4">
    <w:name w:val="heading 4"/>
    <w:basedOn w:val="berschrift3"/>
    <w:next w:val="Standard"/>
    <w:qFormat/>
    <w:pPr>
      <w:numPr>
        <w:ilvl w:val="3"/>
      </w:numPr>
      <w:outlineLvl w:val="3"/>
    </w:pPr>
    <w:rPr>
      <w:b w:val="0"/>
      <w:lang w:val="en-GB"/>
    </w:rPr>
  </w:style>
  <w:style w:type="paragraph" w:styleId="berschrift5">
    <w:name w:val="heading 5"/>
    <w:basedOn w:val="berschrift4"/>
    <w:next w:val="Standard"/>
    <w:qFormat/>
    <w:rsid w:val="006A4984"/>
    <w:pPr>
      <w:numPr>
        <w:ilvl w:val="4"/>
      </w:numPr>
      <w:outlineLvl w:val="4"/>
    </w:pPr>
  </w:style>
  <w:style w:type="paragraph" w:styleId="berschrift6">
    <w:name w:val="heading 6"/>
    <w:basedOn w:val="berschrift5"/>
    <w:next w:val="Standard"/>
    <w:qFormat/>
    <w:rsid w:val="006A4984"/>
    <w:pPr>
      <w:numPr>
        <w:ilvl w:val="5"/>
      </w:numPr>
      <w:outlineLvl w:val="5"/>
    </w:pPr>
  </w:style>
  <w:style w:type="paragraph" w:styleId="berschrift7">
    <w:name w:val="heading 7"/>
    <w:basedOn w:val="Standard"/>
    <w:next w:val="Standard"/>
    <w:qFormat/>
    <w:pPr>
      <w:numPr>
        <w:ilvl w:val="6"/>
        <w:numId w:val="22"/>
      </w:numPr>
      <w:spacing w:before="360" w:after="240"/>
      <w:outlineLvl w:val="6"/>
    </w:pPr>
    <w:rPr>
      <w:b/>
    </w:rPr>
  </w:style>
  <w:style w:type="paragraph" w:styleId="berschrift8">
    <w:name w:val="heading 8"/>
    <w:basedOn w:val="Standard"/>
    <w:next w:val="Standard"/>
    <w:qFormat/>
    <w:pPr>
      <w:numPr>
        <w:ilvl w:val="7"/>
        <w:numId w:val="22"/>
      </w:numPr>
      <w:spacing w:before="360" w:after="240"/>
      <w:outlineLvl w:val="7"/>
    </w:pPr>
    <w:rPr>
      <w:b/>
    </w:rPr>
  </w:style>
  <w:style w:type="paragraph" w:styleId="berschrift9">
    <w:name w:val="heading 9"/>
    <w:basedOn w:val="Standard"/>
    <w:next w:val="Standard"/>
    <w:qFormat/>
    <w:pPr>
      <w:numPr>
        <w:ilvl w:val="8"/>
        <w:numId w:val="22"/>
      </w:numPr>
      <w:spacing w:before="360" w:after="240"/>
      <w:outlineLvl w:val="8"/>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semiHidden/>
    <w:rsid w:val="00006183"/>
    <w:pPr>
      <w:ind w:left="1134" w:hanging="1134"/>
      <w:jc w:val="left"/>
    </w:pPr>
  </w:style>
  <w:style w:type="paragraph" w:customStyle="1" w:styleId="AnhangA1">
    <w:name w:val="Anhang A1"/>
    <w:basedOn w:val="Standard"/>
    <w:next w:val="Standard"/>
    <w:rsid w:val="00B53A05"/>
    <w:pPr>
      <w:tabs>
        <w:tab w:val="left" w:pos="1134"/>
        <w:tab w:val="left" w:pos="3969"/>
        <w:tab w:val="left" w:pos="4536"/>
        <w:tab w:val="left" w:pos="5103"/>
        <w:tab w:val="left" w:pos="8364"/>
      </w:tabs>
      <w:spacing w:before="480" w:after="360"/>
      <w:outlineLvl w:val="0"/>
    </w:pPr>
    <w:rPr>
      <w:rFonts w:ascii="FrontPage" w:hAnsi="FrontPage"/>
      <w:b/>
      <w:sz w:val="24"/>
    </w:rPr>
  </w:style>
  <w:style w:type="paragraph" w:customStyle="1" w:styleId="AnhangA2">
    <w:name w:val="Anhang A2"/>
    <w:basedOn w:val="AnhangA1"/>
    <w:pPr>
      <w:spacing w:before="360" w:after="240"/>
      <w:outlineLvl w:val="1"/>
    </w:pPr>
    <w:rPr>
      <w:sz w:val="20"/>
    </w:rPr>
  </w:style>
  <w:style w:type="paragraph" w:customStyle="1" w:styleId="AnhangB1">
    <w:name w:val="Anhang B1"/>
    <w:basedOn w:val="AnhangA1"/>
  </w:style>
  <w:style w:type="paragraph" w:customStyle="1" w:styleId="AnhangB2">
    <w:name w:val="Anhang B2"/>
    <w:basedOn w:val="AnhangA2"/>
  </w:style>
  <w:style w:type="paragraph" w:styleId="Beschriftung">
    <w:name w:val="caption"/>
    <w:aliases w:val="Bild,Bild mit Beschriftung"/>
    <w:basedOn w:val="Standard"/>
    <w:next w:val="Standard"/>
    <w:qFormat/>
    <w:rsid w:val="00603025"/>
    <w:pPr>
      <w:keepNext/>
      <w:tabs>
        <w:tab w:val="left" w:pos="794"/>
      </w:tabs>
      <w:spacing w:before="120" w:after="120"/>
      <w:jc w:val="center"/>
    </w:pPr>
    <w:rPr>
      <w:rFonts w:ascii="FrontPage" w:hAnsi="FrontPage"/>
      <w:sz w:val="20"/>
    </w:rPr>
  </w:style>
  <w:style w:type="paragraph" w:customStyle="1" w:styleId="Text">
    <w:name w:val="Text"/>
    <w:basedOn w:val="Standard"/>
    <w:rsid w:val="00B53A05"/>
  </w:style>
  <w:style w:type="paragraph" w:customStyle="1" w:styleId="Formel">
    <w:name w:val="Formel"/>
    <w:basedOn w:val="Text"/>
    <w:pPr>
      <w:tabs>
        <w:tab w:val="left" w:pos="1701"/>
        <w:tab w:val="left" w:pos="2268"/>
        <w:tab w:val="left" w:pos="2835"/>
        <w:tab w:val="left" w:pos="4536"/>
        <w:tab w:val="left" w:pos="5103"/>
        <w:tab w:val="left" w:pos="5670"/>
        <w:tab w:val="right" w:pos="9072"/>
      </w:tabs>
    </w:pPr>
  </w:style>
  <w:style w:type="paragraph" w:styleId="Fuzeile">
    <w:name w:val="footer"/>
    <w:basedOn w:val="Standard"/>
    <w:pPr>
      <w:tabs>
        <w:tab w:val="center" w:pos="4536"/>
        <w:tab w:val="right" w:pos="9072"/>
      </w:tabs>
    </w:pPr>
  </w:style>
  <w:style w:type="paragraph" w:styleId="Kopfzeile">
    <w:name w:val="header"/>
    <w:basedOn w:val="Standard"/>
    <w:pPr>
      <w:tabs>
        <w:tab w:val="center" w:pos="4536"/>
        <w:tab w:val="right" w:pos="9072"/>
      </w:tabs>
    </w:pPr>
  </w:style>
  <w:style w:type="paragraph" w:styleId="Literaturverzeichnis">
    <w:name w:val="Bibliography"/>
    <w:basedOn w:val="Standard"/>
    <w:rsid w:val="00521295"/>
    <w:pPr>
      <w:numPr>
        <w:numId w:val="7"/>
      </w:numPr>
      <w:tabs>
        <w:tab w:val="clear" w:pos="720"/>
      </w:tabs>
      <w:ind w:hanging="720"/>
    </w:pPr>
  </w:style>
  <w:style w:type="character" w:styleId="Seitenzahl">
    <w:name w:val="page number"/>
    <w:rsid w:val="00B774E2"/>
    <w:rPr>
      <w:rFonts w:ascii="FrontPage" w:hAnsi="FrontPage"/>
      <w:color w:val="000000"/>
      <w:sz w:val="20"/>
    </w:rPr>
  </w:style>
  <w:style w:type="paragraph" w:customStyle="1" w:styleId="Tabelle">
    <w:name w:val="Tabelle"/>
    <w:basedOn w:val="Standard"/>
    <w:next w:val="Text"/>
    <w:pPr>
      <w:framePr w:hSpace="142" w:vSpace="142" w:wrap="notBeside" w:vAnchor="text" w:hAnchor="text" w:xAlign="center" w:y="1" w:anchorLock="1"/>
      <w:jc w:val="center"/>
    </w:pPr>
    <w:rPr>
      <w:i/>
    </w:rPr>
  </w:style>
  <w:style w:type="paragraph" w:styleId="Verzeichnis1">
    <w:name w:val="toc 1"/>
    <w:basedOn w:val="Standard"/>
    <w:next w:val="Standard"/>
    <w:autoRedefine/>
    <w:uiPriority w:val="39"/>
    <w:rsid w:val="00C56A57"/>
    <w:pPr>
      <w:spacing w:before="360" w:after="0"/>
      <w:jc w:val="left"/>
    </w:pPr>
    <w:rPr>
      <w:rFonts w:ascii="FrontPage" w:hAnsi="FrontPage" w:cs="Arial"/>
      <w:b/>
      <w:bCs/>
      <w:caps/>
      <w:sz w:val="24"/>
      <w:szCs w:val="24"/>
    </w:rPr>
  </w:style>
  <w:style w:type="paragraph" w:styleId="Verzeichnis2">
    <w:name w:val="toc 2"/>
    <w:basedOn w:val="Standard"/>
    <w:next w:val="Standard"/>
    <w:autoRedefine/>
    <w:uiPriority w:val="39"/>
    <w:rsid w:val="00C56A57"/>
    <w:pPr>
      <w:spacing w:before="240" w:after="0"/>
      <w:jc w:val="left"/>
    </w:pPr>
    <w:rPr>
      <w:rFonts w:ascii="FrontPage" w:hAnsi="FrontPage"/>
      <w:b/>
      <w:bCs/>
    </w:rPr>
  </w:style>
  <w:style w:type="paragraph" w:styleId="Verzeichnis3">
    <w:name w:val="toc 3"/>
    <w:basedOn w:val="Verzeichnis2"/>
    <w:next w:val="Standard"/>
    <w:autoRedefine/>
    <w:uiPriority w:val="39"/>
    <w:rsid w:val="00C56A57"/>
    <w:pPr>
      <w:spacing w:before="0"/>
      <w:ind w:left="200"/>
    </w:pPr>
    <w:rPr>
      <w:b w:val="0"/>
      <w:bCs w:val="0"/>
    </w:rPr>
  </w:style>
  <w:style w:type="paragraph" w:styleId="Verzeichnis4">
    <w:name w:val="toc 4"/>
    <w:basedOn w:val="Verzeichnis2"/>
    <w:next w:val="Standard"/>
    <w:autoRedefine/>
    <w:uiPriority w:val="39"/>
    <w:rsid w:val="00C56A57"/>
    <w:pPr>
      <w:spacing w:before="0"/>
      <w:ind w:left="400"/>
    </w:pPr>
    <w:rPr>
      <w:b w:val="0"/>
      <w:bCs w:val="0"/>
    </w:rPr>
  </w:style>
  <w:style w:type="paragraph" w:styleId="Verzeichnis5">
    <w:name w:val="toc 5"/>
    <w:basedOn w:val="Verzeichnis2"/>
    <w:next w:val="Standard"/>
    <w:autoRedefine/>
    <w:semiHidden/>
    <w:rsid w:val="00C56A57"/>
    <w:pPr>
      <w:spacing w:before="0"/>
      <w:ind w:left="600"/>
    </w:pPr>
    <w:rPr>
      <w:b w:val="0"/>
      <w:bCs w:val="0"/>
    </w:rPr>
  </w:style>
  <w:style w:type="paragraph" w:styleId="Verzeichnis6">
    <w:name w:val="toc 6"/>
    <w:basedOn w:val="Verzeichnis2"/>
    <w:next w:val="Standard"/>
    <w:autoRedefine/>
    <w:semiHidden/>
    <w:pPr>
      <w:spacing w:before="0"/>
      <w:ind w:left="800"/>
    </w:pPr>
    <w:rPr>
      <w:b w:val="0"/>
      <w:bCs w:val="0"/>
    </w:rPr>
  </w:style>
  <w:style w:type="paragraph" w:styleId="Verzeichnis7">
    <w:name w:val="toc 7"/>
    <w:basedOn w:val="Verzeichnis2"/>
    <w:next w:val="Standard"/>
    <w:autoRedefine/>
    <w:semiHidden/>
    <w:pPr>
      <w:spacing w:before="0"/>
      <w:ind w:left="1000"/>
    </w:pPr>
    <w:rPr>
      <w:b w:val="0"/>
      <w:bCs w:val="0"/>
    </w:rPr>
  </w:style>
  <w:style w:type="paragraph" w:styleId="Verzeichnis8">
    <w:name w:val="toc 8"/>
    <w:basedOn w:val="Verzeichnis2"/>
    <w:next w:val="Standard"/>
    <w:autoRedefine/>
    <w:semiHidden/>
    <w:pPr>
      <w:spacing w:before="0"/>
      <w:ind w:left="1200"/>
    </w:pPr>
    <w:rPr>
      <w:b w:val="0"/>
      <w:bCs w:val="0"/>
    </w:rPr>
  </w:style>
  <w:style w:type="paragraph" w:styleId="Verzeichnis9">
    <w:name w:val="toc 9"/>
    <w:basedOn w:val="Verzeichnis2"/>
    <w:next w:val="Standard"/>
    <w:autoRedefine/>
    <w:semiHidden/>
    <w:pPr>
      <w:spacing w:before="0"/>
      <w:ind w:left="1400"/>
    </w:pPr>
    <w:rPr>
      <w:b w:val="0"/>
      <w:bCs w:val="0"/>
    </w:rPr>
  </w:style>
  <w:style w:type="paragraph" w:customStyle="1" w:styleId="Tabellenverzeichnis">
    <w:name w:val="Tabellenverzeichnis"/>
    <w:basedOn w:val="Abbildungsverzeichnis"/>
  </w:style>
  <w:style w:type="paragraph" w:customStyle="1" w:styleId="VerzFormelzeichen1">
    <w:name w:val="VerzFormelzeichen1"/>
    <w:basedOn w:val="Text"/>
    <w:next w:val="Text"/>
    <w:rsid w:val="00C63A7F"/>
    <w:pPr>
      <w:spacing w:before="360"/>
    </w:pPr>
    <w:rPr>
      <w:rFonts w:ascii="FrontPage" w:hAnsi="FrontPage"/>
      <w:b/>
      <w:sz w:val="24"/>
    </w:rPr>
  </w:style>
  <w:style w:type="paragraph" w:customStyle="1" w:styleId="VerzFormelzeichen2">
    <w:name w:val="VerzFormelzeichen2"/>
    <w:basedOn w:val="Text"/>
    <w:pPr>
      <w:tabs>
        <w:tab w:val="left" w:pos="900"/>
        <w:tab w:val="left" w:pos="2268"/>
      </w:tabs>
      <w:ind w:left="2552" w:hanging="2552"/>
    </w:pPr>
  </w:style>
  <w:style w:type="paragraph" w:customStyle="1" w:styleId="VerzFormelzeichenberschrift">
    <w:name w:val="VerzFormelzeichenÜberschrift"/>
    <w:basedOn w:val="Standard"/>
    <w:rsid w:val="00F778DE"/>
    <w:rPr>
      <w:rFonts w:ascii="FrontPage" w:hAnsi="FrontPage"/>
      <w:b/>
      <w:sz w:val="40"/>
    </w:rPr>
  </w:style>
  <w:style w:type="paragraph" w:customStyle="1" w:styleId="VerzGespeicherteDateien">
    <w:name w:val="VerzGespeicherteDateien"/>
    <w:basedOn w:val="Text"/>
    <w:rPr>
      <w:sz w:val="16"/>
    </w:rPr>
  </w:style>
  <w:style w:type="character" w:customStyle="1" w:styleId="SeitenzahlDeckblatt">
    <w:name w:val="SeitenzahlDeckblatt"/>
    <w:rPr>
      <w:rFonts w:ascii="FrontPage" w:hAnsi="FrontPage"/>
      <w:color w:val="FFFFFF"/>
      <w:sz w:val="20"/>
    </w:rPr>
  </w:style>
  <w:style w:type="character" w:styleId="Hyperlink">
    <w:name w:val="Hyperlink"/>
    <w:uiPriority w:val="99"/>
    <w:rsid w:val="001163A8"/>
    <w:rPr>
      <w:rFonts w:ascii="Stafford" w:hAnsi="Stafford"/>
      <w:color w:val="E6001A"/>
      <w:sz w:val="20"/>
      <w:u w:val="none"/>
    </w:rPr>
  </w:style>
  <w:style w:type="table" w:styleId="Tabellenraster">
    <w:name w:val="Table Grid"/>
    <w:basedOn w:val="NormaleTabelle"/>
    <w:rsid w:val="00CB7478"/>
    <w:pPr>
      <w:spacing w:before="60" w:after="6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elnummerierung">
    <w:name w:val="Formelnummerierung"/>
    <w:basedOn w:val="Beschriftung"/>
    <w:rsid w:val="000C5E1C"/>
    <w:pPr>
      <w:jc w:val="right"/>
    </w:pPr>
  </w:style>
  <w:style w:type="paragraph" w:customStyle="1" w:styleId="Haupttitel">
    <w:name w:val="Haupttitel"/>
    <w:basedOn w:val="Text"/>
    <w:rsid w:val="002737B1"/>
    <w:pPr>
      <w:jc w:val="left"/>
    </w:pPr>
    <w:rPr>
      <w:rFonts w:ascii="FrontPage" w:hAnsi="FrontPage"/>
      <w:b/>
      <w:bCs/>
      <w:color w:val="FFFFFF"/>
      <w:sz w:val="72"/>
    </w:rPr>
  </w:style>
  <w:style w:type="paragraph" w:customStyle="1" w:styleId="Sub-Titel">
    <w:name w:val="Sub-Titel"/>
    <w:basedOn w:val="Text"/>
    <w:rsid w:val="002737B1"/>
    <w:rPr>
      <w:rFonts w:ascii="FrontPage" w:hAnsi="FrontPage"/>
      <w:b/>
      <w:bCs/>
      <w:color w:val="FFFFFF"/>
      <w:sz w:val="24"/>
    </w:rPr>
  </w:style>
  <w:style w:type="paragraph" w:customStyle="1" w:styleId="Formatvorlageberschrift2Arial">
    <w:name w:val="Formatvorlage Überschrift 2 + Arial"/>
    <w:basedOn w:val="berschrift2"/>
    <w:next w:val="Standard"/>
    <w:rsid w:val="00905E9C"/>
    <w:rPr>
      <w:rFonts w:ascii="Arial" w:hAnsi="Arial"/>
      <w:bCs w:val="0"/>
    </w:rPr>
  </w:style>
  <w:style w:type="paragraph" w:customStyle="1" w:styleId="Formatvorlageberschrift3Arial">
    <w:name w:val="Formatvorlage Überschrift 3 + Arial"/>
    <w:basedOn w:val="berschrift3"/>
    <w:next w:val="Standard"/>
    <w:rsid w:val="00905E9C"/>
    <w:rPr>
      <w:rFonts w:ascii="Arial" w:hAnsi="Arial"/>
      <w:bCs w:val="0"/>
    </w:rPr>
  </w:style>
  <w:style w:type="paragraph" w:customStyle="1" w:styleId="FormatvorlageText8ptFett">
    <w:name w:val="Formatvorlage Text + 8 pt Fett"/>
    <w:basedOn w:val="Text"/>
    <w:rsid w:val="00B53A05"/>
    <w:rPr>
      <w:rFonts w:ascii="Bitstream Charter" w:hAnsi="Bitstream Charter"/>
      <w:b/>
      <w:bCs/>
      <w:sz w:val="16"/>
    </w:rPr>
  </w:style>
  <w:style w:type="paragraph" w:customStyle="1" w:styleId="Formatvorlage1">
    <w:name w:val="Formatvorlage1"/>
    <w:basedOn w:val="Text"/>
    <w:rsid w:val="00036068"/>
    <w:rPr>
      <w:rFonts w:ascii="FrontPage" w:hAnsi="FrontPage" w:cs="Arial"/>
      <w:b/>
      <w:bCs/>
      <w:sz w:val="24"/>
      <w:lang w:val="it-IT"/>
    </w:rPr>
  </w:style>
  <w:style w:type="paragraph" w:customStyle="1" w:styleId="FormatvorlageSub-TitelNichtFett">
    <w:name w:val="Formatvorlage Sub-Titel + Nicht Fett"/>
    <w:basedOn w:val="Sub-Titel"/>
    <w:rsid w:val="006043DE"/>
    <w:pPr>
      <w:spacing w:before="240"/>
    </w:pPr>
    <w:rPr>
      <w:rFonts w:ascii="Stafford" w:hAnsi="Stafford"/>
      <w:b w:val="0"/>
      <w:bCs w:val="0"/>
      <w:sz w:val="22"/>
    </w:rPr>
  </w:style>
  <w:style w:type="paragraph" w:customStyle="1" w:styleId="Zuletztgespeichertvon">
    <w:name w:val="Zuletzt gespeichert von"/>
    <w:rsid w:val="000C5E1C"/>
    <w:rPr>
      <w:sz w:val="24"/>
      <w:szCs w:val="24"/>
    </w:rPr>
  </w:style>
  <w:style w:type="character" w:styleId="Kommentarzeichen">
    <w:name w:val="annotation reference"/>
    <w:semiHidden/>
    <w:rsid w:val="006F7B9D"/>
    <w:rPr>
      <w:sz w:val="16"/>
      <w:szCs w:val="16"/>
    </w:rPr>
  </w:style>
  <w:style w:type="paragraph" w:styleId="Kommentartext">
    <w:name w:val="annotation text"/>
    <w:basedOn w:val="Standard"/>
    <w:semiHidden/>
    <w:rsid w:val="006F7B9D"/>
    <w:rPr>
      <w:sz w:val="20"/>
    </w:rPr>
  </w:style>
  <w:style w:type="paragraph" w:styleId="Kommentarthema">
    <w:name w:val="annotation subject"/>
    <w:basedOn w:val="Kommentartext"/>
    <w:next w:val="Kommentartext"/>
    <w:semiHidden/>
    <w:rsid w:val="006F7B9D"/>
    <w:rPr>
      <w:b/>
      <w:bCs/>
    </w:rPr>
  </w:style>
  <w:style w:type="paragraph" w:styleId="Sprechblasentext">
    <w:name w:val="Balloon Text"/>
    <w:basedOn w:val="Standard"/>
    <w:semiHidden/>
    <w:rsid w:val="006F7B9D"/>
    <w:rPr>
      <w:rFonts w:ascii="Tahoma" w:hAnsi="Tahoma" w:cs="Tahoma"/>
      <w:sz w:val="16"/>
      <w:szCs w:val="16"/>
    </w:rPr>
  </w:style>
  <w:style w:type="character" w:styleId="Platzhaltertext">
    <w:name w:val="Placeholder Text"/>
    <w:basedOn w:val="Absatz-Standardschriftart"/>
    <w:uiPriority w:val="99"/>
    <w:semiHidden/>
    <w:rsid w:val="00D309E4"/>
    <w:rPr>
      <w:color w:val="808080"/>
    </w:rPr>
  </w:style>
  <w:style w:type="paragraph" w:styleId="StandardWeb">
    <w:name w:val="Normal (Web)"/>
    <w:basedOn w:val="Standard"/>
    <w:uiPriority w:val="99"/>
    <w:unhideWhenUsed/>
    <w:rsid w:val="006B35BD"/>
    <w:pPr>
      <w:spacing w:before="100" w:beforeAutospacing="1" w:after="100" w:afterAutospacing="1" w:line="240" w:lineRule="auto"/>
      <w:jc w:val="left"/>
    </w:pPr>
    <w:rPr>
      <w:rFonts w:ascii="Times New Roman" w:eastAsiaTheme="minorEastAsia" w:hAnsi="Times New Roman"/>
      <w:sz w:val="24"/>
      <w:szCs w:val="24"/>
    </w:rPr>
  </w:style>
  <w:style w:type="character" w:styleId="Fett">
    <w:name w:val="Strong"/>
    <w:basedOn w:val="Absatz-Standardschriftart"/>
    <w:qFormat/>
    <w:rsid w:val="00BA1C53"/>
    <w:rPr>
      <w:b/>
      <w:bCs/>
    </w:rPr>
  </w:style>
  <w:style w:type="character" w:customStyle="1" w:styleId="farbig1">
    <w:name w:val="farbig1"/>
    <w:rsid w:val="00BA1C53"/>
    <w:rPr>
      <w:color w:val="B90F22"/>
    </w:rPr>
  </w:style>
  <w:style w:type="paragraph" w:styleId="Listenabsatz">
    <w:name w:val="List Paragraph"/>
    <w:basedOn w:val="Standard"/>
    <w:uiPriority w:val="34"/>
    <w:qFormat/>
    <w:rsid w:val="002F4405"/>
    <w:pPr>
      <w:ind w:left="720"/>
      <w:contextualSpacing/>
    </w:pPr>
  </w:style>
  <w:style w:type="paragraph" w:styleId="Funotentext">
    <w:name w:val="footnote text"/>
    <w:basedOn w:val="Standard"/>
    <w:link w:val="FunotentextZchn"/>
    <w:semiHidden/>
    <w:unhideWhenUsed/>
    <w:rsid w:val="00F056E1"/>
    <w:pPr>
      <w:spacing w:before="0" w:after="0" w:line="240" w:lineRule="auto"/>
    </w:pPr>
    <w:rPr>
      <w:sz w:val="20"/>
    </w:rPr>
  </w:style>
  <w:style w:type="character" w:customStyle="1" w:styleId="FunotentextZchn">
    <w:name w:val="Fußnotentext Zchn"/>
    <w:basedOn w:val="Absatz-Standardschriftart"/>
    <w:link w:val="Funotentext"/>
    <w:semiHidden/>
    <w:rsid w:val="00F056E1"/>
    <w:rPr>
      <w:rFonts w:ascii="Charter" w:hAnsi="Charter"/>
    </w:rPr>
  </w:style>
  <w:style w:type="character" w:styleId="Funotenzeichen">
    <w:name w:val="footnote reference"/>
    <w:basedOn w:val="Absatz-Standardschriftart"/>
    <w:semiHidden/>
    <w:unhideWhenUsed/>
    <w:rsid w:val="00F056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926">
      <w:bodyDiv w:val="1"/>
      <w:marLeft w:val="0"/>
      <w:marRight w:val="0"/>
      <w:marTop w:val="0"/>
      <w:marBottom w:val="0"/>
      <w:divBdr>
        <w:top w:val="none" w:sz="0" w:space="0" w:color="auto"/>
        <w:left w:val="none" w:sz="0" w:space="0" w:color="auto"/>
        <w:bottom w:val="none" w:sz="0" w:space="0" w:color="auto"/>
        <w:right w:val="none" w:sz="0" w:space="0" w:color="auto"/>
      </w:divBdr>
      <w:divsChild>
        <w:div w:id="1824661576">
          <w:marLeft w:val="0"/>
          <w:marRight w:val="0"/>
          <w:marTop w:val="0"/>
          <w:marBottom w:val="0"/>
          <w:divBdr>
            <w:top w:val="none" w:sz="0" w:space="0" w:color="auto"/>
            <w:left w:val="none" w:sz="0" w:space="0" w:color="auto"/>
            <w:bottom w:val="none" w:sz="0" w:space="0" w:color="auto"/>
            <w:right w:val="none" w:sz="0" w:space="0" w:color="auto"/>
          </w:divBdr>
          <w:divsChild>
            <w:div w:id="1767651842">
              <w:marLeft w:val="0"/>
              <w:marRight w:val="0"/>
              <w:marTop w:val="0"/>
              <w:marBottom w:val="0"/>
              <w:divBdr>
                <w:top w:val="none" w:sz="0" w:space="0" w:color="auto"/>
                <w:left w:val="none" w:sz="0" w:space="0" w:color="auto"/>
                <w:bottom w:val="none" w:sz="0" w:space="0" w:color="auto"/>
                <w:right w:val="none" w:sz="0" w:space="0" w:color="auto"/>
              </w:divBdr>
            </w:div>
            <w:div w:id="31881578">
              <w:marLeft w:val="0"/>
              <w:marRight w:val="0"/>
              <w:marTop w:val="0"/>
              <w:marBottom w:val="0"/>
              <w:divBdr>
                <w:top w:val="none" w:sz="0" w:space="0" w:color="auto"/>
                <w:left w:val="none" w:sz="0" w:space="0" w:color="auto"/>
                <w:bottom w:val="none" w:sz="0" w:space="0" w:color="auto"/>
                <w:right w:val="none" w:sz="0" w:space="0" w:color="auto"/>
              </w:divBdr>
            </w:div>
            <w:div w:id="1891258334">
              <w:marLeft w:val="0"/>
              <w:marRight w:val="0"/>
              <w:marTop w:val="0"/>
              <w:marBottom w:val="0"/>
              <w:divBdr>
                <w:top w:val="none" w:sz="0" w:space="0" w:color="auto"/>
                <w:left w:val="none" w:sz="0" w:space="0" w:color="auto"/>
                <w:bottom w:val="none" w:sz="0" w:space="0" w:color="auto"/>
                <w:right w:val="none" w:sz="0" w:space="0" w:color="auto"/>
              </w:divBdr>
            </w:div>
            <w:div w:id="567307411">
              <w:marLeft w:val="0"/>
              <w:marRight w:val="0"/>
              <w:marTop w:val="0"/>
              <w:marBottom w:val="0"/>
              <w:divBdr>
                <w:top w:val="none" w:sz="0" w:space="0" w:color="auto"/>
                <w:left w:val="none" w:sz="0" w:space="0" w:color="auto"/>
                <w:bottom w:val="none" w:sz="0" w:space="0" w:color="auto"/>
                <w:right w:val="none" w:sz="0" w:space="0" w:color="auto"/>
              </w:divBdr>
            </w:div>
            <w:div w:id="1516462512">
              <w:marLeft w:val="0"/>
              <w:marRight w:val="0"/>
              <w:marTop w:val="0"/>
              <w:marBottom w:val="0"/>
              <w:divBdr>
                <w:top w:val="none" w:sz="0" w:space="0" w:color="auto"/>
                <w:left w:val="none" w:sz="0" w:space="0" w:color="auto"/>
                <w:bottom w:val="none" w:sz="0" w:space="0" w:color="auto"/>
                <w:right w:val="none" w:sz="0" w:space="0" w:color="auto"/>
              </w:divBdr>
            </w:div>
            <w:div w:id="1135299200">
              <w:marLeft w:val="0"/>
              <w:marRight w:val="0"/>
              <w:marTop w:val="0"/>
              <w:marBottom w:val="0"/>
              <w:divBdr>
                <w:top w:val="none" w:sz="0" w:space="0" w:color="auto"/>
                <w:left w:val="none" w:sz="0" w:space="0" w:color="auto"/>
                <w:bottom w:val="none" w:sz="0" w:space="0" w:color="auto"/>
                <w:right w:val="none" w:sz="0" w:space="0" w:color="auto"/>
              </w:divBdr>
            </w:div>
            <w:div w:id="877090639">
              <w:marLeft w:val="0"/>
              <w:marRight w:val="0"/>
              <w:marTop w:val="0"/>
              <w:marBottom w:val="0"/>
              <w:divBdr>
                <w:top w:val="none" w:sz="0" w:space="0" w:color="auto"/>
                <w:left w:val="none" w:sz="0" w:space="0" w:color="auto"/>
                <w:bottom w:val="none" w:sz="0" w:space="0" w:color="auto"/>
                <w:right w:val="none" w:sz="0" w:space="0" w:color="auto"/>
              </w:divBdr>
            </w:div>
            <w:div w:id="216400458">
              <w:marLeft w:val="0"/>
              <w:marRight w:val="0"/>
              <w:marTop w:val="0"/>
              <w:marBottom w:val="0"/>
              <w:divBdr>
                <w:top w:val="none" w:sz="0" w:space="0" w:color="auto"/>
                <w:left w:val="none" w:sz="0" w:space="0" w:color="auto"/>
                <w:bottom w:val="none" w:sz="0" w:space="0" w:color="auto"/>
                <w:right w:val="none" w:sz="0" w:space="0" w:color="auto"/>
              </w:divBdr>
            </w:div>
            <w:div w:id="1498308629">
              <w:marLeft w:val="0"/>
              <w:marRight w:val="0"/>
              <w:marTop w:val="0"/>
              <w:marBottom w:val="0"/>
              <w:divBdr>
                <w:top w:val="none" w:sz="0" w:space="0" w:color="auto"/>
                <w:left w:val="none" w:sz="0" w:space="0" w:color="auto"/>
                <w:bottom w:val="none" w:sz="0" w:space="0" w:color="auto"/>
                <w:right w:val="none" w:sz="0" w:space="0" w:color="auto"/>
              </w:divBdr>
            </w:div>
            <w:div w:id="6408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7973">
      <w:bodyDiv w:val="1"/>
      <w:marLeft w:val="0"/>
      <w:marRight w:val="0"/>
      <w:marTop w:val="0"/>
      <w:marBottom w:val="0"/>
      <w:divBdr>
        <w:top w:val="none" w:sz="0" w:space="0" w:color="auto"/>
        <w:left w:val="none" w:sz="0" w:space="0" w:color="auto"/>
        <w:bottom w:val="none" w:sz="0" w:space="0" w:color="auto"/>
        <w:right w:val="none" w:sz="0" w:space="0" w:color="auto"/>
      </w:divBdr>
    </w:div>
    <w:div w:id="215631860">
      <w:bodyDiv w:val="1"/>
      <w:marLeft w:val="0"/>
      <w:marRight w:val="0"/>
      <w:marTop w:val="0"/>
      <w:marBottom w:val="0"/>
      <w:divBdr>
        <w:top w:val="none" w:sz="0" w:space="0" w:color="auto"/>
        <w:left w:val="none" w:sz="0" w:space="0" w:color="auto"/>
        <w:bottom w:val="none" w:sz="0" w:space="0" w:color="auto"/>
        <w:right w:val="none" w:sz="0" w:space="0" w:color="auto"/>
      </w:divBdr>
      <w:divsChild>
        <w:div w:id="825168791">
          <w:marLeft w:val="0"/>
          <w:marRight w:val="0"/>
          <w:marTop w:val="0"/>
          <w:marBottom w:val="0"/>
          <w:divBdr>
            <w:top w:val="none" w:sz="0" w:space="0" w:color="auto"/>
            <w:left w:val="none" w:sz="0" w:space="0" w:color="auto"/>
            <w:bottom w:val="none" w:sz="0" w:space="0" w:color="auto"/>
            <w:right w:val="none" w:sz="0" w:space="0" w:color="auto"/>
          </w:divBdr>
          <w:divsChild>
            <w:div w:id="2088769697">
              <w:marLeft w:val="0"/>
              <w:marRight w:val="0"/>
              <w:marTop w:val="0"/>
              <w:marBottom w:val="0"/>
              <w:divBdr>
                <w:top w:val="none" w:sz="0" w:space="0" w:color="auto"/>
                <w:left w:val="none" w:sz="0" w:space="0" w:color="auto"/>
                <w:bottom w:val="none" w:sz="0" w:space="0" w:color="auto"/>
                <w:right w:val="none" w:sz="0" w:space="0" w:color="auto"/>
              </w:divBdr>
            </w:div>
            <w:div w:id="1781335620">
              <w:marLeft w:val="0"/>
              <w:marRight w:val="0"/>
              <w:marTop w:val="0"/>
              <w:marBottom w:val="0"/>
              <w:divBdr>
                <w:top w:val="none" w:sz="0" w:space="0" w:color="auto"/>
                <w:left w:val="none" w:sz="0" w:space="0" w:color="auto"/>
                <w:bottom w:val="none" w:sz="0" w:space="0" w:color="auto"/>
                <w:right w:val="none" w:sz="0" w:space="0" w:color="auto"/>
              </w:divBdr>
            </w:div>
            <w:div w:id="1975060714">
              <w:marLeft w:val="0"/>
              <w:marRight w:val="0"/>
              <w:marTop w:val="0"/>
              <w:marBottom w:val="0"/>
              <w:divBdr>
                <w:top w:val="none" w:sz="0" w:space="0" w:color="auto"/>
                <w:left w:val="none" w:sz="0" w:space="0" w:color="auto"/>
                <w:bottom w:val="none" w:sz="0" w:space="0" w:color="auto"/>
                <w:right w:val="none" w:sz="0" w:space="0" w:color="auto"/>
              </w:divBdr>
            </w:div>
            <w:div w:id="2011565705">
              <w:marLeft w:val="0"/>
              <w:marRight w:val="0"/>
              <w:marTop w:val="0"/>
              <w:marBottom w:val="0"/>
              <w:divBdr>
                <w:top w:val="none" w:sz="0" w:space="0" w:color="auto"/>
                <w:left w:val="none" w:sz="0" w:space="0" w:color="auto"/>
                <w:bottom w:val="none" w:sz="0" w:space="0" w:color="auto"/>
                <w:right w:val="none" w:sz="0" w:space="0" w:color="auto"/>
              </w:divBdr>
            </w:div>
            <w:div w:id="883709457">
              <w:marLeft w:val="0"/>
              <w:marRight w:val="0"/>
              <w:marTop w:val="0"/>
              <w:marBottom w:val="0"/>
              <w:divBdr>
                <w:top w:val="none" w:sz="0" w:space="0" w:color="auto"/>
                <w:left w:val="none" w:sz="0" w:space="0" w:color="auto"/>
                <w:bottom w:val="none" w:sz="0" w:space="0" w:color="auto"/>
                <w:right w:val="none" w:sz="0" w:space="0" w:color="auto"/>
              </w:divBdr>
            </w:div>
            <w:div w:id="16185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7135">
      <w:bodyDiv w:val="1"/>
      <w:marLeft w:val="0"/>
      <w:marRight w:val="0"/>
      <w:marTop w:val="0"/>
      <w:marBottom w:val="0"/>
      <w:divBdr>
        <w:top w:val="none" w:sz="0" w:space="0" w:color="auto"/>
        <w:left w:val="none" w:sz="0" w:space="0" w:color="auto"/>
        <w:bottom w:val="none" w:sz="0" w:space="0" w:color="auto"/>
        <w:right w:val="none" w:sz="0" w:space="0" w:color="auto"/>
      </w:divBdr>
    </w:div>
    <w:div w:id="306209761">
      <w:bodyDiv w:val="1"/>
      <w:marLeft w:val="0"/>
      <w:marRight w:val="0"/>
      <w:marTop w:val="0"/>
      <w:marBottom w:val="0"/>
      <w:divBdr>
        <w:top w:val="none" w:sz="0" w:space="0" w:color="auto"/>
        <w:left w:val="none" w:sz="0" w:space="0" w:color="auto"/>
        <w:bottom w:val="none" w:sz="0" w:space="0" w:color="auto"/>
        <w:right w:val="none" w:sz="0" w:space="0" w:color="auto"/>
      </w:divBdr>
    </w:div>
    <w:div w:id="371392930">
      <w:bodyDiv w:val="1"/>
      <w:marLeft w:val="0"/>
      <w:marRight w:val="0"/>
      <w:marTop w:val="0"/>
      <w:marBottom w:val="0"/>
      <w:divBdr>
        <w:top w:val="none" w:sz="0" w:space="0" w:color="auto"/>
        <w:left w:val="none" w:sz="0" w:space="0" w:color="auto"/>
        <w:bottom w:val="none" w:sz="0" w:space="0" w:color="auto"/>
        <w:right w:val="none" w:sz="0" w:space="0" w:color="auto"/>
      </w:divBdr>
    </w:div>
    <w:div w:id="397900510">
      <w:bodyDiv w:val="1"/>
      <w:marLeft w:val="0"/>
      <w:marRight w:val="0"/>
      <w:marTop w:val="0"/>
      <w:marBottom w:val="0"/>
      <w:divBdr>
        <w:top w:val="none" w:sz="0" w:space="0" w:color="auto"/>
        <w:left w:val="none" w:sz="0" w:space="0" w:color="auto"/>
        <w:bottom w:val="none" w:sz="0" w:space="0" w:color="auto"/>
        <w:right w:val="none" w:sz="0" w:space="0" w:color="auto"/>
      </w:divBdr>
    </w:div>
    <w:div w:id="487139224">
      <w:bodyDiv w:val="1"/>
      <w:marLeft w:val="0"/>
      <w:marRight w:val="0"/>
      <w:marTop w:val="0"/>
      <w:marBottom w:val="0"/>
      <w:divBdr>
        <w:top w:val="none" w:sz="0" w:space="0" w:color="auto"/>
        <w:left w:val="none" w:sz="0" w:space="0" w:color="auto"/>
        <w:bottom w:val="none" w:sz="0" w:space="0" w:color="auto"/>
        <w:right w:val="none" w:sz="0" w:space="0" w:color="auto"/>
      </w:divBdr>
    </w:div>
    <w:div w:id="605312830">
      <w:bodyDiv w:val="1"/>
      <w:marLeft w:val="0"/>
      <w:marRight w:val="0"/>
      <w:marTop w:val="0"/>
      <w:marBottom w:val="0"/>
      <w:divBdr>
        <w:top w:val="none" w:sz="0" w:space="0" w:color="auto"/>
        <w:left w:val="none" w:sz="0" w:space="0" w:color="auto"/>
        <w:bottom w:val="none" w:sz="0" w:space="0" w:color="auto"/>
        <w:right w:val="none" w:sz="0" w:space="0" w:color="auto"/>
      </w:divBdr>
    </w:div>
    <w:div w:id="620768345">
      <w:bodyDiv w:val="1"/>
      <w:marLeft w:val="0"/>
      <w:marRight w:val="0"/>
      <w:marTop w:val="0"/>
      <w:marBottom w:val="0"/>
      <w:divBdr>
        <w:top w:val="none" w:sz="0" w:space="0" w:color="auto"/>
        <w:left w:val="none" w:sz="0" w:space="0" w:color="auto"/>
        <w:bottom w:val="none" w:sz="0" w:space="0" w:color="auto"/>
        <w:right w:val="none" w:sz="0" w:space="0" w:color="auto"/>
      </w:divBdr>
    </w:div>
    <w:div w:id="893542952">
      <w:bodyDiv w:val="1"/>
      <w:marLeft w:val="0"/>
      <w:marRight w:val="0"/>
      <w:marTop w:val="0"/>
      <w:marBottom w:val="0"/>
      <w:divBdr>
        <w:top w:val="none" w:sz="0" w:space="0" w:color="auto"/>
        <w:left w:val="none" w:sz="0" w:space="0" w:color="auto"/>
        <w:bottom w:val="none" w:sz="0" w:space="0" w:color="auto"/>
        <w:right w:val="none" w:sz="0" w:space="0" w:color="auto"/>
      </w:divBdr>
    </w:div>
    <w:div w:id="1012533486">
      <w:bodyDiv w:val="1"/>
      <w:marLeft w:val="0"/>
      <w:marRight w:val="0"/>
      <w:marTop w:val="0"/>
      <w:marBottom w:val="0"/>
      <w:divBdr>
        <w:top w:val="none" w:sz="0" w:space="0" w:color="auto"/>
        <w:left w:val="none" w:sz="0" w:space="0" w:color="auto"/>
        <w:bottom w:val="none" w:sz="0" w:space="0" w:color="auto"/>
        <w:right w:val="none" w:sz="0" w:space="0" w:color="auto"/>
      </w:divBdr>
      <w:divsChild>
        <w:div w:id="1420828889">
          <w:marLeft w:val="360"/>
          <w:marRight w:val="0"/>
          <w:marTop w:val="200"/>
          <w:marBottom w:val="0"/>
          <w:divBdr>
            <w:top w:val="none" w:sz="0" w:space="0" w:color="auto"/>
            <w:left w:val="none" w:sz="0" w:space="0" w:color="auto"/>
            <w:bottom w:val="none" w:sz="0" w:space="0" w:color="auto"/>
            <w:right w:val="none" w:sz="0" w:space="0" w:color="auto"/>
          </w:divBdr>
        </w:div>
      </w:divsChild>
    </w:div>
    <w:div w:id="1161626996">
      <w:bodyDiv w:val="1"/>
      <w:marLeft w:val="0"/>
      <w:marRight w:val="0"/>
      <w:marTop w:val="0"/>
      <w:marBottom w:val="0"/>
      <w:divBdr>
        <w:top w:val="none" w:sz="0" w:space="0" w:color="auto"/>
        <w:left w:val="none" w:sz="0" w:space="0" w:color="auto"/>
        <w:bottom w:val="none" w:sz="0" w:space="0" w:color="auto"/>
        <w:right w:val="none" w:sz="0" w:space="0" w:color="auto"/>
      </w:divBdr>
    </w:div>
    <w:div w:id="1449280708">
      <w:bodyDiv w:val="1"/>
      <w:marLeft w:val="0"/>
      <w:marRight w:val="0"/>
      <w:marTop w:val="0"/>
      <w:marBottom w:val="0"/>
      <w:divBdr>
        <w:top w:val="none" w:sz="0" w:space="0" w:color="auto"/>
        <w:left w:val="none" w:sz="0" w:space="0" w:color="auto"/>
        <w:bottom w:val="none" w:sz="0" w:space="0" w:color="auto"/>
        <w:right w:val="none" w:sz="0" w:space="0" w:color="auto"/>
      </w:divBdr>
      <w:divsChild>
        <w:div w:id="168445278">
          <w:marLeft w:val="0"/>
          <w:marRight w:val="0"/>
          <w:marTop w:val="0"/>
          <w:marBottom w:val="0"/>
          <w:divBdr>
            <w:top w:val="none" w:sz="0" w:space="0" w:color="auto"/>
            <w:left w:val="none" w:sz="0" w:space="0" w:color="auto"/>
            <w:bottom w:val="none" w:sz="0" w:space="0" w:color="auto"/>
            <w:right w:val="none" w:sz="0" w:space="0" w:color="auto"/>
          </w:divBdr>
          <w:divsChild>
            <w:div w:id="1599168700">
              <w:marLeft w:val="0"/>
              <w:marRight w:val="0"/>
              <w:marTop w:val="0"/>
              <w:marBottom w:val="0"/>
              <w:divBdr>
                <w:top w:val="none" w:sz="0" w:space="0" w:color="auto"/>
                <w:left w:val="none" w:sz="0" w:space="0" w:color="auto"/>
                <w:bottom w:val="none" w:sz="0" w:space="0" w:color="auto"/>
                <w:right w:val="none" w:sz="0" w:space="0" w:color="auto"/>
              </w:divBdr>
            </w:div>
            <w:div w:id="698313389">
              <w:marLeft w:val="0"/>
              <w:marRight w:val="0"/>
              <w:marTop w:val="0"/>
              <w:marBottom w:val="0"/>
              <w:divBdr>
                <w:top w:val="none" w:sz="0" w:space="0" w:color="auto"/>
                <w:left w:val="none" w:sz="0" w:space="0" w:color="auto"/>
                <w:bottom w:val="none" w:sz="0" w:space="0" w:color="auto"/>
                <w:right w:val="none" w:sz="0" w:space="0" w:color="auto"/>
              </w:divBdr>
            </w:div>
            <w:div w:id="281882393">
              <w:marLeft w:val="0"/>
              <w:marRight w:val="0"/>
              <w:marTop w:val="0"/>
              <w:marBottom w:val="0"/>
              <w:divBdr>
                <w:top w:val="none" w:sz="0" w:space="0" w:color="auto"/>
                <w:left w:val="none" w:sz="0" w:space="0" w:color="auto"/>
                <w:bottom w:val="none" w:sz="0" w:space="0" w:color="auto"/>
                <w:right w:val="none" w:sz="0" w:space="0" w:color="auto"/>
              </w:divBdr>
            </w:div>
            <w:div w:id="1916741176">
              <w:marLeft w:val="0"/>
              <w:marRight w:val="0"/>
              <w:marTop w:val="0"/>
              <w:marBottom w:val="0"/>
              <w:divBdr>
                <w:top w:val="none" w:sz="0" w:space="0" w:color="auto"/>
                <w:left w:val="none" w:sz="0" w:space="0" w:color="auto"/>
                <w:bottom w:val="none" w:sz="0" w:space="0" w:color="auto"/>
                <w:right w:val="none" w:sz="0" w:space="0" w:color="auto"/>
              </w:divBdr>
            </w:div>
            <w:div w:id="1129670910">
              <w:marLeft w:val="0"/>
              <w:marRight w:val="0"/>
              <w:marTop w:val="0"/>
              <w:marBottom w:val="0"/>
              <w:divBdr>
                <w:top w:val="none" w:sz="0" w:space="0" w:color="auto"/>
                <w:left w:val="none" w:sz="0" w:space="0" w:color="auto"/>
                <w:bottom w:val="none" w:sz="0" w:space="0" w:color="auto"/>
                <w:right w:val="none" w:sz="0" w:space="0" w:color="auto"/>
              </w:divBdr>
            </w:div>
            <w:div w:id="54088432">
              <w:marLeft w:val="0"/>
              <w:marRight w:val="0"/>
              <w:marTop w:val="0"/>
              <w:marBottom w:val="0"/>
              <w:divBdr>
                <w:top w:val="none" w:sz="0" w:space="0" w:color="auto"/>
                <w:left w:val="none" w:sz="0" w:space="0" w:color="auto"/>
                <w:bottom w:val="none" w:sz="0" w:space="0" w:color="auto"/>
                <w:right w:val="none" w:sz="0" w:space="0" w:color="auto"/>
              </w:divBdr>
            </w:div>
            <w:div w:id="14277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2216">
      <w:bodyDiv w:val="1"/>
      <w:marLeft w:val="0"/>
      <w:marRight w:val="0"/>
      <w:marTop w:val="0"/>
      <w:marBottom w:val="0"/>
      <w:divBdr>
        <w:top w:val="none" w:sz="0" w:space="0" w:color="auto"/>
        <w:left w:val="none" w:sz="0" w:space="0" w:color="auto"/>
        <w:bottom w:val="none" w:sz="0" w:space="0" w:color="auto"/>
        <w:right w:val="none" w:sz="0" w:space="0" w:color="auto"/>
      </w:divBdr>
    </w:div>
    <w:div w:id="1497650741">
      <w:bodyDiv w:val="1"/>
      <w:marLeft w:val="0"/>
      <w:marRight w:val="0"/>
      <w:marTop w:val="0"/>
      <w:marBottom w:val="0"/>
      <w:divBdr>
        <w:top w:val="none" w:sz="0" w:space="0" w:color="auto"/>
        <w:left w:val="none" w:sz="0" w:space="0" w:color="auto"/>
        <w:bottom w:val="none" w:sz="0" w:space="0" w:color="auto"/>
        <w:right w:val="none" w:sz="0" w:space="0" w:color="auto"/>
      </w:divBdr>
    </w:div>
    <w:div w:id="1701393778">
      <w:bodyDiv w:val="1"/>
      <w:marLeft w:val="0"/>
      <w:marRight w:val="0"/>
      <w:marTop w:val="0"/>
      <w:marBottom w:val="0"/>
      <w:divBdr>
        <w:top w:val="none" w:sz="0" w:space="0" w:color="auto"/>
        <w:left w:val="none" w:sz="0" w:space="0" w:color="auto"/>
        <w:bottom w:val="none" w:sz="0" w:space="0" w:color="auto"/>
        <w:right w:val="none" w:sz="0" w:space="0" w:color="auto"/>
      </w:divBdr>
    </w:div>
    <w:div w:id="1760519552">
      <w:bodyDiv w:val="1"/>
      <w:marLeft w:val="0"/>
      <w:marRight w:val="0"/>
      <w:marTop w:val="0"/>
      <w:marBottom w:val="0"/>
      <w:divBdr>
        <w:top w:val="none" w:sz="0" w:space="0" w:color="auto"/>
        <w:left w:val="none" w:sz="0" w:space="0" w:color="auto"/>
        <w:bottom w:val="none" w:sz="0" w:space="0" w:color="auto"/>
        <w:right w:val="none" w:sz="0" w:space="0" w:color="auto"/>
      </w:divBdr>
    </w:div>
    <w:div w:id="1804227258">
      <w:bodyDiv w:val="1"/>
      <w:marLeft w:val="0"/>
      <w:marRight w:val="0"/>
      <w:marTop w:val="0"/>
      <w:marBottom w:val="0"/>
      <w:divBdr>
        <w:top w:val="none" w:sz="0" w:space="0" w:color="auto"/>
        <w:left w:val="none" w:sz="0" w:space="0" w:color="auto"/>
        <w:bottom w:val="none" w:sz="0" w:space="0" w:color="auto"/>
        <w:right w:val="none" w:sz="0" w:space="0" w:color="auto"/>
      </w:divBdr>
      <w:divsChild>
        <w:div w:id="2064983779">
          <w:marLeft w:val="446"/>
          <w:marRight w:val="0"/>
          <w:marTop w:val="0"/>
          <w:marBottom w:val="0"/>
          <w:divBdr>
            <w:top w:val="none" w:sz="0" w:space="0" w:color="auto"/>
            <w:left w:val="none" w:sz="0" w:space="0" w:color="auto"/>
            <w:bottom w:val="none" w:sz="0" w:space="0" w:color="auto"/>
            <w:right w:val="none" w:sz="0" w:space="0" w:color="auto"/>
          </w:divBdr>
        </w:div>
        <w:div w:id="1202791900">
          <w:marLeft w:val="446"/>
          <w:marRight w:val="0"/>
          <w:marTop w:val="0"/>
          <w:marBottom w:val="0"/>
          <w:divBdr>
            <w:top w:val="none" w:sz="0" w:space="0" w:color="auto"/>
            <w:left w:val="none" w:sz="0" w:space="0" w:color="auto"/>
            <w:bottom w:val="none" w:sz="0" w:space="0" w:color="auto"/>
            <w:right w:val="none" w:sz="0" w:space="0" w:color="auto"/>
          </w:divBdr>
        </w:div>
      </w:divsChild>
    </w:div>
    <w:div w:id="1843468955">
      <w:bodyDiv w:val="1"/>
      <w:marLeft w:val="0"/>
      <w:marRight w:val="0"/>
      <w:marTop w:val="0"/>
      <w:marBottom w:val="0"/>
      <w:divBdr>
        <w:top w:val="none" w:sz="0" w:space="0" w:color="auto"/>
        <w:left w:val="none" w:sz="0" w:space="0" w:color="auto"/>
        <w:bottom w:val="none" w:sz="0" w:space="0" w:color="auto"/>
        <w:right w:val="none" w:sz="0" w:space="0" w:color="auto"/>
      </w:divBdr>
      <w:divsChild>
        <w:div w:id="1321692711">
          <w:marLeft w:val="0"/>
          <w:marRight w:val="0"/>
          <w:marTop w:val="0"/>
          <w:marBottom w:val="0"/>
          <w:divBdr>
            <w:top w:val="none" w:sz="0" w:space="0" w:color="auto"/>
            <w:left w:val="none" w:sz="0" w:space="0" w:color="auto"/>
            <w:bottom w:val="none" w:sz="0" w:space="0" w:color="auto"/>
            <w:right w:val="none" w:sz="0" w:space="0" w:color="auto"/>
          </w:divBdr>
          <w:divsChild>
            <w:div w:id="777455849">
              <w:marLeft w:val="0"/>
              <w:marRight w:val="0"/>
              <w:marTop w:val="0"/>
              <w:marBottom w:val="0"/>
              <w:divBdr>
                <w:top w:val="none" w:sz="0" w:space="0" w:color="auto"/>
                <w:left w:val="none" w:sz="0" w:space="0" w:color="auto"/>
                <w:bottom w:val="none" w:sz="0" w:space="0" w:color="auto"/>
                <w:right w:val="none" w:sz="0" w:space="0" w:color="auto"/>
              </w:divBdr>
            </w:div>
            <w:div w:id="1400857434">
              <w:marLeft w:val="0"/>
              <w:marRight w:val="0"/>
              <w:marTop w:val="0"/>
              <w:marBottom w:val="0"/>
              <w:divBdr>
                <w:top w:val="none" w:sz="0" w:space="0" w:color="auto"/>
                <w:left w:val="none" w:sz="0" w:space="0" w:color="auto"/>
                <w:bottom w:val="none" w:sz="0" w:space="0" w:color="auto"/>
                <w:right w:val="none" w:sz="0" w:space="0" w:color="auto"/>
              </w:divBdr>
            </w:div>
            <w:div w:id="396244414">
              <w:marLeft w:val="0"/>
              <w:marRight w:val="0"/>
              <w:marTop w:val="0"/>
              <w:marBottom w:val="0"/>
              <w:divBdr>
                <w:top w:val="none" w:sz="0" w:space="0" w:color="auto"/>
                <w:left w:val="none" w:sz="0" w:space="0" w:color="auto"/>
                <w:bottom w:val="none" w:sz="0" w:space="0" w:color="auto"/>
                <w:right w:val="none" w:sz="0" w:space="0" w:color="auto"/>
              </w:divBdr>
            </w:div>
            <w:div w:id="1623223298">
              <w:marLeft w:val="0"/>
              <w:marRight w:val="0"/>
              <w:marTop w:val="0"/>
              <w:marBottom w:val="0"/>
              <w:divBdr>
                <w:top w:val="none" w:sz="0" w:space="0" w:color="auto"/>
                <w:left w:val="none" w:sz="0" w:space="0" w:color="auto"/>
                <w:bottom w:val="none" w:sz="0" w:space="0" w:color="auto"/>
                <w:right w:val="none" w:sz="0" w:space="0" w:color="auto"/>
              </w:divBdr>
            </w:div>
            <w:div w:id="1030686453">
              <w:marLeft w:val="0"/>
              <w:marRight w:val="0"/>
              <w:marTop w:val="0"/>
              <w:marBottom w:val="0"/>
              <w:divBdr>
                <w:top w:val="none" w:sz="0" w:space="0" w:color="auto"/>
                <w:left w:val="none" w:sz="0" w:space="0" w:color="auto"/>
                <w:bottom w:val="none" w:sz="0" w:space="0" w:color="auto"/>
                <w:right w:val="none" w:sz="0" w:space="0" w:color="auto"/>
              </w:divBdr>
            </w:div>
            <w:div w:id="1865242217">
              <w:marLeft w:val="0"/>
              <w:marRight w:val="0"/>
              <w:marTop w:val="0"/>
              <w:marBottom w:val="0"/>
              <w:divBdr>
                <w:top w:val="none" w:sz="0" w:space="0" w:color="auto"/>
                <w:left w:val="none" w:sz="0" w:space="0" w:color="auto"/>
                <w:bottom w:val="none" w:sz="0" w:space="0" w:color="auto"/>
                <w:right w:val="none" w:sz="0" w:space="0" w:color="auto"/>
              </w:divBdr>
            </w:div>
            <w:div w:id="756824007">
              <w:marLeft w:val="0"/>
              <w:marRight w:val="0"/>
              <w:marTop w:val="0"/>
              <w:marBottom w:val="0"/>
              <w:divBdr>
                <w:top w:val="none" w:sz="0" w:space="0" w:color="auto"/>
                <w:left w:val="none" w:sz="0" w:space="0" w:color="auto"/>
                <w:bottom w:val="none" w:sz="0" w:space="0" w:color="auto"/>
                <w:right w:val="none" w:sz="0" w:space="0" w:color="auto"/>
              </w:divBdr>
            </w:div>
            <w:div w:id="1608778300">
              <w:marLeft w:val="0"/>
              <w:marRight w:val="0"/>
              <w:marTop w:val="0"/>
              <w:marBottom w:val="0"/>
              <w:divBdr>
                <w:top w:val="none" w:sz="0" w:space="0" w:color="auto"/>
                <w:left w:val="none" w:sz="0" w:space="0" w:color="auto"/>
                <w:bottom w:val="none" w:sz="0" w:space="0" w:color="auto"/>
                <w:right w:val="none" w:sz="0" w:space="0" w:color="auto"/>
              </w:divBdr>
            </w:div>
            <w:div w:id="962807397">
              <w:marLeft w:val="0"/>
              <w:marRight w:val="0"/>
              <w:marTop w:val="0"/>
              <w:marBottom w:val="0"/>
              <w:divBdr>
                <w:top w:val="none" w:sz="0" w:space="0" w:color="auto"/>
                <w:left w:val="none" w:sz="0" w:space="0" w:color="auto"/>
                <w:bottom w:val="none" w:sz="0" w:space="0" w:color="auto"/>
                <w:right w:val="none" w:sz="0" w:space="0" w:color="auto"/>
              </w:divBdr>
            </w:div>
            <w:div w:id="858397710">
              <w:marLeft w:val="0"/>
              <w:marRight w:val="0"/>
              <w:marTop w:val="0"/>
              <w:marBottom w:val="0"/>
              <w:divBdr>
                <w:top w:val="none" w:sz="0" w:space="0" w:color="auto"/>
                <w:left w:val="none" w:sz="0" w:space="0" w:color="auto"/>
                <w:bottom w:val="none" w:sz="0" w:space="0" w:color="auto"/>
                <w:right w:val="none" w:sz="0" w:space="0" w:color="auto"/>
              </w:divBdr>
            </w:div>
            <w:div w:id="12870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pypi.org/project/simple-pid/" TargetMode="External"/></Relationships>
</file>

<file path=word/_rels/header4.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Z:\Leise\template_190517_Berichte_Arbeiten_Rexer_Preuss.dotx" TargetMode="External"/></Relationships>
</file>

<file path=word/theme/theme1.xml><?xml version="1.0" encoding="utf-8"?>
<a:theme xmlns:a="http://schemas.openxmlformats.org/drawingml/2006/main" name="Larissa">
  <a:themeElements>
    <a:clrScheme name="Benutzerdefiniert 7">
      <a:dk1>
        <a:srgbClr val="000000"/>
      </a:dk1>
      <a:lt1>
        <a:srgbClr val="FFFFFF"/>
      </a:lt1>
      <a:dk2>
        <a:srgbClr val="075578"/>
      </a:dk2>
      <a:lt2>
        <a:srgbClr val="FDCF02"/>
      </a:lt2>
      <a:accent1>
        <a:srgbClr val="4597A0"/>
      </a:accent1>
      <a:accent2>
        <a:srgbClr val="FDCF02"/>
      </a:accent2>
      <a:accent3>
        <a:srgbClr val="075578"/>
      </a:accent3>
      <a:accent4>
        <a:srgbClr val="DAEDEF"/>
      </a:accent4>
      <a:accent5>
        <a:srgbClr val="808080"/>
      </a:accent5>
      <a:accent6>
        <a:srgbClr val="B2B2B2"/>
      </a:accent6>
      <a:hlink>
        <a:srgbClr val="4597A0"/>
      </a:hlink>
      <a:folHlink>
        <a:srgbClr val="07557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EF577-7000-4265-A1B1-AB8F7AA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template_190517_Berichte_Arbeiten_Rexer_Preuss</Template>
  <TotalTime>0</TotalTime>
  <Pages>16</Pages>
  <Words>1874</Words>
  <Characters>11813</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1</vt:lpstr>
    </vt:vector>
  </TitlesOfParts>
  <Company>TU Darmstadt</Company>
  <LinksUpToDate>false</LinksUpToDate>
  <CharactersWithSpaces>13660</CharactersWithSpaces>
  <SharedDoc>false</SharedDoc>
  <HLinks>
    <vt:vector size="60" baseType="variant">
      <vt:variant>
        <vt:i4>1245239</vt:i4>
      </vt:variant>
      <vt:variant>
        <vt:i4>257</vt:i4>
      </vt:variant>
      <vt:variant>
        <vt:i4>0</vt:i4>
      </vt:variant>
      <vt:variant>
        <vt:i4>5</vt:i4>
      </vt:variant>
      <vt:variant>
        <vt:lpwstr/>
      </vt:variant>
      <vt:variant>
        <vt:lpwstr>_Toc181619631</vt:lpwstr>
      </vt:variant>
      <vt:variant>
        <vt:i4>1245239</vt:i4>
      </vt:variant>
      <vt:variant>
        <vt:i4>251</vt:i4>
      </vt:variant>
      <vt:variant>
        <vt:i4>0</vt:i4>
      </vt:variant>
      <vt:variant>
        <vt:i4>5</vt:i4>
      </vt:variant>
      <vt:variant>
        <vt:lpwstr/>
      </vt:variant>
      <vt:variant>
        <vt:lpwstr>_Toc181619630</vt:lpwstr>
      </vt:variant>
      <vt:variant>
        <vt:i4>1179703</vt:i4>
      </vt:variant>
      <vt:variant>
        <vt:i4>245</vt:i4>
      </vt:variant>
      <vt:variant>
        <vt:i4>0</vt:i4>
      </vt:variant>
      <vt:variant>
        <vt:i4>5</vt:i4>
      </vt:variant>
      <vt:variant>
        <vt:lpwstr/>
      </vt:variant>
      <vt:variant>
        <vt:lpwstr>_Toc181619629</vt:lpwstr>
      </vt:variant>
      <vt:variant>
        <vt:i4>1638453</vt:i4>
      </vt:variant>
      <vt:variant>
        <vt:i4>236</vt:i4>
      </vt:variant>
      <vt:variant>
        <vt:i4>0</vt:i4>
      </vt:variant>
      <vt:variant>
        <vt:i4>5</vt:i4>
      </vt:variant>
      <vt:variant>
        <vt:lpwstr/>
      </vt:variant>
      <vt:variant>
        <vt:lpwstr>_Toc190070375</vt:lpwstr>
      </vt:variant>
      <vt:variant>
        <vt:i4>1638453</vt:i4>
      </vt:variant>
      <vt:variant>
        <vt:i4>230</vt:i4>
      </vt:variant>
      <vt:variant>
        <vt:i4>0</vt:i4>
      </vt:variant>
      <vt:variant>
        <vt:i4>5</vt:i4>
      </vt:variant>
      <vt:variant>
        <vt:lpwstr/>
      </vt:variant>
      <vt:variant>
        <vt:lpwstr>_Toc190070374</vt:lpwstr>
      </vt:variant>
      <vt:variant>
        <vt:i4>7864354</vt:i4>
      </vt:variant>
      <vt:variant>
        <vt:i4>225</vt:i4>
      </vt:variant>
      <vt:variant>
        <vt:i4>0</vt:i4>
      </vt:variant>
      <vt:variant>
        <vt:i4>5</vt:i4>
      </vt:variant>
      <vt:variant>
        <vt:lpwstr>http://www.dambach.de/Downloads/dls_deutsch/multilifter_dt.pdf</vt:lpwstr>
      </vt:variant>
      <vt:variant>
        <vt:lpwstr/>
      </vt:variant>
      <vt:variant>
        <vt:i4>5439557</vt:i4>
      </vt:variant>
      <vt:variant>
        <vt:i4>153</vt:i4>
      </vt:variant>
      <vt:variant>
        <vt:i4>0</vt:i4>
      </vt:variant>
      <vt:variant>
        <vt:i4>5</vt:i4>
      </vt:variant>
      <vt:variant>
        <vt:lpwstr>http://users.telenet.be/inventorwizard/Tools/ZAPGRAB2.zip</vt:lpwstr>
      </vt:variant>
      <vt:variant>
        <vt:lpwstr/>
      </vt:variant>
      <vt:variant>
        <vt:i4>5832796</vt:i4>
      </vt:variant>
      <vt:variant>
        <vt:i4>120</vt:i4>
      </vt:variant>
      <vt:variant>
        <vt:i4>0</vt:i4>
      </vt:variant>
      <vt:variant>
        <vt:i4>5</vt:i4>
      </vt:variant>
      <vt:variant>
        <vt:lpwstr>http://joshmadison.com/software/convert/download.php</vt:lpwstr>
      </vt:variant>
      <vt:variant>
        <vt:lpwstr/>
      </vt:variant>
      <vt:variant>
        <vt:i4>1179732</vt:i4>
      </vt:variant>
      <vt:variant>
        <vt:i4>117</vt:i4>
      </vt:variant>
      <vt:variant>
        <vt:i4>0</vt:i4>
      </vt:variant>
      <vt:variant>
        <vt:i4>5</vt:i4>
      </vt:variant>
      <vt:variant>
        <vt:lpwstr>http://www.tu-darmstadt.de/aktuell/tudesign/</vt:lpwstr>
      </vt:variant>
      <vt:variant>
        <vt:lpwstr/>
      </vt:variant>
      <vt:variant>
        <vt:i4>1179732</vt:i4>
      </vt:variant>
      <vt:variant>
        <vt:i4>0</vt:i4>
      </vt:variant>
      <vt:variant>
        <vt:i4>0</vt:i4>
      </vt:variant>
      <vt:variant>
        <vt:i4>5</vt:i4>
      </vt:variant>
      <vt:variant>
        <vt:lpwstr>http://www.tu-darmstadt.de/aktuell/tudesign/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Leise, Philipp</dc:creator>
  <cp:lastModifiedBy>TOR</cp:lastModifiedBy>
  <cp:revision>76</cp:revision>
  <cp:lastPrinted>2019-05-20T13:01:00Z</cp:lastPrinted>
  <dcterms:created xsi:type="dcterms:W3CDTF">2019-08-27T10:51:00Z</dcterms:created>
  <dcterms:modified xsi:type="dcterms:W3CDTF">2020-05-11T14:47:00Z</dcterms:modified>
</cp:coreProperties>
</file>